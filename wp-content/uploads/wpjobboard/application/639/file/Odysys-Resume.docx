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484A9A" w14:paraId="212EFD99" w14:textId="77777777" w:rsidTr="00C8301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B473BC0" w14:textId="47332CA3" w:rsidR="007A0F44" w:rsidRPr="00565B06" w:rsidRDefault="004858FE" w:rsidP="005D01E2">
            <w:pPr>
              <w:pStyle w:val="Title"/>
            </w:pPr>
            <w:r>
              <w:t>Kyle</w:t>
            </w:r>
          </w:p>
          <w:p w14:paraId="26CC12B6" w14:textId="6BBDF0D4" w:rsidR="007A0F44" w:rsidRPr="00565B06" w:rsidRDefault="004858FE" w:rsidP="005D01E2">
            <w:pPr>
              <w:pStyle w:val="Subtitle"/>
            </w:pPr>
            <w:r>
              <w:t>Mccollough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DF6A190" w14:textId="6F796FCE" w:rsidR="007A0F44" w:rsidRPr="00A070BB" w:rsidRDefault="002559C1" w:rsidP="005D01E2">
            <w:pPr>
              <w:pStyle w:val="ContactInfo"/>
              <w:rPr>
                <w:rFonts w:ascii="Roboto" w:hAnsi="Roboto"/>
                <w:sz w:val="18"/>
                <w:szCs w:val="18"/>
              </w:rPr>
            </w:pPr>
            <w:sdt>
              <w:sdtPr>
                <w:rPr>
                  <w:rFonts w:ascii="Roboto" w:hAnsi="Roboto"/>
                  <w:sz w:val="18"/>
                  <w:szCs w:val="18"/>
                </w:rPr>
                <w:alias w:val="Enter address:"/>
                <w:tag w:val="Enter address:"/>
                <w:id w:val="-989020281"/>
                <w:placeholder>
                  <w:docPart w:val="DF052347820145B6A8D64F328D57DCB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858FE" w:rsidRPr="00A070BB">
                  <w:rPr>
                    <w:rFonts w:ascii="Roboto" w:hAnsi="Roboto"/>
                    <w:sz w:val="18"/>
                    <w:szCs w:val="18"/>
                  </w:rPr>
                  <w:t>1014 NW Columbia St. Bend, OR 97703</w:t>
                </w:r>
              </w:sdtContent>
            </w:sdt>
            <w:r w:rsidR="007A0F44" w:rsidRPr="00A070BB">
              <w:rPr>
                <w:rFonts w:ascii="Roboto" w:hAnsi="Roboto"/>
                <w:sz w:val="18"/>
                <w:szCs w:val="18"/>
              </w:rPr>
              <w:t xml:space="preserve">  </w:t>
            </w:r>
            <w:r w:rsidR="007A0F44" w:rsidRPr="00A070BB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E25ED7A" wp14:editId="06BEA38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8577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9A0FC28" w14:textId="51371063" w:rsidR="007A0F44" w:rsidRPr="00A070BB" w:rsidRDefault="002559C1" w:rsidP="005D01E2">
            <w:pPr>
              <w:pStyle w:val="ContactInfo"/>
              <w:rPr>
                <w:rFonts w:ascii="Roboto" w:hAnsi="Roboto"/>
                <w:sz w:val="18"/>
                <w:szCs w:val="18"/>
              </w:rPr>
            </w:pPr>
            <w:sdt>
              <w:sdtPr>
                <w:rPr>
                  <w:rFonts w:ascii="Roboto" w:hAnsi="Roboto"/>
                  <w:sz w:val="18"/>
                  <w:szCs w:val="18"/>
                </w:rPr>
                <w:alias w:val="Enter phone:"/>
                <w:tag w:val="Enter phone:"/>
                <w:id w:val="381135673"/>
                <w:placeholder>
                  <w:docPart w:val="AB812008D52247CC9C2BC2A396ABFC8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858FE" w:rsidRPr="00A070BB">
                  <w:rPr>
                    <w:rFonts w:ascii="Roboto" w:hAnsi="Roboto"/>
                    <w:sz w:val="18"/>
                    <w:szCs w:val="18"/>
                  </w:rPr>
                  <w:t>(480) 390-5198</w:t>
                </w:r>
              </w:sdtContent>
            </w:sdt>
            <w:r w:rsidR="007A0F44" w:rsidRPr="00A070BB">
              <w:rPr>
                <w:rFonts w:ascii="Roboto" w:hAnsi="Roboto"/>
                <w:sz w:val="18"/>
                <w:szCs w:val="18"/>
              </w:rPr>
              <w:t xml:space="preserve">  </w:t>
            </w:r>
            <w:r w:rsidR="007A0F44" w:rsidRPr="00A070BB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7DA2FC4" wp14:editId="686757B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CF73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FF68BA2" w14:textId="1030EF96" w:rsidR="007A0F44" w:rsidRPr="00484A9A" w:rsidRDefault="002559C1" w:rsidP="005D01E2">
            <w:pPr>
              <w:pStyle w:val="ContactInfo"/>
              <w:rPr>
                <w:b/>
                <w:i/>
              </w:rPr>
            </w:pPr>
            <w:sdt>
              <w:sdtPr>
                <w:rPr>
                  <w:rFonts w:ascii="Roboto" w:hAnsi="Roboto"/>
                  <w:sz w:val="18"/>
                  <w:szCs w:val="18"/>
                </w:rPr>
                <w:alias w:val="Enter email:"/>
                <w:tag w:val="Enter email:"/>
                <w:id w:val="479813182"/>
                <w:placeholder>
                  <w:docPart w:val="15E4FEBA86EB49E68FFFE4902BBE18F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1F7D03" w:rsidRPr="00A070BB">
                  <w:rPr>
                    <w:rFonts w:ascii="Roboto" w:hAnsi="Roboto"/>
                    <w:sz w:val="18"/>
                    <w:szCs w:val="18"/>
                  </w:rPr>
                  <w:t>k</w:t>
                </w:r>
                <w:r w:rsidR="004858FE" w:rsidRPr="00A070BB">
                  <w:rPr>
                    <w:rFonts w:ascii="Roboto" w:hAnsi="Roboto"/>
                    <w:sz w:val="18"/>
                    <w:szCs w:val="18"/>
                  </w:rPr>
                  <w:t>c</w:t>
                </w:r>
                <w:r w:rsidR="001F7D03" w:rsidRPr="00A070BB">
                  <w:rPr>
                    <w:rFonts w:ascii="Roboto" w:hAnsi="Roboto"/>
                    <w:sz w:val="18"/>
                    <w:szCs w:val="18"/>
                  </w:rPr>
                  <w:t>.</w:t>
                </w:r>
                <w:r w:rsidR="004858FE" w:rsidRPr="00A070BB">
                  <w:rPr>
                    <w:rFonts w:ascii="Roboto" w:hAnsi="Roboto"/>
                    <w:sz w:val="18"/>
                    <w:szCs w:val="18"/>
                  </w:rPr>
                  <w:t>mccollough@gmail.com</w:t>
                </w:r>
              </w:sdtContent>
            </w:sdt>
            <w:r w:rsidR="007A0F44" w:rsidRPr="00484A9A">
              <w:rPr>
                <w:b/>
                <w:i/>
              </w:rPr>
              <w:t xml:space="preserve">  </w:t>
            </w:r>
            <w:r w:rsidR="007A0F44" w:rsidRPr="00484A9A">
              <w:rPr>
                <w:b/>
                <w:i/>
                <w:noProof/>
              </w:rPr>
              <mc:AlternateContent>
                <mc:Choice Requires="wps">
                  <w:drawing>
                    <wp:inline distT="0" distB="0" distL="0" distR="0" wp14:anchorId="5F9D7F7E" wp14:editId="3830E77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1A2BC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C681D0A" w14:textId="5C184A0D" w:rsidR="007A0F44" w:rsidRPr="00484A9A" w:rsidRDefault="007A0F44" w:rsidP="004858FE">
            <w:pPr>
              <w:pStyle w:val="ContactInfo"/>
              <w:rPr>
                <w:b/>
                <w:i/>
              </w:rPr>
            </w:pPr>
          </w:p>
        </w:tc>
      </w:tr>
    </w:tbl>
    <w:tbl>
      <w:tblPr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C83017" w:rsidRPr="00C83017" w14:paraId="75E3A456" w14:textId="77777777" w:rsidTr="00163B2F">
        <w:tc>
          <w:tcPr>
            <w:tcW w:w="725" w:type="dxa"/>
            <w:tcMar>
              <w:bottom w:w="0" w:type="dxa"/>
              <w:right w:w="216" w:type="dxa"/>
            </w:tcMar>
            <w:vAlign w:val="bottom"/>
          </w:tcPr>
          <w:sdt>
            <w:sdtPr>
              <w:rPr>
                <w:rFonts w:ascii="Calibri" w:eastAsia="Calibri" w:hAnsi="Calibri" w:cs="Calibri"/>
                <w:color w:val="4C4C4C"/>
              </w:rPr>
              <w:tag w:val="goog_rdk_4"/>
              <w:id w:val="1379744537"/>
            </w:sdtPr>
            <w:sdtEndPr/>
            <w:sdtContent>
              <w:p w14:paraId="6303EAC4" w14:textId="77777777" w:rsidR="00C83017" w:rsidRPr="00C83017" w:rsidRDefault="00C83017" w:rsidP="00C8301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  <w:rPr>
                    <w:rFonts w:ascii="Calibri" w:eastAsia="Calibri" w:hAnsi="Calibri" w:cs="Calibri"/>
                    <w:color w:val="4C4C4C"/>
                  </w:rPr>
                </w:pPr>
                <w:r w:rsidRPr="00C83017">
                  <w:rPr>
                    <w:rFonts w:ascii="Calibri" w:eastAsia="Calibri" w:hAnsi="Calibri" w:cs="Calibri"/>
                    <w:noProof/>
                    <w:color w:val="4C4C4C"/>
                  </w:rPr>
                  <mc:AlternateContent>
                    <mc:Choice Requires="wpg">
                      <w:drawing>
                        <wp:inline distT="0" distB="0" distL="0" distR="0" wp14:anchorId="5DDDE367" wp14:editId="2469D6AA">
                          <wp:extent cx="274320" cy="274320"/>
                          <wp:effectExtent l="0" t="0" r="0" b="0"/>
                          <wp:docPr id="59" name="Group 59" descr="Education icon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274320" cy="274320"/>
                                    <a:chOff x="5208840" y="3642840"/>
                                    <a:chExt cx="274320" cy="274320"/>
                                  </a:xfrm>
                                </wpg:grpSpPr>
                                <wpg:grpSp>
                                  <wpg:cNvPr id="4" name="Group 1"/>
                                  <wpg:cNvGrpSpPr/>
                                  <wpg:grpSpPr>
                                    <a:xfrm>
                                      <a:off x="5208840" y="364284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5" name="Rectangle 2"/>
                                    <wps:cNvSpPr/>
                                    <wps:spPr>
                                      <a:xfrm>
                                        <a:off x="0" y="0"/>
                                        <a:ext cx="150" cy="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5FDFDAA" w14:textId="77777777" w:rsidR="00C83017" w:rsidRDefault="00C83017" w:rsidP="00C83017">
                                          <w:pPr>
                                            <w:spacing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6" name="Freeform: Shape 3"/>
                                    <wps:cNvSpPr/>
                                    <wps:spPr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246" h="3246" extrusionOk="0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7744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7" name="Freeform: Shape 4"/>
                                    <wps:cNvSpPr/>
                                    <wps:spPr>
                                      <a:xfrm>
                                        <a:off x="40" y="57"/>
                                        <a:ext cx="94" cy="56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789" h="1079" extrusionOk="0">
                                            <a:moveTo>
                                              <a:pt x="123" y="777"/>
                                            </a:moveTo>
                                            <a:lnTo>
                                              <a:pt x="118" y="779"/>
                                            </a:lnTo>
                                            <a:lnTo>
                                              <a:pt x="112" y="786"/>
                                            </a:lnTo>
                                            <a:lnTo>
                                              <a:pt x="104" y="798"/>
                                            </a:lnTo>
                                            <a:lnTo>
                                              <a:pt x="95" y="813"/>
                                            </a:lnTo>
                                            <a:lnTo>
                                              <a:pt x="87" y="832"/>
                                            </a:lnTo>
                                            <a:lnTo>
                                              <a:pt x="80" y="855"/>
                                            </a:lnTo>
                                            <a:lnTo>
                                              <a:pt x="75" y="881"/>
                                            </a:lnTo>
                                            <a:lnTo>
                                              <a:pt x="166" y="881"/>
                                            </a:lnTo>
                                            <a:lnTo>
                                              <a:pt x="162" y="852"/>
                                            </a:lnTo>
                                            <a:lnTo>
                                              <a:pt x="155" y="828"/>
                                            </a:lnTo>
                                            <a:lnTo>
                                              <a:pt x="148" y="809"/>
                                            </a:lnTo>
                                            <a:lnTo>
                                              <a:pt x="140" y="793"/>
                                            </a:lnTo>
                                            <a:lnTo>
                                              <a:pt x="133" y="783"/>
                                            </a:lnTo>
                                            <a:lnTo>
                                              <a:pt x="127" y="778"/>
                                            </a:lnTo>
                                            <a:lnTo>
                                              <a:pt x="123" y="777"/>
                                            </a:lnTo>
                                            <a:close/>
                                            <a:moveTo>
                                              <a:pt x="1400" y="502"/>
                                            </a:moveTo>
                                            <a:lnTo>
                                              <a:pt x="1252" y="549"/>
                                            </a:lnTo>
                                            <a:lnTo>
                                              <a:pt x="1107" y="594"/>
                                            </a:lnTo>
                                            <a:lnTo>
                                              <a:pt x="962" y="636"/>
                                            </a:lnTo>
                                            <a:lnTo>
                                              <a:pt x="932" y="642"/>
                                            </a:lnTo>
                                            <a:lnTo>
                                              <a:pt x="900" y="645"/>
                                            </a:lnTo>
                                            <a:lnTo>
                                              <a:pt x="868" y="643"/>
                                            </a:lnTo>
                                            <a:lnTo>
                                              <a:pt x="838" y="637"/>
                                            </a:lnTo>
                                            <a:lnTo>
                                              <a:pt x="693" y="594"/>
                                            </a:lnTo>
                                            <a:lnTo>
                                              <a:pt x="548" y="549"/>
                                            </a:lnTo>
                                            <a:lnTo>
                                              <a:pt x="401" y="503"/>
                                            </a:lnTo>
                                            <a:lnTo>
                                              <a:pt x="400" y="509"/>
                                            </a:lnTo>
                                            <a:lnTo>
                                              <a:pt x="400" y="520"/>
                                            </a:lnTo>
                                            <a:lnTo>
                                              <a:pt x="400" y="538"/>
                                            </a:lnTo>
                                            <a:lnTo>
                                              <a:pt x="399" y="560"/>
                                            </a:lnTo>
                                            <a:lnTo>
                                              <a:pt x="399" y="585"/>
                                            </a:lnTo>
                                            <a:lnTo>
                                              <a:pt x="398" y="613"/>
                                            </a:lnTo>
                                            <a:lnTo>
                                              <a:pt x="398" y="643"/>
                                            </a:lnTo>
                                            <a:lnTo>
                                              <a:pt x="397" y="673"/>
                                            </a:lnTo>
                                            <a:lnTo>
                                              <a:pt x="397" y="702"/>
                                            </a:lnTo>
                                            <a:lnTo>
                                              <a:pt x="397" y="730"/>
                                            </a:lnTo>
                                            <a:lnTo>
                                              <a:pt x="397" y="756"/>
                                            </a:lnTo>
                                            <a:lnTo>
                                              <a:pt x="397" y="778"/>
                                            </a:lnTo>
                                            <a:lnTo>
                                              <a:pt x="396" y="795"/>
                                            </a:lnTo>
                                            <a:lnTo>
                                              <a:pt x="396" y="809"/>
                                            </a:lnTo>
                                            <a:lnTo>
                                              <a:pt x="396" y="815"/>
                                            </a:lnTo>
                                            <a:lnTo>
                                              <a:pt x="398" y="838"/>
                                            </a:lnTo>
                                            <a:lnTo>
                                              <a:pt x="400" y="857"/>
                                            </a:lnTo>
                                            <a:lnTo>
                                              <a:pt x="404" y="874"/>
                                            </a:lnTo>
                                            <a:lnTo>
                                              <a:pt x="410" y="887"/>
                                            </a:lnTo>
                                            <a:lnTo>
                                              <a:pt x="419" y="898"/>
                                            </a:lnTo>
                                            <a:lnTo>
                                              <a:pt x="432" y="907"/>
                                            </a:lnTo>
                                            <a:lnTo>
                                              <a:pt x="448" y="914"/>
                                            </a:lnTo>
                                            <a:lnTo>
                                              <a:pt x="503" y="931"/>
                                            </a:lnTo>
                                            <a:lnTo>
                                              <a:pt x="554" y="946"/>
                                            </a:lnTo>
                                            <a:lnTo>
                                              <a:pt x="600" y="959"/>
                                            </a:lnTo>
                                            <a:lnTo>
                                              <a:pt x="644" y="971"/>
                                            </a:lnTo>
                                            <a:lnTo>
                                              <a:pt x="685" y="981"/>
                                            </a:lnTo>
                                            <a:lnTo>
                                              <a:pt x="723" y="989"/>
                                            </a:lnTo>
                                            <a:lnTo>
                                              <a:pt x="759" y="996"/>
                                            </a:lnTo>
                                            <a:lnTo>
                                              <a:pt x="793" y="1001"/>
                                            </a:lnTo>
                                            <a:lnTo>
                                              <a:pt x="827" y="1004"/>
                                            </a:lnTo>
                                            <a:lnTo>
                                              <a:pt x="861" y="1006"/>
                                            </a:lnTo>
                                            <a:lnTo>
                                              <a:pt x="894" y="1006"/>
                                            </a:lnTo>
                                            <a:lnTo>
                                              <a:pt x="929" y="1004"/>
                                            </a:lnTo>
                                            <a:lnTo>
                                              <a:pt x="964" y="1000"/>
                                            </a:lnTo>
                                            <a:lnTo>
                                              <a:pt x="1001" y="995"/>
                                            </a:lnTo>
                                            <a:lnTo>
                                              <a:pt x="1041" y="988"/>
                                            </a:lnTo>
                                            <a:lnTo>
                                              <a:pt x="1083" y="979"/>
                                            </a:lnTo>
                                            <a:lnTo>
                                              <a:pt x="1128" y="968"/>
                                            </a:lnTo>
                                            <a:lnTo>
                                              <a:pt x="1178" y="956"/>
                                            </a:lnTo>
                                            <a:lnTo>
                                              <a:pt x="1231" y="941"/>
                                            </a:lnTo>
                                            <a:lnTo>
                                              <a:pt x="1289" y="925"/>
                                            </a:lnTo>
                                            <a:lnTo>
                                              <a:pt x="1352" y="907"/>
                                            </a:lnTo>
                                            <a:lnTo>
                                              <a:pt x="1362" y="903"/>
                                            </a:lnTo>
                                            <a:lnTo>
                                              <a:pt x="1372" y="896"/>
                                            </a:lnTo>
                                            <a:lnTo>
                                              <a:pt x="1382" y="886"/>
                                            </a:lnTo>
                                            <a:lnTo>
                                              <a:pt x="1390" y="876"/>
                                            </a:lnTo>
                                            <a:lnTo>
                                              <a:pt x="1395" y="865"/>
                                            </a:lnTo>
                                            <a:lnTo>
                                              <a:pt x="1398" y="855"/>
                                            </a:lnTo>
                                            <a:lnTo>
                                              <a:pt x="1400" y="739"/>
                                            </a:lnTo>
                                            <a:lnTo>
                                              <a:pt x="1400" y="622"/>
                                            </a:lnTo>
                                            <a:lnTo>
                                              <a:pt x="1400" y="502"/>
                                            </a:lnTo>
                                            <a:close/>
                                            <a:moveTo>
                                              <a:pt x="898" y="74"/>
                                            </a:moveTo>
                                            <a:lnTo>
                                              <a:pt x="864" y="75"/>
                                            </a:lnTo>
                                            <a:lnTo>
                                              <a:pt x="831" y="78"/>
                                            </a:lnTo>
                                            <a:lnTo>
                                              <a:pt x="800" y="83"/>
                                            </a:lnTo>
                                            <a:lnTo>
                                              <a:pt x="772" y="90"/>
                                            </a:lnTo>
                                            <a:lnTo>
                                              <a:pt x="735" y="100"/>
                                            </a:lnTo>
                                            <a:lnTo>
                                              <a:pt x="696" y="111"/>
                                            </a:lnTo>
                                            <a:lnTo>
                                              <a:pt x="655" y="123"/>
                                            </a:lnTo>
                                            <a:lnTo>
                                              <a:pt x="611" y="136"/>
                                            </a:lnTo>
                                            <a:lnTo>
                                              <a:pt x="566" y="150"/>
                                            </a:lnTo>
                                            <a:lnTo>
                                              <a:pt x="521" y="164"/>
                                            </a:lnTo>
                                            <a:lnTo>
                                              <a:pt x="475" y="178"/>
                                            </a:lnTo>
                                            <a:lnTo>
                                              <a:pt x="430" y="193"/>
                                            </a:lnTo>
                                            <a:lnTo>
                                              <a:pt x="385" y="207"/>
                                            </a:lnTo>
                                            <a:lnTo>
                                              <a:pt x="342" y="221"/>
                                            </a:lnTo>
                                            <a:lnTo>
                                              <a:pt x="301" y="235"/>
                                            </a:lnTo>
                                            <a:lnTo>
                                              <a:pt x="261" y="249"/>
                                            </a:lnTo>
                                            <a:lnTo>
                                              <a:pt x="224" y="261"/>
                                            </a:lnTo>
                                            <a:lnTo>
                                              <a:pt x="191" y="272"/>
                                            </a:lnTo>
                                            <a:lnTo>
                                              <a:pt x="161" y="283"/>
                                            </a:lnTo>
                                            <a:lnTo>
                                              <a:pt x="135" y="291"/>
                                            </a:lnTo>
                                            <a:lnTo>
                                              <a:pt x="115" y="299"/>
                                            </a:lnTo>
                                            <a:lnTo>
                                              <a:pt x="99" y="305"/>
                                            </a:lnTo>
                                            <a:lnTo>
                                              <a:pt x="92" y="309"/>
                                            </a:lnTo>
                                            <a:lnTo>
                                              <a:pt x="90" y="313"/>
                                            </a:lnTo>
                                            <a:lnTo>
                                              <a:pt x="90" y="318"/>
                                            </a:lnTo>
                                            <a:lnTo>
                                              <a:pt x="92" y="323"/>
                                            </a:lnTo>
                                            <a:lnTo>
                                              <a:pt x="94" y="325"/>
                                            </a:lnTo>
                                            <a:lnTo>
                                              <a:pt x="109" y="330"/>
                                            </a:lnTo>
                                            <a:lnTo>
                                              <a:pt x="129" y="337"/>
                                            </a:lnTo>
                                            <a:lnTo>
                                              <a:pt x="154" y="346"/>
                                            </a:lnTo>
                                            <a:lnTo>
                                              <a:pt x="183" y="356"/>
                                            </a:lnTo>
                                            <a:lnTo>
                                              <a:pt x="216" y="367"/>
                                            </a:lnTo>
                                            <a:lnTo>
                                              <a:pt x="252" y="379"/>
                                            </a:lnTo>
                                            <a:lnTo>
                                              <a:pt x="291" y="391"/>
                                            </a:lnTo>
                                            <a:lnTo>
                                              <a:pt x="332" y="405"/>
                                            </a:lnTo>
                                            <a:lnTo>
                                              <a:pt x="375" y="419"/>
                                            </a:lnTo>
                                            <a:lnTo>
                                              <a:pt x="419" y="433"/>
                                            </a:lnTo>
                                            <a:lnTo>
                                              <a:pt x="465" y="447"/>
                                            </a:lnTo>
                                            <a:lnTo>
                                              <a:pt x="510" y="462"/>
                                            </a:lnTo>
                                            <a:lnTo>
                                              <a:pt x="556" y="476"/>
                                            </a:lnTo>
                                            <a:lnTo>
                                              <a:pt x="601" y="490"/>
                                            </a:lnTo>
                                            <a:lnTo>
                                              <a:pt x="646" y="503"/>
                                            </a:lnTo>
                                            <a:lnTo>
                                              <a:pt x="688" y="516"/>
                                            </a:lnTo>
                                            <a:lnTo>
                                              <a:pt x="729" y="528"/>
                                            </a:lnTo>
                                            <a:lnTo>
                                              <a:pt x="767" y="538"/>
                                            </a:lnTo>
                                            <a:lnTo>
                                              <a:pt x="802" y="548"/>
                                            </a:lnTo>
                                            <a:lnTo>
                                              <a:pt x="840" y="556"/>
                                            </a:lnTo>
                                            <a:lnTo>
                                              <a:pt x="880" y="560"/>
                                            </a:lnTo>
                                            <a:lnTo>
                                              <a:pt x="921" y="560"/>
                                            </a:lnTo>
                                            <a:lnTo>
                                              <a:pt x="961" y="555"/>
                                            </a:lnTo>
                                            <a:lnTo>
                                              <a:pt x="1000" y="547"/>
                                            </a:lnTo>
                                            <a:lnTo>
                                              <a:pt x="1032" y="538"/>
                                            </a:lnTo>
                                            <a:lnTo>
                                              <a:pt x="1066" y="529"/>
                                            </a:lnTo>
                                            <a:lnTo>
                                              <a:pt x="1103" y="518"/>
                                            </a:lnTo>
                                            <a:lnTo>
                                              <a:pt x="1142" y="507"/>
                                            </a:lnTo>
                                            <a:lnTo>
                                              <a:pt x="1183" y="495"/>
                                            </a:lnTo>
                                            <a:lnTo>
                                              <a:pt x="1225" y="482"/>
                                            </a:lnTo>
                                            <a:lnTo>
                                              <a:pt x="1267" y="469"/>
                                            </a:lnTo>
                                            <a:lnTo>
                                              <a:pt x="1310" y="456"/>
                                            </a:lnTo>
                                            <a:lnTo>
                                              <a:pt x="1353" y="443"/>
                                            </a:lnTo>
                                            <a:lnTo>
                                              <a:pt x="1395" y="430"/>
                                            </a:lnTo>
                                            <a:lnTo>
                                              <a:pt x="1436" y="417"/>
                                            </a:lnTo>
                                            <a:lnTo>
                                              <a:pt x="1476" y="405"/>
                                            </a:lnTo>
                                            <a:lnTo>
                                              <a:pt x="1515" y="392"/>
                                            </a:lnTo>
                                            <a:lnTo>
                                              <a:pt x="1551" y="381"/>
                                            </a:lnTo>
                                            <a:lnTo>
                                              <a:pt x="1585" y="370"/>
                                            </a:lnTo>
                                            <a:lnTo>
                                              <a:pt x="1616" y="360"/>
                                            </a:lnTo>
                                            <a:lnTo>
                                              <a:pt x="1644" y="351"/>
                                            </a:lnTo>
                                            <a:lnTo>
                                              <a:pt x="1668" y="343"/>
                                            </a:lnTo>
                                            <a:lnTo>
                                              <a:pt x="1688" y="337"/>
                                            </a:lnTo>
                                            <a:lnTo>
                                              <a:pt x="1704" y="332"/>
                                            </a:lnTo>
                                            <a:lnTo>
                                              <a:pt x="1715" y="328"/>
                                            </a:lnTo>
                                            <a:lnTo>
                                              <a:pt x="1721" y="326"/>
                                            </a:lnTo>
                                            <a:lnTo>
                                              <a:pt x="1723" y="322"/>
                                            </a:lnTo>
                                            <a:lnTo>
                                              <a:pt x="1724" y="319"/>
                                            </a:lnTo>
                                            <a:lnTo>
                                              <a:pt x="1724" y="316"/>
                                            </a:lnTo>
                                            <a:lnTo>
                                              <a:pt x="1722" y="313"/>
                                            </a:lnTo>
                                            <a:lnTo>
                                              <a:pt x="1721" y="310"/>
                                            </a:lnTo>
                                            <a:lnTo>
                                              <a:pt x="1713" y="308"/>
                                            </a:lnTo>
                                            <a:lnTo>
                                              <a:pt x="1702" y="304"/>
                                            </a:lnTo>
                                            <a:lnTo>
                                              <a:pt x="1686" y="298"/>
                                            </a:lnTo>
                                            <a:lnTo>
                                              <a:pt x="1665" y="292"/>
                                            </a:lnTo>
                                            <a:lnTo>
                                              <a:pt x="1641" y="284"/>
                                            </a:lnTo>
                                            <a:lnTo>
                                              <a:pt x="1612" y="274"/>
                                            </a:lnTo>
                                            <a:lnTo>
                                              <a:pt x="1581" y="264"/>
                                            </a:lnTo>
                                            <a:lnTo>
                                              <a:pt x="1546" y="253"/>
                                            </a:lnTo>
                                            <a:lnTo>
                                              <a:pt x="1509" y="241"/>
                                            </a:lnTo>
                                            <a:lnTo>
                                              <a:pt x="1470" y="229"/>
                                            </a:lnTo>
                                            <a:lnTo>
                                              <a:pt x="1430" y="216"/>
                                            </a:lnTo>
                                            <a:lnTo>
                                              <a:pt x="1388" y="203"/>
                                            </a:lnTo>
                                            <a:lnTo>
                                              <a:pt x="1345" y="190"/>
                                            </a:lnTo>
                                            <a:lnTo>
                                              <a:pt x="1302" y="177"/>
                                            </a:lnTo>
                                            <a:lnTo>
                                              <a:pt x="1259" y="163"/>
                                            </a:lnTo>
                                            <a:lnTo>
                                              <a:pt x="1217" y="150"/>
                                            </a:lnTo>
                                            <a:lnTo>
                                              <a:pt x="1175" y="138"/>
                                            </a:lnTo>
                                            <a:lnTo>
                                              <a:pt x="1133" y="126"/>
                                            </a:lnTo>
                                            <a:lnTo>
                                              <a:pt x="1094" y="114"/>
                                            </a:lnTo>
                                            <a:lnTo>
                                              <a:pt x="1057" y="104"/>
                                            </a:lnTo>
                                            <a:lnTo>
                                              <a:pt x="1022" y="94"/>
                                            </a:lnTo>
                                            <a:lnTo>
                                              <a:pt x="990" y="85"/>
                                            </a:lnTo>
                                            <a:lnTo>
                                              <a:pt x="962" y="79"/>
                                            </a:lnTo>
                                            <a:lnTo>
                                              <a:pt x="930" y="76"/>
                                            </a:lnTo>
                                            <a:lnTo>
                                              <a:pt x="898" y="74"/>
                                            </a:lnTo>
                                            <a:close/>
                                            <a:moveTo>
                                              <a:pt x="877" y="0"/>
                                            </a:moveTo>
                                            <a:lnTo>
                                              <a:pt x="922" y="1"/>
                                            </a:lnTo>
                                            <a:lnTo>
                                              <a:pt x="964" y="6"/>
                                            </a:lnTo>
                                            <a:lnTo>
                                              <a:pt x="1004" y="15"/>
                                            </a:lnTo>
                                            <a:lnTo>
                                              <a:pt x="1035" y="23"/>
                                            </a:lnTo>
                                            <a:lnTo>
                                              <a:pt x="1070" y="33"/>
                                            </a:lnTo>
                                            <a:lnTo>
                                              <a:pt x="1106" y="44"/>
                                            </a:lnTo>
                                            <a:lnTo>
                                              <a:pt x="1145" y="55"/>
                                            </a:lnTo>
                                            <a:lnTo>
                                              <a:pt x="1186" y="67"/>
                                            </a:lnTo>
                                            <a:lnTo>
                                              <a:pt x="1227" y="80"/>
                                            </a:lnTo>
                                            <a:lnTo>
                                              <a:pt x="1269" y="92"/>
                                            </a:lnTo>
                                            <a:lnTo>
                                              <a:pt x="1311" y="105"/>
                                            </a:lnTo>
                                            <a:lnTo>
                                              <a:pt x="1353" y="118"/>
                                            </a:lnTo>
                                            <a:lnTo>
                                              <a:pt x="1394" y="131"/>
                                            </a:lnTo>
                                            <a:lnTo>
                                              <a:pt x="1435" y="144"/>
                                            </a:lnTo>
                                            <a:lnTo>
                                              <a:pt x="1474" y="157"/>
                                            </a:lnTo>
                                            <a:lnTo>
                                              <a:pt x="1512" y="169"/>
                                            </a:lnTo>
                                            <a:lnTo>
                                              <a:pt x="1548" y="180"/>
                                            </a:lnTo>
                                            <a:lnTo>
                                              <a:pt x="1581" y="191"/>
                                            </a:lnTo>
                                            <a:lnTo>
                                              <a:pt x="1611" y="200"/>
                                            </a:lnTo>
                                            <a:lnTo>
                                              <a:pt x="1638" y="209"/>
                                            </a:lnTo>
                                            <a:lnTo>
                                              <a:pt x="1661" y="216"/>
                                            </a:lnTo>
                                            <a:lnTo>
                                              <a:pt x="1680" y="223"/>
                                            </a:lnTo>
                                            <a:lnTo>
                                              <a:pt x="1694" y="227"/>
                                            </a:lnTo>
                                            <a:lnTo>
                                              <a:pt x="1704" y="231"/>
                                            </a:lnTo>
                                            <a:lnTo>
                                              <a:pt x="1708" y="232"/>
                                            </a:lnTo>
                                            <a:lnTo>
                                              <a:pt x="1727" y="239"/>
                                            </a:lnTo>
                                            <a:lnTo>
                                              <a:pt x="1743" y="248"/>
                                            </a:lnTo>
                                            <a:lnTo>
                                              <a:pt x="1758" y="257"/>
                                            </a:lnTo>
                                            <a:lnTo>
                                              <a:pt x="1771" y="268"/>
                                            </a:lnTo>
                                            <a:lnTo>
                                              <a:pt x="1780" y="282"/>
                                            </a:lnTo>
                                            <a:lnTo>
                                              <a:pt x="1787" y="297"/>
                                            </a:lnTo>
                                            <a:lnTo>
                                              <a:pt x="1789" y="316"/>
                                            </a:lnTo>
                                            <a:lnTo>
                                              <a:pt x="1788" y="333"/>
                                            </a:lnTo>
                                            <a:lnTo>
                                              <a:pt x="1785" y="348"/>
                                            </a:lnTo>
                                            <a:lnTo>
                                              <a:pt x="1779" y="361"/>
                                            </a:lnTo>
                                            <a:lnTo>
                                              <a:pt x="1770" y="372"/>
                                            </a:lnTo>
                                            <a:lnTo>
                                              <a:pt x="1758" y="382"/>
                                            </a:lnTo>
                                            <a:lnTo>
                                              <a:pt x="1740" y="392"/>
                                            </a:lnTo>
                                            <a:lnTo>
                                              <a:pt x="1716" y="401"/>
                                            </a:lnTo>
                                            <a:lnTo>
                                              <a:pt x="1651" y="423"/>
                                            </a:lnTo>
                                            <a:lnTo>
                                              <a:pt x="1585" y="445"/>
                                            </a:lnTo>
                                            <a:lnTo>
                                              <a:pt x="1519" y="464"/>
                                            </a:lnTo>
                                            <a:lnTo>
                                              <a:pt x="1502" y="469"/>
                                            </a:lnTo>
                                            <a:lnTo>
                                              <a:pt x="1489" y="476"/>
                                            </a:lnTo>
                                            <a:lnTo>
                                              <a:pt x="1480" y="485"/>
                                            </a:lnTo>
                                            <a:lnTo>
                                              <a:pt x="1473" y="496"/>
                                            </a:lnTo>
                                            <a:lnTo>
                                              <a:pt x="1470" y="511"/>
                                            </a:lnTo>
                                            <a:lnTo>
                                              <a:pt x="1469" y="528"/>
                                            </a:lnTo>
                                            <a:lnTo>
                                              <a:pt x="1471" y="845"/>
                                            </a:lnTo>
                                            <a:lnTo>
                                              <a:pt x="1471" y="862"/>
                                            </a:lnTo>
                                            <a:lnTo>
                                              <a:pt x="1469" y="879"/>
                                            </a:lnTo>
                                            <a:lnTo>
                                              <a:pt x="1465" y="895"/>
                                            </a:lnTo>
                                            <a:lnTo>
                                              <a:pt x="1458" y="910"/>
                                            </a:lnTo>
                                            <a:lnTo>
                                              <a:pt x="1448" y="924"/>
                                            </a:lnTo>
                                            <a:lnTo>
                                              <a:pt x="1434" y="938"/>
                                            </a:lnTo>
                                            <a:lnTo>
                                              <a:pt x="1416" y="950"/>
                                            </a:lnTo>
                                            <a:lnTo>
                                              <a:pt x="1394" y="961"/>
                                            </a:lnTo>
                                            <a:lnTo>
                                              <a:pt x="1366" y="971"/>
                                            </a:lnTo>
                                            <a:lnTo>
                                              <a:pt x="1303" y="989"/>
                                            </a:lnTo>
                                            <a:lnTo>
                                              <a:pt x="1245" y="1006"/>
                                            </a:lnTo>
                                            <a:lnTo>
                                              <a:pt x="1193" y="1021"/>
                                            </a:lnTo>
                                            <a:lnTo>
                                              <a:pt x="1144" y="1034"/>
                                            </a:lnTo>
                                            <a:lnTo>
                                              <a:pt x="1099" y="1046"/>
                                            </a:lnTo>
                                            <a:lnTo>
                                              <a:pt x="1058" y="1056"/>
                                            </a:lnTo>
                                            <a:lnTo>
                                              <a:pt x="1020" y="1064"/>
                                            </a:lnTo>
                                            <a:lnTo>
                                              <a:pt x="984" y="1070"/>
                                            </a:lnTo>
                                            <a:lnTo>
                                              <a:pt x="950" y="1075"/>
                                            </a:lnTo>
                                            <a:lnTo>
                                              <a:pt x="917" y="1078"/>
                                            </a:lnTo>
                                            <a:lnTo>
                                              <a:pt x="885" y="1079"/>
                                            </a:lnTo>
                                            <a:lnTo>
                                              <a:pt x="854" y="1078"/>
                                            </a:lnTo>
                                            <a:lnTo>
                                              <a:pt x="822" y="1076"/>
                                            </a:lnTo>
                                            <a:lnTo>
                                              <a:pt x="789" y="1072"/>
                                            </a:lnTo>
                                            <a:lnTo>
                                              <a:pt x="755" y="1067"/>
                                            </a:lnTo>
                                            <a:lnTo>
                                              <a:pt x="719" y="1059"/>
                                            </a:lnTo>
                                            <a:lnTo>
                                              <a:pt x="681" y="1050"/>
                                            </a:lnTo>
                                            <a:lnTo>
                                              <a:pt x="641" y="1040"/>
                                            </a:lnTo>
                                            <a:lnTo>
                                              <a:pt x="596" y="1027"/>
                                            </a:lnTo>
                                            <a:lnTo>
                                              <a:pt x="548" y="1013"/>
                                            </a:lnTo>
                                            <a:lnTo>
                                              <a:pt x="495" y="998"/>
                                            </a:lnTo>
                                            <a:lnTo>
                                              <a:pt x="438" y="980"/>
                                            </a:lnTo>
                                            <a:lnTo>
                                              <a:pt x="411" y="970"/>
                                            </a:lnTo>
                                            <a:lnTo>
                                              <a:pt x="387" y="957"/>
                                            </a:lnTo>
                                            <a:lnTo>
                                              <a:pt x="367" y="941"/>
                                            </a:lnTo>
                                            <a:lnTo>
                                              <a:pt x="351" y="922"/>
                                            </a:lnTo>
                                            <a:lnTo>
                                              <a:pt x="339" y="900"/>
                                            </a:lnTo>
                                            <a:lnTo>
                                              <a:pt x="332" y="875"/>
                                            </a:lnTo>
                                            <a:lnTo>
                                              <a:pt x="328" y="846"/>
                                            </a:lnTo>
                                            <a:lnTo>
                                              <a:pt x="329" y="814"/>
                                            </a:lnTo>
                                            <a:lnTo>
                                              <a:pt x="329" y="810"/>
                                            </a:lnTo>
                                            <a:lnTo>
                                              <a:pt x="329" y="800"/>
                                            </a:lnTo>
                                            <a:lnTo>
                                              <a:pt x="329" y="783"/>
                                            </a:lnTo>
                                            <a:lnTo>
                                              <a:pt x="329" y="763"/>
                                            </a:lnTo>
                                            <a:lnTo>
                                              <a:pt x="329" y="739"/>
                                            </a:lnTo>
                                            <a:lnTo>
                                              <a:pt x="329" y="713"/>
                                            </a:lnTo>
                                            <a:lnTo>
                                              <a:pt x="330" y="686"/>
                                            </a:lnTo>
                                            <a:lnTo>
                                              <a:pt x="330" y="658"/>
                                            </a:lnTo>
                                            <a:lnTo>
                                              <a:pt x="330" y="631"/>
                                            </a:lnTo>
                                            <a:lnTo>
                                              <a:pt x="331" y="605"/>
                                            </a:lnTo>
                                            <a:lnTo>
                                              <a:pt x="331" y="581"/>
                                            </a:lnTo>
                                            <a:lnTo>
                                              <a:pt x="332" y="562"/>
                                            </a:lnTo>
                                            <a:lnTo>
                                              <a:pt x="332" y="546"/>
                                            </a:lnTo>
                                            <a:lnTo>
                                              <a:pt x="332" y="536"/>
                                            </a:lnTo>
                                            <a:lnTo>
                                              <a:pt x="332" y="533"/>
                                            </a:lnTo>
                                            <a:lnTo>
                                              <a:pt x="331" y="514"/>
                                            </a:lnTo>
                                            <a:lnTo>
                                              <a:pt x="328" y="498"/>
                                            </a:lnTo>
                                            <a:lnTo>
                                              <a:pt x="321" y="486"/>
                                            </a:lnTo>
                                            <a:lnTo>
                                              <a:pt x="310" y="477"/>
                                            </a:lnTo>
                                            <a:lnTo>
                                              <a:pt x="296" y="469"/>
                                            </a:lnTo>
                                            <a:lnTo>
                                              <a:pt x="279" y="464"/>
                                            </a:lnTo>
                                            <a:lnTo>
                                              <a:pt x="242" y="454"/>
                                            </a:lnTo>
                                            <a:lnTo>
                                              <a:pt x="201" y="441"/>
                                            </a:lnTo>
                                            <a:lnTo>
                                              <a:pt x="156" y="428"/>
                                            </a:lnTo>
                                            <a:lnTo>
                                              <a:pt x="156" y="449"/>
                                            </a:lnTo>
                                            <a:lnTo>
                                              <a:pt x="156" y="473"/>
                                            </a:lnTo>
                                            <a:lnTo>
                                              <a:pt x="157" y="498"/>
                                            </a:lnTo>
                                            <a:lnTo>
                                              <a:pt x="157" y="523"/>
                                            </a:lnTo>
                                            <a:lnTo>
                                              <a:pt x="157" y="548"/>
                                            </a:lnTo>
                                            <a:lnTo>
                                              <a:pt x="157" y="571"/>
                                            </a:lnTo>
                                            <a:lnTo>
                                              <a:pt x="157" y="592"/>
                                            </a:lnTo>
                                            <a:lnTo>
                                              <a:pt x="158" y="610"/>
                                            </a:lnTo>
                                            <a:lnTo>
                                              <a:pt x="158" y="623"/>
                                            </a:lnTo>
                                            <a:lnTo>
                                              <a:pt x="158" y="632"/>
                                            </a:lnTo>
                                            <a:lnTo>
                                              <a:pt x="158" y="635"/>
                                            </a:lnTo>
                                            <a:lnTo>
                                              <a:pt x="160" y="650"/>
                                            </a:lnTo>
                                            <a:lnTo>
                                              <a:pt x="164" y="664"/>
                                            </a:lnTo>
                                            <a:lnTo>
                                              <a:pt x="171" y="679"/>
                                            </a:lnTo>
                                            <a:lnTo>
                                              <a:pt x="178" y="693"/>
                                            </a:lnTo>
                                            <a:lnTo>
                                              <a:pt x="185" y="706"/>
                                            </a:lnTo>
                                            <a:lnTo>
                                              <a:pt x="191" y="717"/>
                                            </a:lnTo>
                                            <a:lnTo>
                                              <a:pt x="197" y="725"/>
                                            </a:lnTo>
                                            <a:lnTo>
                                              <a:pt x="200" y="730"/>
                                            </a:lnTo>
                                            <a:lnTo>
                                              <a:pt x="220" y="772"/>
                                            </a:lnTo>
                                            <a:lnTo>
                                              <a:pt x="233" y="815"/>
                                            </a:lnTo>
                                            <a:lnTo>
                                              <a:pt x="240" y="859"/>
                                            </a:lnTo>
                                            <a:lnTo>
                                              <a:pt x="243" y="904"/>
                                            </a:lnTo>
                                            <a:lnTo>
                                              <a:pt x="241" y="951"/>
                                            </a:lnTo>
                                            <a:lnTo>
                                              <a:pt x="197" y="951"/>
                                            </a:lnTo>
                                            <a:lnTo>
                                              <a:pt x="149" y="951"/>
                                            </a:lnTo>
                                            <a:lnTo>
                                              <a:pt x="2" y="951"/>
                                            </a:lnTo>
                                            <a:lnTo>
                                              <a:pt x="1" y="920"/>
                                            </a:lnTo>
                                            <a:lnTo>
                                              <a:pt x="0" y="888"/>
                                            </a:lnTo>
                                            <a:lnTo>
                                              <a:pt x="2" y="857"/>
                                            </a:lnTo>
                                            <a:lnTo>
                                              <a:pt x="6" y="825"/>
                                            </a:lnTo>
                                            <a:lnTo>
                                              <a:pt x="14" y="793"/>
                                            </a:lnTo>
                                            <a:lnTo>
                                              <a:pt x="27" y="763"/>
                                            </a:lnTo>
                                            <a:lnTo>
                                              <a:pt x="45" y="733"/>
                                            </a:lnTo>
                                            <a:lnTo>
                                              <a:pt x="58" y="714"/>
                                            </a:lnTo>
                                            <a:lnTo>
                                              <a:pt x="69" y="697"/>
                                            </a:lnTo>
                                            <a:lnTo>
                                              <a:pt x="76" y="679"/>
                                            </a:lnTo>
                                            <a:lnTo>
                                              <a:pt x="82" y="658"/>
                                            </a:lnTo>
                                            <a:lnTo>
                                              <a:pt x="85" y="634"/>
                                            </a:lnTo>
                                            <a:lnTo>
                                              <a:pt x="85" y="631"/>
                                            </a:lnTo>
                                            <a:lnTo>
                                              <a:pt x="85" y="621"/>
                                            </a:lnTo>
                                            <a:lnTo>
                                              <a:pt x="85" y="606"/>
                                            </a:lnTo>
                                            <a:lnTo>
                                              <a:pt x="85" y="588"/>
                                            </a:lnTo>
                                            <a:lnTo>
                                              <a:pt x="85" y="566"/>
                                            </a:lnTo>
                                            <a:lnTo>
                                              <a:pt x="85" y="544"/>
                                            </a:lnTo>
                                            <a:lnTo>
                                              <a:pt x="85" y="520"/>
                                            </a:lnTo>
                                            <a:lnTo>
                                              <a:pt x="85" y="499"/>
                                            </a:lnTo>
                                            <a:lnTo>
                                              <a:pt x="85" y="478"/>
                                            </a:lnTo>
                                            <a:lnTo>
                                              <a:pt x="85" y="462"/>
                                            </a:lnTo>
                                            <a:lnTo>
                                              <a:pt x="85" y="449"/>
                                            </a:lnTo>
                                            <a:lnTo>
                                              <a:pt x="85" y="442"/>
                                            </a:lnTo>
                                            <a:lnTo>
                                              <a:pt x="84" y="433"/>
                                            </a:lnTo>
                                            <a:lnTo>
                                              <a:pt x="82" y="423"/>
                                            </a:lnTo>
                                            <a:lnTo>
                                              <a:pt x="79" y="413"/>
                                            </a:lnTo>
                                            <a:lnTo>
                                              <a:pt x="73" y="403"/>
                                            </a:lnTo>
                                            <a:lnTo>
                                              <a:pt x="64" y="395"/>
                                            </a:lnTo>
                                            <a:lnTo>
                                              <a:pt x="46" y="384"/>
                                            </a:lnTo>
                                            <a:lnTo>
                                              <a:pt x="32" y="371"/>
                                            </a:lnTo>
                                            <a:lnTo>
                                              <a:pt x="21" y="357"/>
                                            </a:lnTo>
                                            <a:lnTo>
                                              <a:pt x="14" y="341"/>
                                            </a:lnTo>
                                            <a:lnTo>
                                              <a:pt x="11" y="324"/>
                                            </a:lnTo>
                                            <a:lnTo>
                                              <a:pt x="14" y="304"/>
                                            </a:lnTo>
                                            <a:lnTo>
                                              <a:pt x="21" y="287"/>
                                            </a:lnTo>
                                            <a:lnTo>
                                              <a:pt x="31" y="272"/>
                                            </a:lnTo>
                                            <a:lnTo>
                                              <a:pt x="45" y="259"/>
                                            </a:lnTo>
                                            <a:lnTo>
                                              <a:pt x="60" y="248"/>
                                            </a:lnTo>
                                            <a:lnTo>
                                              <a:pt x="77" y="239"/>
                                            </a:lnTo>
                                            <a:lnTo>
                                              <a:pt x="93" y="232"/>
                                            </a:lnTo>
                                            <a:lnTo>
                                              <a:pt x="121" y="223"/>
                                            </a:lnTo>
                                            <a:lnTo>
                                              <a:pt x="154" y="212"/>
                                            </a:lnTo>
                                            <a:lnTo>
                                              <a:pt x="191" y="199"/>
                                            </a:lnTo>
                                            <a:lnTo>
                                              <a:pt x="231" y="186"/>
                                            </a:lnTo>
                                            <a:lnTo>
                                              <a:pt x="274" y="172"/>
                                            </a:lnTo>
                                            <a:lnTo>
                                              <a:pt x="319" y="157"/>
                                            </a:lnTo>
                                            <a:lnTo>
                                              <a:pt x="366" y="141"/>
                                            </a:lnTo>
                                            <a:lnTo>
                                              <a:pt x="414" y="126"/>
                                            </a:lnTo>
                                            <a:lnTo>
                                              <a:pt x="463" y="110"/>
                                            </a:lnTo>
                                            <a:lnTo>
                                              <a:pt x="510" y="95"/>
                                            </a:lnTo>
                                            <a:lnTo>
                                              <a:pt x="557" y="81"/>
                                            </a:lnTo>
                                            <a:lnTo>
                                              <a:pt x="602" y="67"/>
                                            </a:lnTo>
                                            <a:lnTo>
                                              <a:pt x="646" y="53"/>
                                            </a:lnTo>
                                            <a:lnTo>
                                              <a:pt x="686" y="41"/>
                                            </a:lnTo>
                                            <a:lnTo>
                                              <a:pt x="722" y="31"/>
                                            </a:lnTo>
                                            <a:lnTo>
                                              <a:pt x="754" y="22"/>
                                            </a:lnTo>
                                            <a:lnTo>
                                              <a:pt x="781" y="15"/>
                                            </a:lnTo>
                                            <a:lnTo>
                                              <a:pt x="830" y="5"/>
                                            </a:lnTo>
                                            <a:lnTo>
                                              <a:pt x="87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</wpg:grp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DDDE367" id="Group 59" o:spid="_x0000_s1026" alt="Education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ZYkSjnUPAACXVwAADgAAAAAAAAAAAAAAAAAuAgAAZHJzL2Uyb0RvYy54bWxQSwECLQAUAAYACAAA&#10;ACEAGGrsh9kAAAADAQAADwAAAAAAAAAAAAAAAADPEQAAZHJzL2Rvd25yZXYueG1sUEsFBgAAAAAE&#10;AAQA8wAAANUSAAAAAA==&#10;">
                          <v:group id="Group 1" o:spid="_x0000_s1027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<v:rect id="Rectangle 2" o:spid="_x0000_s1028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    <v:textbox inset="2.53958mm,2.53958mm,2.53958mm,2.53958mm">
                                <w:txbxContent>
                                  <w:p w14:paraId="25FDFDAA" w14:textId="77777777" w:rsidR="00C83017" w:rsidRDefault="00C83017" w:rsidP="00C83017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3" o:spid="_x0000_s1029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>
                              <v:path arrowok="t" o:extrusionok="f"/>
                            </v:shape>
                            <v:shape id="Freeform: Shape 4" o:spid="_x0000_s1030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indow" stroked="f">
                              <v:path arrowok="t" o:extrusionok="f"/>
                            </v:shape>
                          </v:group>
                          <w10:anchorlock/>
                        </v:group>
                      </w:pict>
                    </mc:Fallback>
                  </mc:AlternateContent>
                </w:r>
              </w:p>
            </w:sdtContent>
          </w:sdt>
        </w:tc>
        <w:tc>
          <w:tcPr>
            <w:tcW w:w="8649" w:type="dxa"/>
            <w:tcMar>
              <w:bottom w:w="0" w:type="dxa"/>
            </w:tcMar>
          </w:tc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ag w:val="goog_rdk_5"/>
              <w:id w:val="-2041580245"/>
            </w:sdtPr>
            <w:sdtEndPr/>
            <w:sdtContent>
              <w:p w14:paraId="28523C65" w14:textId="77777777" w:rsidR="00C83017" w:rsidRPr="00C83017" w:rsidRDefault="00C83017" w:rsidP="00C83017">
                <w:pPr>
                  <w:keepNext/>
                  <w:keepLines/>
                  <w:spacing w:before="240" w:after="40"/>
                  <w:contextualSpacing/>
                  <w:outlineLvl w:val="0"/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</w:pPr>
                <w:r w:rsidRPr="00C83017"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  <w:t>Education</w:t>
                </w:r>
              </w:p>
            </w:sdtContent>
          </w:sdt>
        </w:tc>
      </w:tr>
    </w:tbl>
    <w:sdt>
      <w:sdt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ag w:val="goog_rdk_8"/>
        <w:id w:val="-463817312"/>
      </w:sdtPr>
      <w:sdtEndPr/>
      <w:sdtContent>
        <w:p w14:paraId="3924798B" w14:textId="77777777" w:rsidR="00C83017" w:rsidRPr="00C83017" w:rsidRDefault="00C83017" w:rsidP="00C83017">
          <w:pPr>
            <w:keepNext/>
            <w:keepLines/>
            <w:spacing w:after="0"/>
            <w:outlineLvl w:val="1"/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</w:pPr>
          <w:r w:rsidRPr="00C83017"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  <w:t xml:space="preserve">Bachelor of Science: Biology | </w:t>
          </w:r>
          <w:r w:rsidRPr="00C83017">
            <w:rPr>
              <w:rFonts w:asciiTheme="majorHAnsi" w:eastAsiaTheme="majorEastAsia" w:hAnsiTheme="majorHAnsi" w:cstheme="majorBidi"/>
              <w:color w:val="4C4C4C"/>
              <w:sz w:val="26"/>
              <w:szCs w:val="26"/>
            </w:rPr>
            <w:t>University of Washington</w:t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4C4C4C"/>
          <w:sz w:val="24"/>
          <w:szCs w:val="24"/>
        </w:rPr>
        <w:tag w:val="goog_rdk_9"/>
        <w:id w:val="749923071"/>
      </w:sdtPr>
      <w:sdtEndPr/>
      <w:sdtContent>
        <w:p w14:paraId="47579E8A" w14:textId="77777777" w:rsidR="00C83017" w:rsidRPr="00C83017" w:rsidRDefault="00C83017" w:rsidP="00C83017">
          <w:pPr>
            <w:keepNext/>
            <w:keepLines/>
            <w:spacing w:after="0"/>
            <w:outlineLvl w:val="2"/>
            <w:rPr>
              <w:rFonts w:ascii="Roboto" w:eastAsia="Roboto" w:hAnsi="Roboto" w:cs="Roboto"/>
              <w:caps/>
              <w:color w:val="4C4C4C"/>
              <w:sz w:val="20"/>
              <w:szCs w:val="20"/>
            </w:rPr>
          </w:pPr>
          <w:r w:rsidRPr="00C83017">
            <w:rPr>
              <w:rFonts w:ascii="Roboto" w:eastAsia="Roboto" w:hAnsi="Roboto" w:cs="Roboto"/>
              <w:caps/>
              <w:color w:val="4C4C4C"/>
              <w:sz w:val="20"/>
              <w:szCs w:val="20"/>
            </w:rPr>
            <w:t>august 2013 – may 2017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0"/>
        <w:id w:val="-1714570477"/>
      </w:sdtPr>
      <w:sdtEndPr/>
      <w:sdtContent>
        <w:p w14:paraId="0769F432" w14:textId="77777777" w:rsidR="00C83017" w:rsidRPr="00C83017" w:rsidRDefault="00C83017" w:rsidP="00C83017">
          <w:pPr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Winner of UW ROTC’s coveted Army Airborne School slot in 2015, and frequently called upon to hold high office positions within the program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1"/>
        <w:id w:val="518043952"/>
      </w:sdtPr>
      <w:sdtEndPr/>
      <w:sdtContent>
        <w:p w14:paraId="06C9D066" w14:textId="77777777" w:rsidR="00C83017" w:rsidRPr="00C83017" w:rsidRDefault="00C83017" w:rsidP="00C83017">
          <w:pPr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3.66 Undergraduate GPA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2"/>
        <w:id w:val="-897589624"/>
      </w:sdtPr>
      <w:sdtEndPr/>
      <w:sdtContent>
        <w:p w14:paraId="074C8F4E" w14:textId="77777777" w:rsidR="00C83017" w:rsidRPr="00C83017" w:rsidRDefault="00C83017" w:rsidP="00C83017">
          <w:pPr>
            <w:numPr>
              <w:ilvl w:val="0"/>
              <w:numId w:val="2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Minor in Leadership Science</w:t>
          </w:r>
        </w:p>
      </w:sdtContent>
    </w:sdt>
    <w:tbl>
      <w:tblPr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3017" w:rsidRPr="00C83017" w14:paraId="7695D1C1" w14:textId="77777777" w:rsidTr="00163B2F">
        <w:tc>
          <w:tcPr>
            <w:tcW w:w="725" w:type="dxa"/>
            <w:tcMar>
              <w:right w:w="216" w:type="dxa"/>
            </w:tcMar>
            <w:vAlign w:val="bottom"/>
          </w:tcPr>
          <w:sdt>
            <w:sdtPr>
              <w:rPr>
                <w:rFonts w:ascii="Calibri" w:eastAsia="Calibri" w:hAnsi="Calibri" w:cs="Calibri"/>
                <w:color w:val="4C4C4C"/>
              </w:rPr>
              <w:tag w:val="goog_rdk_13"/>
              <w:id w:val="1893080324"/>
            </w:sdtPr>
            <w:sdtEndPr/>
            <w:sdtContent>
              <w:p w14:paraId="1F226A4C" w14:textId="77777777" w:rsidR="00C83017" w:rsidRPr="00C83017" w:rsidRDefault="00C83017" w:rsidP="00C8301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  <w:rPr>
                    <w:rFonts w:ascii="Calibri" w:eastAsia="Calibri" w:hAnsi="Calibri" w:cs="Calibri"/>
                    <w:color w:val="4C4C4C"/>
                  </w:rPr>
                </w:pPr>
                <w:r w:rsidRPr="00C83017">
                  <w:rPr>
                    <w:rFonts w:ascii="Calibri" w:eastAsia="Calibri" w:hAnsi="Calibri" w:cs="Calibri"/>
                    <w:noProof/>
                    <w:color w:val="4C4C4C"/>
                  </w:rPr>
                  <mc:AlternateContent>
                    <mc:Choice Requires="wpg">
                      <w:drawing>
                        <wp:inline distT="0" distB="0" distL="0" distR="0" wp14:anchorId="0B5CEEFC" wp14:editId="0748E802">
                          <wp:extent cx="274320" cy="274320"/>
                          <wp:effectExtent l="0" t="0" r="0" b="0"/>
                          <wp:docPr id="61" name="Group 61" descr="Experience icon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274320" cy="274320"/>
                                    <a:chOff x="5208840" y="3642840"/>
                                    <a:chExt cx="274320" cy="274320"/>
                                  </a:xfrm>
                                </wpg:grpSpPr>
                                <wpg:grpSp>
                                  <wpg:cNvPr id="8" name="Group 5"/>
                                  <wpg:cNvGrpSpPr/>
                                  <wpg:grpSpPr>
                                    <a:xfrm>
                                      <a:off x="5208840" y="364284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9" name="Rectangle 6"/>
                                    <wps:cNvSpPr/>
                                    <wps:spPr>
                                      <a:xfrm>
                                        <a:off x="0" y="0"/>
                                        <a:ext cx="150" cy="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1810F2" w14:textId="77777777" w:rsidR="00C83017" w:rsidRDefault="00C83017" w:rsidP="00C83017">
                                          <w:pPr>
                                            <w:spacing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0" name="Freeform: Shape 7"/>
                                    <wps:cNvSpPr/>
                                    <wps:spPr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246" h="3246" extrusionOk="0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7744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1" name="Freeform: Shape 8"/>
                                    <wps:cNvSpPr/>
                                    <wps:spPr>
                                      <a:xfrm>
                                        <a:off x="50" y="51"/>
                                        <a:ext cx="74" cy="5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395" h="1106" extrusionOk="0">
                                            <a:moveTo>
                                              <a:pt x="79" y="655"/>
                                            </a:moveTo>
                                            <a:lnTo>
                                              <a:pt x="79" y="1000"/>
                                            </a:lnTo>
                                            <a:lnTo>
                                              <a:pt x="81" y="1010"/>
                                            </a:lnTo>
                                            <a:lnTo>
                                              <a:pt x="87" y="1018"/>
                                            </a:lnTo>
                                            <a:lnTo>
                                              <a:pt x="97" y="1023"/>
                                            </a:lnTo>
                                            <a:lnTo>
                                              <a:pt x="107" y="1025"/>
                                            </a:lnTo>
                                            <a:lnTo>
                                              <a:pt x="1288" y="1025"/>
                                            </a:lnTo>
                                            <a:lnTo>
                                              <a:pt x="1299" y="1023"/>
                                            </a:lnTo>
                                            <a:lnTo>
                                              <a:pt x="1308" y="1018"/>
                                            </a:lnTo>
                                            <a:lnTo>
                                              <a:pt x="1314" y="1010"/>
                                            </a:lnTo>
                                            <a:lnTo>
                                              <a:pt x="1316" y="1000"/>
                                            </a:lnTo>
                                            <a:lnTo>
                                              <a:pt x="1316" y="655"/>
                                            </a:lnTo>
                                            <a:lnTo>
                                              <a:pt x="1301" y="667"/>
                                            </a:lnTo>
                                            <a:lnTo>
                                              <a:pt x="1288" y="675"/>
                                            </a:lnTo>
                                            <a:lnTo>
                                              <a:pt x="1276" y="681"/>
                                            </a:lnTo>
                                            <a:lnTo>
                                              <a:pt x="1263" y="685"/>
                                            </a:lnTo>
                                            <a:lnTo>
                                              <a:pt x="1234" y="690"/>
                                            </a:lnTo>
                                            <a:lnTo>
                                              <a:pt x="1205" y="691"/>
                                            </a:lnTo>
                                            <a:lnTo>
                                              <a:pt x="815" y="691"/>
                                            </a:lnTo>
                                            <a:lnTo>
                                              <a:pt x="815" y="756"/>
                                            </a:lnTo>
                                            <a:lnTo>
                                              <a:pt x="812" y="770"/>
                                            </a:lnTo>
                                            <a:lnTo>
                                              <a:pt x="803" y="781"/>
                                            </a:lnTo>
                                            <a:lnTo>
                                              <a:pt x="791" y="789"/>
                                            </a:lnTo>
                                            <a:lnTo>
                                              <a:pt x="776" y="792"/>
                                            </a:lnTo>
                                            <a:lnTo>
                                              <a:pt x="632" y="792"/>
                                            </a:lnTo>
                                            <a:lnTo>
                                              <a:pt x="617" y="789"/>
                                            </a:lnTo>
                                            <a:lnTo>
                                              <a:pt x="605" y="781"/>
                                            </a:lnTo>
                                            <a:lnTo>
                                              <a:pt x="596" y="770"/>
                                            </a:lnTo>
                                            <a:lnTo>
                                              <a:pt x="593" y="756"/>
                                            </a:lnTo>
                                            <a:lnTo>
                                              <a:pt x="593" y="691"/>
                                            </a:lnTo>
                                            <a:lnTo>
                                              <a:pt x="203" y="691"/>
                                            </a:lnTo>
                                            <a:lnTo>
                                              <a:pt x="174" y="690"/>
                                            </a:lnTo>
                                            <a:lnTo>
                                              <a:pt x="145" y="685"/>
                                            </a:lnTo>
                                            <a:lnTo>
                                              <a:pt x="133" y="681"/>
                                            </a:lnTo>
                                            <a:lnTo>
                                              <a:pt x="119" y="675"/>
                                            </a:lnTo>
                                            <a:lnTo>
                                              <a:pt x="104" y="668"/>
                                            </a:lnTo>
                                            <a:lnTo>
                                              <a:pt x="91" y="661"/>
                                            </a:lnTo>
                                            <a:lnTo>
                                              <a:pt x="79" y="655"/>
                                            </a:lnTo>
                                            <a:close/>
                                            <a:moveTo>
                                              <a:pt x="1293" y="287"/>
                                            </a:moveTo>
                                            <a:lnTo>
                                              <a:pt x="109" y="288"/>
                                            </a:lnTo>
                                            <a:lnTo>
                                              <a:pt x="98" y="290"/>
                                            </a:lnTo>
                                            <a:lnTo>
                                              <a:pt x="89" y="295"/>
                                            </a:lnTo>
                                            <a:lnTo>
                                              <a:pt x="83" y="304"/>
                                            </a:lnTo>
                                            <a:lnTo>
                                              <a:pt x="80" y="313"/>
                                            </a:lnTo>
                                            <a:lnTo>
                                              <a:pt x="79" y="502"/>
                                            </a:lnTo>
                                            <a:lnTo>
                                              <a:pt x="82" y="523"/>
                                            </a:lnTo>
                                            <a:lnTo>
                                              <a:pt x="88" y="542"/>
                                            </a:lnTo>
                                            <a:lnTo>
                                              <a:pt x="99" y="559"/>
                                            </a:lnTo>
                                            <a:lnTo>
                                              <a:pt x="112" y="574"/>
                                            </a:lnTo>
                                            <a:lnTo>
                                              <a:pt x="122" y="580"/>
                                            </a:lnTo>
                                            <a:lnTo>
                                              <a:pt x="135" y="586"/>
                                            </a:lnTo>
                                            <a:lnTo>
                                              <a:pt x="148" y="591"/>
                                            </a:lnTo>
                                            <a:lnTo>
                                              <a:pt x="160" y="595"/>
                                            </a:lnTo>
                                            <a:lnTo>
                                              <a:pt x="181" y="601"/>
                                            </a:lnTo>
                                            <a:lnTo>
                                              <a:pt x="203" y="603"/>
                                            </a:lnTo>
                                            <a:lnTo>
                                              <a:pt x="593" y="603"/>
                                            </a:lnTo>
                                            <a:lnTo>
                                              <a:pt x="593" y="538"/>
                                            </a:lnTo>
                                            <a:lnTo>
                                              <a:pt x="596" y="525"/>
                                            </a:lnTo>
                                            <a:lnTo>
                                              <a:pt x="605" y="513"/>
                                            </a:lnTo>
                                            <a:lnTo>
                                              <a:pt x="617" y="505"/>
                                            </a:lnTo>
                                            <a:lnTo>
                                              <a:pt x="632" y="502"/>
                                            </a:lnTo>
                                            <a:lnTo>
                                              <a:pt x="776" y="502"/>
                                            </a:lnTo>
                                            <a:lnTo>
                                              <a:pt x="791" y="505"/>
                                            </a:lnTo>
                                            <a:lnTo>
                                              <a:pt x="803" y="513"/>
                                            </a:lnTo>
                                            <a:lnTo>
                                              <a:pt x="812" y="525"/>
                                            </a:lnTo>
                                            <a:lnTo>
                                              <a:pt x="815" y="538"/>
                                            </a:lnTo>
                                            <a:lnTo>
                                              <a:pt x="815" y="603"/>
                                            </a:lnTo>
                                            <a:lnTo>
                                              <a:pt x="1205" y="603"/>
                                            </a:lnTo>
                                            <a:lnTo>
                                              <a:pt x="1227" y="601"/>
                                            </a:lnTo>
                                            <a:lnTo>
                                              <a:pt x="1248" y="595"/>
                                            </a:lnTo>
                                            <a:lnTo>
                                              <a:pt x="1267" y="586"/>
                                            </a:lnTo>
                                            <a:lnTo>
                                              <a:pt x="1284" y="574"/>
                                            </a:lnTo>
                                            <a:lnTo>
                                              <a:pt x="1297" y="559"/>
                                            </a:lnTo>
                                            <a:lnTo>
                                              <a:pt x="1307" y="542"/>
                                            </a:lnTo>
                                            <a:lnTo>
                                              <a:pt x="1314" y="523"/>
                                            </a:lnTo>
                                            <a:lnTo>
                                              <a:pt x="1316" y="502"/>
                                            </a:lnTo>
                                            <a:lnTo>
                                              <a:pt x="1322" y="311"/>
                                            </a:lnTo>
                                            <a:lnTo>
                                              <a:pt x="1319" y="302"/>
                                            </a:lnTo>
                                            <a:lnTo>
                                              <a:pt x="1313" y="294"/>
                                            </a:lnTo>
                                            <a:lnTo>
                                              <a:pt x="1304" y="288"/>
                                            </a:lnTo>
                                            <a:lnTo>
                                              <a:pt x="1293" y="287"/>
                                            </a:lnTo>
                                            <a:close/>
                                            <a:moveTo>
                                              <a:pt x="510" y="80"/>
                                            </a:moveTo>
                                            <a:lnTo>
                                              <a:pt x="510" y="201"/>
                                            </a:lnTo>
                                            <a:lnTo>
                                              <a:pt x="900" y="201"/>
                                            </a:lnTo>
                                            <a:lnTo>
                                              <a:pt x="900" y="80"/>
                                            </a:lnTo>
                                            <a:lnTo>
                                              <a:pt x="510" y="80"/>
                                            </a:lnTo>
                                            <a:close/>
                                            <a:moveTo>
                                              <a:pt x="520" y="0"/>
                                            </a:moveTo>
                                            <a:lnTo>
                                              <a:pt x="888" y="0"/>
                                            </a:lnTo>
                                            <a:lnTo>
                                              <a:pt x="907" y="1"/>
                                            </a:lnTo>
                                            <a:lnTo>
                                              <a:pt x="925" y="6"/>
                                            </a:lnTo>
                                            <a:lnTo>
                                              <a:pt x="941" y="14"/>
                                            </a:lnTo>
                                            <a:lnTo>
                                              <a:pt x="954" y="25"/>
                                            </a:lnTo>
                                            <a:lnTo>
                                              <a:pt x="966" y="38"/>
                                            </a:lnTo>
                                            <a:lnTo>
                                              <a:pt x="975" y="52"/>
                                            </a:lnTo>
                                            <a:lnTo>
                                              <a:pt x="981" y="68"/>
                                            </a:lnTo>
                                            <a:lnTo>
                                              <a:pt x="983" y="85"/>
                                            </a:lnTo>
                                            <a:lnTo>
                                              <a:pt x="983" y="201"/>
                                            </a:lnTo>
                                            <a:lnTo>
                                              <a:pt x="1269" y="201"/>
                                            </a:lnTo>
                                            <a:lnTo>
                                              <a:pt x="1295" y="203"/>
                                            </a:lnTo>
                                            <a:lnTo>
                                              <a:pt x="1317" y="208"/>
                                            </a:lnTo>
                                            <a:lnTo>
                                              <a:pt x="1336" y="216"/>
                                            </a:lnTo>
                                            <a:lnTo>
                                              <a:pt x="1352" y="226"/>
                                            </a:lnTo>
                                            <a:lnTo>
                                              <a:pt x="1365" y="239"/>
                                            </a:lnTo>
                                            <a:lnTo>
                                              <a:pt x="1376" y="253"/>
                                            </a:lnTo>
                                            <a:lnTo>
                                              <a:pt x="1385" y="270"/>
                                            </a:lnTo>
                                            <a:lnTo>
                                              <a:pt x="1390" y="287"/>
                                            </a:lnTo>
                                            <a:lnTo>
                                              <a:pt x="1394" y="306"/>
                                            </a:lnTo>
                                            <a:lnTo>
                                              <a:pt x="1395" y="326"/>
                                            </a:lnTo>
                                            <a:lnTo>
                                              <a:pt x="1395" y="980"/>
                                            </a:lnTo>
                                            <a:lnTo>
                                              <a:pt x="1393" y="1006"/>
                                            </a:lnTo>
                                            <a:lnTo>
                                              <a:pt x="1387" y="1029"/>
                                            </a:lnTo>
                                            <a:lnTo>
                                              <a:pt x="1378" y="1049"/>
                                            </a:lnTo>
                                            <a:lnTo>
                                              <a:pt x="1366" y="1066"/>
                                            </a:lnTo>
                                            <a:lnTo>
                                              <a:pt x="1351" y="1080"/>
                                            </a:lnTo>
                                            <a:lnTo>
                                              <a:pt x="1333" y="1091"/>
                                            </a:lnTo>
                                            <a:lnTo>
                                              <a:pt x="1314" y="1099"/>
                                            </a:lnTo>
                                            <a:lnTo>
                                              <a:pt x="1292" y="1104"/>
                                            </a:lnTo>
                                            <a:lnTo>
                                              <a:pt x="1269" y="1106"/>
                                            </a:lnTo>
                                            <a:lnTo>
                                              <a:pt x="135" y="1106"/>
                                            </a:lnTo>
                                            <a:lnTo>
                                              <a:pt x="104" y="1105"/>
                                            </a:lnTo>
                                            <a:lnTo>
                                              <a:pt x="79" y="1101"/>
                                            </a:lnTo>
                                            <a:lnTo>
                                              <a:pt x="57" y="1094"/>
                                            </a:lnTo>
                                            <a:lnTo>
                                              <a:pt x="40" y="1085"/>
                                            </a:lnTo>
                                            <a:lnTo>
                                              <a:pt x="26" y="1073"/>
                                            </a:lnTo>
                                            <a:lnTo>
                                              <a:pt x="15" y="1059"/>
                                            </a:lnTo>
                                            <a:lnTo>
                                              <a:pt x="7" y="1042"/>
                                            </a:lnTo>
                                            <a:lnTo>
                                              <a:pt x="3" y="1024"/>
                                            </a:lnTo>
                                            <a:lnTo>
                                              <a:pt x="0" y="1003"/>
                                            </a:lnTo>
                                            <a:lnTo>
                                              <a:pt x="0" y="980"/>
                                            </a:lnTo>
                                            <a:lnTo>
                                              <a:pt x="0" y="326"/>
                                            </a:lnTo>
                                            <a:lnTo>
                                              <a:pt x="2" y="306"/>
                                            </a:lnTo>
                                            <a:lnTo>
                                              <a:pt x="6" y="287"/>
                                            </a:lnTo>
                                            <a:lnTo>
                                              <a:pt x="12" y="269"/>
                                            </a:lnTo>
                                            <a:lnTo>
                                              <a:pt x="20" y="252"/>
                                            </a:lnTo>
                                            <a:lnTo>
                                              <a:pt x="31" y="238"/>
                                            </a:lnTo>
                                            <a:lnTo>
                                              <a:pt x="45" y="225"/>
                                            </a:lnTo>
                                            <a:lnTo>
                                              <a:pt x="62" y="215"/>
                                            </a:lnTo>
                                            <a:lnTo>
                                              <a:pt x="82" y="207"/>
                                            </a:lnTo>
                                            <a:lnTo>
                                              <a:pt x="107" y="203"/>
                                            </a:lnTo>
                                            <a:lnTo>
                                              <a:pt x="135" y="201"/>
                                            </a:lnTo>
                                            <a:lnTo>
                                              <a:pt x="426" y="201"/>
                                            </a:lnTo>
                                            <a:lnTo>
                                              <a:pt x="426" y="85"/>
                                            </a:lnTo>
                                            <a:lnTo>
                                              <a:pt x="428" y="68"/>
                                            </a:lnTo>
                                            <a:lnTo>
                                              <a:pt x="433" y="52"/>
                                            </a:lnTo>
                                            <a:lnTo>
                                              <a:pt x="442" y="38"/>
                                            </a:lnTo>
                                            <a:lnTo>
                                              <a:pt x="454" y="25"/>
                                            </a:lnTo>
                                            <a:lnTo>
                                              <a:pt x="467" y="14"/>
                                            </a:lnTo>
                                            <a:lnTo>
                                              <a:pt x="483" y="6"/>
                                            </a:lnTo>
                                            <a:lnTo>
                                              <a:pt x="501" y="1"/>
                                            </a:lnTo>
                                            <a:lnTo>
                                              <a:pt x="52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</wpg:grp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B5CEEFC" id="Group 61" o:spid="_x0000_s1031" alt="Experience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AR6dOQ3QkA&#10;AP8yAAAOAAAAAAAAAAAAAAAAAC4CAABkcnMvZTJvRG9jLnhtbFBLAQItABQABgAIAAAAIQAYauyH&#10;2QAAAAMBAAAPAAAAAAAAAAAAAAAAADcMAABkcnMvZG93bnJldi54bWxQSwUGAAAAAAQABADzAAAA&#10;PQ0AAAAA&#10;">
                          <v:group id="Group 5" o:spid="_x0000_s1032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rect id="Rectangle 6" o:spid="_x0000_s1033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    <v:textbox inset="2.53958mm,2.53958mm,2.53958mm,2.53958mm">
                                <w:txbxContent>
                                  <w:p w14:paraId="431810F2" w14:textId="77777777" w:rsidR="00C83017" w:rsidRDefault="00C83017" w:rsidP="00C83017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7" o:spid="_x0000_s1034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>
                              <v:path arrowok="t" o:extrusionok="f"/>
                            </v:shape>
                            <v:shape id="Freeform: Shape 8" o:spid="_x0000_s1035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>
                              <v:path arrowok="t" o:extrusionok="f"/>
                            </v:shape>
                          </v:group>
                          <w10:anchorlock/>
                        </v:group>
                      </w:pict>
                    </mc:Fallback>
                  </mc:AlternateContent>
                </w:r>
              </w:p>
            </w:sdtContent>
          </w:sdt>
        </w:tc>
        <w:tc>
          <w:tcPr>
            <w:tcW w:w="8649" w:type="dxa"/>
          </w:tc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ag w:val="goog_rdk_14"/>
              <w:id w:val="1952133886"/>
            </w:sdtPr>
            <w:sdtEndPr/>
            <w:sdtContent>
              <w:p w14:paraId="0654999D" w14:textId="77777777" w:rsidR="00C83017" w:rsidRPr="00C83017" w:rsidRDefault="00C83017" w:rsidP="00C83017">
                <w:pPr>
                  <w:keepNext/>
                  <w:keepLines/>
                  <w:spacing w:before="240" w:after="40"/>
                  <w:contextualSpacing/>
                  <w:outlineLvl w:val="0"/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</w:pPr>
                <w:r w:rsidRPr="00C83017"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  <w:t>Experience</w:t>
                </w:r>
              </w:p>
            </w:sdtContent>
          </w:sdt>
        </w:tc>
      </w:tr>
    </w:tbl>
    <w:bookmarkStart w:id="0" w:name="_heading=h.gjdgxs" w:colFirst="0" w:colLast="0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ag w:val="goog_rdk_15"/>
        <w:id w:val="-1672715082"/>
      </w:sdtPr>
      <w:sdtEndPr/>
      <w:sdtContent>
        <w:p w14:paraId="6C9CE261" w14:textId="77777777" w:rsidR="00C83017" w:rsidRPr="00C83017" w:rsidRDefault="00C83017" w:rsidP="00C83017">
          <w:pPr>
            <w:keepNext/>
            <w:keepLines/>
            <w:spacing w:after="0"/>
            <w:outlineLvl w:val="1"/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</w:pPr>
          <w:r w:rsidRPr="00C83017"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  <w:t xml:space="preserve">Medical Officer | </w:t>
          </w:r>
          <w:r w:rsidRPr="00C83017">
            <w:rPr>
              <w:rFonts w:asciiTheme="majorHAnsi" w:eastAsiaTheme="majorEastAsia" w:hAnsiTheme="majorHAnsi" w:cstheme="majorBidi"/>
              <w:color w:val="4C4C4C"/>
              <w:sz w:val="26"/>
              <w:szCs w:val="26"/>
            </w:rPr>
            <w:t>U.S. Army National Guard</w:t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4C4C4C"/>
          <w:sz w:val="24"/>
          <w:szCs w:val="24"/>
        </w:rPr>
        <w:tag w:val="goog_rdk_16"/>
        <w:id w:val="-486551827"/>
      </w:sdtPr>
      <w:sdtEndPr/>
      <w:sdtContent>
        <w:p w14:paraId="59A59A73" w14:textId="77777777" w:rsidR="00C83017" w:rsidRPr="00C83017" w:rsidRDefault="00C83017" w:rsidP="00C83017">
          <w:pPr>
            <w:keepNext/>
            <w:keepLines/>
            <w:spacing w:after="0"/>
            <w:outlineLvl w:val="2"/>
            <w:rPr>
              <w:rFonts w:ascii="Roboto" w:eastAsia="Roboto" w:hAnsi="Roboto" w:cs="Roboto"/>
              <w:caps/>
              <w:color w:val="4C4C4C"/>
              <w:sz w:val="20"/>
              <w:szCs w:val="20"/>
            </w:rPr>
          </w:pPr>
          <w:r w:rsidRPr="00C83017">
            <w:rPr>
              <w:rFonts w:ascii="Roboto" w:eastAsia="Roboto" w:hAnsi="Roboto" w:cs="Roboto"/>
              <w:caps/>
              <w:color w:val="4C4C4C"/>
              <w:sz w:val="20"/>
              <w:szCs w:val="20"/>
            </w:rPr>
            <w:t>December 2012– Present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7"/>
        <w:id w:val="-995037365"/>
      </w:sdtPr>
      <w:sdtEndPr/>
      <w:sdtContent>
        <w:p w14:paraId="41230751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Ranked in the top 10% of officers in a battalion with 27 other candidates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8"/>
        <w:id w:val="-1923863903"/>
      </w:sdtPr>
      <w:sdtEndPr/>
      <w:sdtContent>
        <w:p w14:paraId="77DC8A96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Successfully lead teams of 30 personnel in a fast-paced detail-oriented environment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19"/>
        <w:id w:val="-1413071679"/>
      </w:sdtPr>
      <w:sdtEndPr/>
      <w:sdtContent>
        <w:p w14:paraId="62BD865D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Entrusted with $2,000,000 worth of equipment and vehicles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20"/>
        <w:id w:val="-24412034"/>
      </w:sdtPr>
      <w:sdtEndPr/>
      <w:sdtContent>
        <w:p w14:paraId="1BD890F4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Recognized for charisma and leadership potential</w:t>
          </w:r>
        </w:p>
      </w:sdtContent>
    </w:sdt>
    <w:sdt>
      <w:sdt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ag w:val="goog_rdk_21"/>
        <w:id w:val="-1000120688"/>
      </w:sdtPr>
      <w:sdtEndPr/>
      <w:sdtContent>
        <w:p w14:paraId="5E3D9B15" w14:textId="77777777" w:rsidR="00C83017" w:rsidRPr="00C83017" w:rsidRDefault="00C83017" w:rsidP="00C83017">
          <w:pPr>
            <w:keepNext/>
            <w:keepLines/>
            <w:spacing w:after="0"/>
            <w:outlineLvl w:val="1"/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</w:pPr>
          <w:r w:rsidRPr="00C83017"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  <w:t xml:space="preserve">Account Product Specialist | </w:t>
          </w:r>
          <w:r w:rsidRPr="00C83017">
            <w:rPr>
              <w:rFonts w:asciiTheme="majorHAnsi" w:eastAsiaTheme="majorEastAsia" w:hAnsiTheme="majorHAnsi" w:cstheme="majorBidi"/>
              <w:color w:val="4C4C4C"/>
              <w:sz w:val="26"/>
              <w:szCs w:val="26"/>
            </w:rPr>
            <w:t>Stryker Medical</w:t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4C4C4C"/>
          <w:sz w:val="24"/>
          <w:szCs w:val="24"/>
        </w:rPr>
        <w:tag w:val="goog_rdk_22"/>
        <w:id w:val="470255685"/>
      </w:sdtPr>
      <w:sdtEndPr/>
      <w:sdtContent>
        <w:p w14:paraId="7C73688A" w14:textId="77777777" w:rsidR="00C83017" w:rsidRPr="00C83017" w:rsidRDefault="00C83017" w:rsidP="00C83017">
          <w:pPr>
            <w:keepNext/>
            <w:keepLines/>
            <w:spacing w:after="0"/>
            <w:outlineLvl w:val="2"/>
            <w:rPr>
              <w:rFonts w:ascii="Roboto" w:eastAsia="Roboto" w:hAnsi="Roboto" w:cs="Roboto"/>
              <w:caps/>
              <w:color w:val="4C4C4C"/>
              <w:sz w:val="20"/>
              <w:szCs w:val="20"/>
            </w:rPr>
          </w:pPr>
          <w:r w:rsidRPr="00C83017">
            <w:rPr>
              <w:rFonts w:ascii="Roboto" w:eastAsia="Roboto" w:hAnsi="Roboto" w:cs="Roboto"/>
              <w:caps/>
              <w:color w:val="4C4C4C"/>
              <w:sz w:val="20"/>
              <w:szCs w:val="20"/>
            </w:rPr>
            <w:t xml:space="preserve">october 2018 – March 2019 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23"/>
        <w:id w:val="355705392"/>
      </w:sdtPr>
      <w:sdtEndPr/>
      <w:sdtContent>
        <w:p w14:paraId="727E7642" w14:textId="77777777" w:rsidR="00C83017" w:rsidRPr="00C83017" w:rsidRDefault="00C83017" w:rsidP="00C83017">
          <w:pPr>
            <w:numPr>
              <w:ilvl w:val="0"/>
              <w:numId w:val="2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 xml:space="preserve">Managed 3 separate accounts and developed close personal friendships with clinicians and management teams alike 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24"/>
        <w:id w:val="1955051257"/>
      </w:sdtPr>
      <w:sdtEndPr/>
      <w:sdtContent>
        <w:p w14:paraId="788BB331" w14:textId="77777777" w:rsidR="00C83017" w:rsidRPr="00C83017" w:rsidRDefault="00C83017" w:rsidP="00C83017">
          <w:pPr>
            <w:numPr>
              <w:ilvl w:val="0"/>
              <w:numId w:val="2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Helped close deals on multiples sales contracts exceeding $15,000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25"/>
        <w:id w:val="-1027785667"/>
      </w:sdtPr>
      <w:sdtEndPr/>
      <w:sdtContent>
        <w:p w14:paraId="22664A53" w14:textId="77777777" w:rsidR="00C83017" w:rsidRPr="00C83017" w:rsidRDefault="00C83017" w:rsidP="00C83017">
          <w:pPr>
            <w:numPr>
              <w:ilvl w:val="0"/>
              <w:numId w:val="2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  <w:highlight w:val="white"/>
            </w:rPr>
            <w:t>Demonstrated outstanding improvisational and critical thinking skills by troubleshooting equipment issues mid surgery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ag w:val="goog_rdk_26"/>
        <w:id w:val="1027999862"/>
      </w:sdtPr>
      <w:sdtEndPr/>
      <w:sdtContent>
        <w:p w14:paraId="493E1ECE" w14:textId="77777777" w:rsidR="00C83017" w:rsidRPr="00C83017" w:rsidRDefault="00C83017" w:rsidP="00C83017">
          <w:pPr>
            <w:keepNext/>
            <w:keepLines/>
            <w:spacing w:after="0"/>
            <w:outlineLvl w:val="1"/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</w:pPr>
          <w:r w:rsidRPr="00C83017"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  <w:t xml:space="preserve">Marketing Intern | </w:t>
          </w:r>
          <w:r w:rsidRPr="00C83017">
            <w:rPr>
              <w:rFonts w:asciiTheme="majorHAnsi" w:eastAsiaTheme="majorEastAsia" w:hAnsiTheme="majorHAnsi" w:cstheme="majorBidi"/>
              <w:color w:val="4C4C4C"/>
              <w:sz w:val="26"/>
              <w:szCs w:val="26"/>
            </w:rPr>
            <w:t>King County</w:t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4C4C4C"/>
          <w:sz w:val="24"/>
          <w:szCs w:val="24"/>
        </w:rPr>
        <w:tag w:val="goog_rdk_27"/>
        <w:id w:val="-270012829"/>
      </w:sdtPr>
      <w:sdtEndPr/>
      <w:sdtContent>
        <w:p w14:paraId="6F3097B4" w14:textId="77777777" w:rsidR="00C83017" w:rsidRPr="00C83017" w:rsidRDefault="00C83017" w:rsidP="00C83017">
          <w:pPr>
            <w:keepNext/>
            <w:keepLines/>
            <w:spacing w:after="0"/>
            <w:outlineLvl w:val="2"/>
            <w:rPr>
              <w:rFonts w:ascii="Roboto" w:eastAsia="Roboto" w:hAnsi="Roboto" w:cs="Roboto"/>
              <w:caps/>
              <w:color w:val="4C4C4C"/>
              <w:sz w:val="20"/>
              <w:szCs w:val="20"/>
            </w:rPr>
          </w:pPr>
          <w:r w:rsidRPr="00C83017">
            <w:rPr>
              <w:rFonts w:ascii="Roboto" w:eastAsia="Roboto" w:hAnsi="Roboto" w:cs="Roboto"/>
              <w:caps/>
              <w:color w:val="4C4C4C"/>
              <w:sz w:val="20"/>
              <w:szCs w:val="20"/>
            </w:rPr>
            <w:t>Summer 2012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28"/>
        <w:id w:val="-1186977024"/>
      </w:sdtPr>
      <w:sdtEndPr/>
      <w:sdtContent>
        <w:p w14:paraId="3638D08C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Created the marketing materials used to promote multimillion-dollar service contracts to the unincorporated areas surrounding King County</w:t>
          </w:r>
        </w:p>
      </w:sdtContent>
    </w:sdt>
    <w:sdt>
      <w:sdt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ag w:val="goog_rdk_29"/>
        <w:id w:val="-551313219"/>
      </w:sdtPr>
      <w:sdtEndPr/>
      <w:sdtContent>
        <w:p w14:paraId="3CA563F3" w14:textId="77777777" w:rsidR="00C83017" w:rsidRPr="00C83017" w:rsidRDefault="00C83017" w:rsidP="00C83017">
          <w:pPr>
            <w:keepNext/>
            <w:keepLines/>
            <w:spacing w:after="0"/>
            <w:outlineLvl w:val="1"/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</w:pPr>
          <w:r w:rsidRPr="00C83017">
            <w:rPr>
              <w:rFonts w:asciiTheme="majorHAnsi" w:eastAsiaTheme="majorEastAsia" w:hAnsiTheme="majorHAnsi" w:cstheme="majorBidi"/>
              <w:b/>
              <w:color w:val="77448B" w:themeColor="accent1"/>
              <w:sz w:val="26"/>
              <w:szCs w:val="26"/>
            </w:rPr>
            <w:t xml:space="preserve">Membership Sales Representative | </w:t>
          </w:r>
          <w:r w:rsidRPr="00C83017">
            <w:rPr>
              <w:rFonts w:asciiTheme="majorHAnsi" w:eastAsiaTheme="majorEastAsia" w:hAnsiTheme="majorHAnsi" w:cstheme="majorBidi"/>
              <w:color w:val="4C4C4C"/>
              <w:sz w:val="26"/>
              <w:szCs w:val="26"/>
            </w:rPr>
            <w:t>Arena Sports</w:t>
          </w:r>
        </w:p>
      </w:sdtContent>
    </w:sdt>
    <w:sdt>
      <w:sdtPr>
        <w:rPr>
          <w:rFonts w:asciiTheme="majorHAnsi" w:eastAsiaTheme="majorEastAsia" w:hAnsiTheme="majorHAnsi" w:cstheme="majorBidi"/>
          <w:caps/>
          <w:color w:val="4C4C4C"/>
          <w:sz w:val="24"/>
          <w:szCs w:val="24"/>
        </w:rPr>
        <w:tag w:val="goog_rdk_30"/>
        <w:id w:val="-464502407"/>
      </w:sdtPr>
      <w:sdtEndPr/>
      <w:sdtContent>
        <w:p w14:paraId="2FF839FE" w14:textId="77777777" w:rsidR="00C83017" w:rsidRPr="00C83017" w:rsidRDefault="00C83017" w:rsidP="00C83017">
          <w:pPr>
            <w:keepNext/>
            <w:keepLines/>
            <w:spacing w:after="0"/>
            <w:outlineLvl w:val="2"/>
            <w:rPr>
              <w:rFonts w:ascii="Roboto" w:eastAsia="Roboto" w:hAnsi="Roboto" w:cs="Roboto"/>
              <w:caps/>
              <w:color w:val="4C4C4C"/>
              <w:sz w:val="20"/>
              <w:szCs w:val="20"/>
            </w:rPr>
          </w:pPr>
          <w:r w:rsidRPr="00C83017">
            <w:rPr>
              <w:rFonts w:ascii="Roboto" w:eastAsia="Roboto" w:hAnsi="Roboto" w:cs="Roboto"/>
              <w:caps/>
              <w:color w:val="4C4C4C"/>
              <w:sz w:val="20"/>
              <w:szCs w:val="20"/>
            </w:rPr>
            <w:t>MAY 2011– August 2013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31"/>
        <w:id w:val="11964452"/>
      </w:sdtPr>
      <w:sdtEndPr/>
      <w:sdtContent>
        <w:p w14:paraId="60D5A182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 xml:space="preserve">Recognized as the top performing membership sales associate amongst 12 other individuals </w:t>
          </w:r>
        </w:p>
        <w:bookmarkStart w:id="2" w:name="_GoBack" w:displacedByCustomXml="next"/>
        <w:bookmarkEnd w:id="2" w:displacedByCustomXml="next"/>
      </w:sdtContent>
    </w:sdt>
    <w:sdt>
      <w:sdtPr>
        <w:rPr>
          <w:rFonts w:ascii="Calibri" w:eastAsia="Calibri" w:hAnsi="Calibri" w:cs="Calibri"/>
          <w:color w:val="4C4C4C"/>
        </w:rPr>
        <w:tag w:val="goog_rdk_32"/>
        <w:id w:val="91758129"/>
      </w:sdtPr>
      <w:sdtEndPr/>
      <w:sdtContent>
        <w:p w14:paraId="7EA1E911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Personally established 5 new corporate accounts resulting in thousands of dollars in additional monthly revenue</w:t>
          </w:r>
        </w:p>
      </w:sdtContent>
    </w:sdt>
    <w:sdt>
      <w:sdtPr>
        <w:rPr>
          <w:rFonts w:ascii="Calibri" w:eastAsia="Calibri" w:hAnsi="Calibri" w:cs="Calibri"/>
          <w:color w:val="4C4C4C"/>
        </w:rPr>
        <w:tag w:val="goog_rdk_33"/>
        <w:id w:val="-1930430277"/>
      </w:sdtPr>
      <w:sdtEndPr/>
      <w:sdtContent>
        <w:p w14:paraId="24772026" w14:textId="77777777" w:rsidR="00C83017" w:rsidRPr="00C83017" w:rsidRDefault="00C83017" w:rsidP="00C83017">
          <w:pPr>
            <w:numPr>
              <w:ilvl w:val="0"/>
              <w:numId w:val="2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boto" w:eastAsia="Roboto" w:hAnsi="Roboto" w:cs="Roboto"/>
              <w:color w:val="000000"/>
              <w:sz w:val="21"/>
              <w:szCs w:val="21"/>
            </w:rPr>
          </w:pPr>
          <w:r w:rsidRPr="00C83017">
            <w:rPr>
              <w:rFonts w:ascii="Roboto" w:eastAsia="Roboto" w:hAnsi="Roboto" w:cs="Roboto"/>
              <w:color w:val="000000"/>
              <w:sz w:val="21"/>
              <w:szCs w:val="21"/>
            </w:rPr>
            <w:t>Created many of the marketing materials to promote services to other corporate agencies</w:t>
          </w:r>
        </w:p>
      </w:sdtContent>
    </w:sdt>
    <w:tbl>
      <w:tblPr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83017" w:rsidRPr="00C83017" w14:paraId="61BE55BF" w14:textId="77777777" w:rsidTr="00163B2F">
        <w:tc>
          <w:tcPr>
            <w:tcW w:w="725" w:type="dxa"/>
            <w:tcMar>
              <w:right w:w="216" w:type="dxa"/>
            </w:tcMar>
            <w:vAlign w:val="bottom"/>
          </w:tcPr>
          <w:sdt>
            <w:sdtPr>
              <w:rPr>
                <w:rFonts w:ascii="Calibri" w:eastAsia="Calibri" w:hAnsi="Calibri" w:cs="Calibri"/>
                <w:color w:val="4C4C4C"/>
              </w:rPr>
              <w:tag w:val="goog_rdk_34"/>
              <w:id w:val="-2082974574"/>
            </w:sdtPr>
            <w:sdtEndPr/>
            <w:sdtContent>
              <w:p w14:paraId="091905BC" w14:textId="77777777" w:rsidR="00C83017" w:rsidRPr="00C83017" w:rsidRDefault="00C83017" w:rsidP="00C8301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"/>
                  <w:jc w:val="center"/>
                  <w:rPr>
                    <w:rFonts w:ascii="Calibri" w:eastAsia="Calibri" w:hAnsi="Calibri" w:cs="Calibri"/>
                    <w:color w:val="4C4C4C"/>
                  </w:rPr>
                </w:pPr>
                <w:r w:rsidRPr="00C83017">
                  <w:rPr>
                    <w:rFonts w:ascii="Calibri" w:eastAsia="Calibri" w:hAnsi="Calibri" w:cs="Calibri"/>
                    <w:noProof/>
                    <w:color w:val="4C4C4C"/>
                  </w:rPr>
                  <mc:AlternateContent>
                    <mc:Choice Requires="wpg">
                      <w:drawing>
                        <wp:inline distT="0" distB="0" distL="0" distR="0" wp14:anchorId="12F93985" wp14:editId="7E205DE8">
                          <wp:extent cx="274320" cy="274320"/>
                          <wp:effectExtent l="0" t="0" r="0" b="0"/>
                          <wp:docPr id="60" name="Group 60" descr="Skills icon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274320" cy="274320"/>
                                    <a:chOff x="5208840" y="3642840"/>
                                    <a:chExt cx="274320" cy="274320"/>
                                  </a:xfrm>
                                </wpg:grpSpPr>
                                <wpg:grpSp>
                                  <wpg:cNvPr id="12" name="Group 9"/>
                                  <wpg:cNvGrpSpPr/>
                                  <wpg:grpSpPr>
                                    <a:xfrm>
                                      <a:off x="5208840" y="364284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13" name="Rectangle 10"/>
                                    <wps:cNvSpPr/>
                                    <wps:spPr>
                                      <a:xfrm>
                                        <a:off x="0" y="0"/>
                                        <a:ext cx="150" cy="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6029AB" w14:textId="77777777" w:rsidR="00C83017" w:rsidRDefault="00C83017" w:rsidP="00C83017">
                                          <w:pPr>
                                            <w:spacing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4" name="Freeform: Shape 11"/>
                                    <wps:cNvSpPr/>
                                    <wps:spPr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246" h="3246" extrusionOk="0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7744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5" name="Freeform: Shape 12"/>
                                    <wps:cNvSpPr/>
                                    <wps:spPr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70" h="70" extrusionOk="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6" name="Freeform: Shape 13"/>
                                    <wps:cNvSpPr/>
                                    <wps:spPr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362" h="1356" extrusionOk="0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7" name="Freeform: Shape 14"/>
                                    <wps:cNvSpPr/>
                                    <wps:spPr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40" h="662" extrusionOk="0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8" name="Freeform: Shape 15"/>
                                    <wps:cNvSpPr/>
                                    <wps:spPr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578" h="601" extrusionOk="0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</wpg:grp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2F93985" id="Group 60" o:spid="_x0000_s1036" alt="Skills icon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SbO/fk0QAABrXwAA&#10;DgAAAAAAAAAAAAAAAAAuAgAAZHJzL2Uyb0RvYy54bWxQSwECLQAUAAYACAAAACEAGGrsh9kAAAAD&#10;AQAADwAAAAAAAAAAAAAAAACnEgAAZHJzL2Rvd25yZXYueG1sUEsFBgAAAAAEAAQA8wAAAK0TAAAA&#10;AA==&#10;">
                          <v:group id="Group 9" o:spid="_x0000_s1037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rect id="Rectangle 10" o:spid="_x0000_s1038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266029AB" w14:textId="77777777" w:rsidR="00C83017" w:rsidRDefault="00C83017" w:rsidP="00C83017">
                                    <w:pPr>
                                      <w:spacing w:after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11" o:spid="_x0000_s1039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>
                              <v:path arrowok="t" o:extrusionok="f"/>
                            </v:shape>
                            <v:shape id="Freeform: Shape 12" o:spid="_x0000_s1040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" path="m35,l49,2r11,8l67,21r3,14l67,48,60,60,49,67,35,70,21,67,10,60,3,48,,35,3,21,10,10,21,2,35,xe" fillcolor="window" stroked="f">
                              <v:path arrowok="t" o:extrusionok="f"/>
                            </v:shape>
                            <v:shape id="Freeform: Shape 13" o:spid="_x0000_s1041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>
                              <v:path arrowok="t" o:extrusionok="f"/>
                            </v:shape>
                            <v:shape id="Freeform: Shape 14" o:spid="_x0000_s1042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>
                              <v:path arrowok="t" o:extrusionok="f"/>
                            </v:shape>
                            <v:shape id="Freeform: Shape 15" o:spid="_x0000_s1043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>
                              <v:path arrowok="t" o:extrusionok="f"/>
                            </v:shape>
                          </v:group>
                          <w10:anchorlock/>
                        </v:group>
                      </w:pict>
                    </mc:Fallback>
                  </mc:AlternateContent>
                </w:r>
              </w:p>
            </w:sdtContent>
          </w:sdt>
        </w:tc>
        <w:tc>
          <w:tcPr>
            <w:tcW w:w="8649" w:type="dxa"/>
          </w:tc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ag w:val="goog_rdk_35"/>
              <w:id w:val="-1258132797"/>
            </w:sdtPr>
            <w:sdtEndPr/>
            <w:sdtContent>
              <w:p w14:paraId="1FFDAC0E" w14:textId="77777777" w:rsidR="00C83017" w:rsidRPr="00C83017" w:rsidRDefault="00C83017" w:rsidP="00C83017">
                <w:pPr>
                  <w:keepNext/>
                  <w:keepLines/>
                  <w:spacing w:before="240" w:after="40"/>
                  <w:contextualSpacing/>
                  <w:outlineLvl w:val="0"/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</w:pPr>
                <w:r w:rsidRPr="00C83017">
                  <w:rPr>
                    <w:rFonts w:asciiTheme="majorHAnsi" w:eastAsiaTheme="majorEastAsia" w:hAnsiTheme="majorHAnsi" w:cstheme="majorBidi"/>
                    <w:b/>
                    <w:caps/>
                    <w:color w:val="111111" w:themeColor="text2"/>
                    <w:sz w:val="32"/>
                    <w:szCs w:val="32"/>
                  </w:rPr>
                  <w:t>Skills</w:t>
                </w:r>
              </w:p>
            </w:sdtContent>
          </w:sdt>
        </w:tc>
      </w:tr>
    </w:tbl>
    <w:sdt>
      <w:sdtPr>
        <w:rPr>
          <w:rFonts w:ascii="Calibri" w:eastAsia="Calibri" w:hAnsi="Calibri" w:cs="Calibri"/>
          <w:color w:val="4C4C4C"/>
        </w:rPr>
        <w:tag w:val="goog_rdk_36"/>
        <w:id w:val="508723279"/>
      </w:sdtPr>
      <w:sdtEndPr/>
      <w:sdtContent>
        <w:p w14:paraId="5DEC7739" w14:textId="77777777" w:rsidR="00C83017" w:rsidRPr="00C83017" w:rsidRDefault="002559C1" w:rsidP="00C830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Calibri" w:eastAsia="Calibri" w:hAnsi="Calibri" w:cs="Calibri"/>
              <w:color w:val="4C4C4C"/>
            </w:rPr>
          </w:pPr>
        </w:p>
      </w:sdtContent>
    </w:sdt>
    <w:tbl>
      <w:tblPr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83017" w:rsidRPr="00C83017" w14:paraId="6371397E" w14:textId="77777777" w:rsidTr="00163B2F">
        <w:tc>
          <w:tcPr>
            <w:tcW w:w="4320" w:type="dxa"/>
          </w:tcPr>
          <w:sdt>
            <w:sdtPr>
              <w:rPr>
                <w:rFonts w:ascii="Calibri" w:eastAsia="Calibri" w:hAnsi="Calibri" w:cs="Calibri"/>
                <w:color w:val="4C4C4C"/>
              </w:rPr>
              <w:tag w:val="goog_rdk_37"/>
              <w:id w:val="-1353804069"/>
            </w:sdtPr>
            <w:sdtEndPr/>
            <w:sdtContent>
              <w:p w14:paraId="53A6A2B1" w14:textId="7CF072B5" w:rsidR="00C83017" w:rsidRPr="00C83017" w:rsidRDefault="00F5362B" w:rsidP="00C83017">
                <w:pPr>
                  <w:numPr>
                    <w:ilvl w:val="0"/>
                    <w:numId w:val="2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59" w:lineRule="auto"/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</w:pPr>
                <w:r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  <w:t>Proficient in HTML, CSS, Python, basic java, and Arduino</w:t>
                </w:r>
              </w:p>
            </w:sdtContent>
          </w:sdt>
          <w:sdt>
            <w:sdtPr>
              <w:rPr>
                <w:rFonts w:ascii="Calibri" w:eastAsia="Calibri" w:hAnsi="Calibri" w:cs="Calibri"/>
                <w:color w:val="4C4C4C"/>
              </w:rPr>
              <w:tag w:val="goog_rdk_38"/>
              <w:id w:val="-1128703709"/>
            </w:sdtPr>
            <w:sdtEndPr/>
            <w:sdtContent>
              <w:p w14:paraId="3ABC4A1A" w14:textId="6AA917F7" w:rsidR="00C83017" w:rsidRPr="00C83017" w:rsidRDefault="00F5362B" w:rsidP="00C83017">
                <w:pPr>
                  <w:numPr>
                    <w:ilvl w:val="0"/>
                    <w:numId w:val="2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59" w:lineRule="auto"/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</w:pPr>
                <w:r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  <w:t>Google Analytics Certified (GAIQ)</w:t>
                </w:r>
              </w:p>
            </w:sdtContent>
          </w:sdt>
        </w:tc>
        <w:tc>
          <w:tcPr>
            <w:tcW w:w="4320" w:type="dxa"/>
            <w:tcMar>
              <w:left w:w="576" w:type="dxa"/>
            </w:tcMar>
          </w:tcPr>
          <w:sdt>
            <w:sdtPr>
              <w:rPr>
                <w:rFonts w:ascii="Calibri" w:eastAsia="Calibri" w:hAnsi="Calibri" w:cs="Calibri"/>
                <w:color w:val="4C4C4C"/>
              </w:rPr>
              <w:tag w:val="goog_rdk_39"/>
              <w:id w:val="-263149579"/>
            </w:sdtPr>
            <w:sdtEndPr/>
            <w:sdtContent>
              <w:p w14:paraId="64738D34" w14:textId="6E4C1FC8" w:rsidR="00C83017" w:rsidRPr="00C83017" w:rsidRDefault="00F5362B" w:rsidP="00C83017">
                <w:pPr>
                  <w:numPr>
                    <w:ilvl w:val="0"/>
                    <w:numId w:val="2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59" w:lineRule="auto"/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</w:pPr>
                <w:r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  <w:t>SEO</w:t>
                </w:r>
              </w:p>
            </w:sdtContent>
          </w:sdt>
          <w:sdt>
            <w:sdtPr>
              <w:rPr>
                <w:rFonts w:ascii="Calibri" w:eastAsia="Calibri" w:hAnsi="Calibri" w:cs="Calibri"/>
                <w:color w:val="4C4C4C"/>
              </w:rPr>
              <w:tag w:val="goog_rdk_40"/>
              <w:id w:val="-1294601571"/>
            </w:sdtPr>
            <w:sdtEndPr/>
            <w:sdtContent>
              <w:p w14:paraId="3FFCE1DA" w14:textId="7B5E0997" w:rsidR="00C83017" w:rsidRPr="00C83017" w:rsidRDefault="00F5362B" w:rsidP="00C83017">
                <w:pPr>
                  <w:numPr>
                    <w:ilvl w:val="0"/>
                    <w:numId w:val="2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59" w:lineRule="auto"/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</w:pPr>
                <w:r>
                  <w:rPr>
                    <w:rFonts w:ascii="Roboto" w:eastAsia="Roboto" w:hAnsi="Roboto" w:cs="Roboto"/>
                    <w:color w:val="4C4C4C"/>
                    <w:sz w:val="21"/>
                    <w:szCs w:val="21"/>
                  </w:rPr>
                  <w:t>Business to Business Sales</w:t>
                </w:r>
              </w:p>
            </w:sdtContent>
          </w:sdt>
        </w:tc>
      </w:tr>
    </w:tbl>
    <w:sdt>
      <w:sdtPr>
        <w:rPr>
          <w:rFonts w:ascii="Calibri" w:eastAsia="Calibri" w:hAnsi="Calibri" w:cs="Calibri"/>
          <w:color w:val="4C4C4C"/>
        </w:rPr>
        <w:tag w:val="goog_rdk_41"/>
        <w:id w:val="-393587954"/>
        <w:showingPlcHdr/>
      </w:sdtPr>
      <w:sdtEndPr/>
      <w:sdtContent>
        <w:p w14:paraId="09B773B0" w14:textId="740958F0" w:rsidR="00C83017" w:rsidRPr="00C83017" w:rsidRDefault="00F5362B" w:rsidP="00C83017">
          <w:pPr>
            <w:rPr>
              <w:rFonts w:ascii="Calibri" w:eastAsia="Calibri" w:hAnsi="Calibri" w:cs="Calibri"/>
              <w:color w:val="4C4C4C"/>
            </w:rPr>
          </w:pPr>
          <w:r>
            <w:rPr>
              <w:rFonts w:ascii="Calibri" w:eastAsia="Calibri" w:hAnsi="Calibri" w:cs="Calibri"/>
              <w:color w:val="4C4C4C"/>
            </w:rPr>
            <w:t xml:space="preserve">     </w:t>
          </w:r>
        </w:p>
      </w:sdtContent>
    </w:sdt>
    <w:p w14:paraId="720FAB27" w14:textId="2971225B" w:rsidR="007A0F44" w:rsidRPr="00565B06" w:rsidRDefault="007A0F44" w:rsidP="00B27199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51DA7" w14:textId="77777777" w:rsidR="002559C1" w:rsidRDefault="002559C1" w:rsidP="00F534FB">
      <w:pPr>
        <w:spacing w:after="0"/>
      </w:pPr>
      <w:r>
        <w:separator/>
      </w:r>
    </w:p>
  </w:endnote>
  <w:endnote w:type="continuationSeparator" w:id="0">
    <w:p w14:paraId="73C9C0F5" w14:textId="77777777" w:rsidR="002559C1" w:rsidRDefault="002559C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B342F" w14:textId="77777777" w:rsidR="00F429DE" w:rsidRDefault="00F429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EFD4" w14:textId="77777777" w:rsidR="002559C1" w:rsidRDefault="002559C1" w:rsidP="00F534FB">
      <w:pPr>
        <w:spacing w:after="0"/>
      </w:pPr>
      <w:r>
        <w:separator/>
      </w:r>
    </w:p>
  </w:footnote>
  <w:footnote w:type="continuationSeparator" w:id="0">
    <w:p w14:paraId="76981F5D" w14:textId="77777777" w:rsidR="002559C1" w:rsidRDefault="002559C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66E85" w14:textId="77777777" w:rsidR="00F429DE" w:rsidRDefault="00F429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62FF4E" wp14:editId="09E9381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19CB7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8C2D00"/>
    <w:multiLevelType w:val="hybridMultilevel"/>
    <w:tmpl w:val="0FA0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1913E6"/>
    <w:multiLevelType w:val="hybridMultilevel"/>
    <w:tmpl w:val="2DE6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03E20"/>
    <w:multiLevelType w:val="multilevel"/>
    <w:tmpl w:val="126E6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37096A"/>
    <w:multiLevelType w:val="hybridMultilevel"/>
    <w:tmpl w:val="B716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A1C8D"/>
    <w:multiLevelType w:val="multilevel"/>
    <w:tmpl w:val="05DAC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704E19"/>
    <w:multiLevelType w:val="multilevel"/>
    <w:tmpl w:val="D63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714D2"/>
    <w:multiLevelType w:val="hybridMultilevel"/>
    <w:tmpl w:val="00181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867260"/>
    <w:multiLevelType w:val="multilevel"/>
    <w:tmpl w:val="36EEC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57A1211"/>
    <w:multiLevelType w:val="multilevel"/>
    <w:tmpl w:val="6FF6A8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  <w:num w:numId="17">
    <w:abstractNumId w:val="16"/>
  </w:num>
  <w:num w:numId="18">
    <w:abstractNumId w:val="20"/>
  </w:num>
  <w:num w:numId="19">
    <w:abstractNumId w:val="13"/>
  </w:num>
  <w:num w:numId="20">
    <w:abstractNumId w:val="19"/>
  </w:num>
  <w:num w:numId="21">
    <w:abstractNumId w:val="18"/>
  </w:num>
  <w:num w:numId="22">
    <w:abstractNumId w:val="2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48D9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3FE8"/>
    <w:rsid w:val="001C46E5"/>
    <w:rsid w:val="001E08A4"/>
    <w:rsid w:val="001F7D03"/>
    <w:rsid w:val="0020735F"/>
    <w:rsid w:val="002146F8"/>
    <w:rsid w:val="00215593"/>
    <w:rsid w:val="00217917"/>
    <w:rsid w:val="002314FB"/>
    <w:rsid w:val="002372E8"/>
    <w:rsid w:val="0023768B"/>
    <w:rsid w:val="0025163F"/>
    <w:rsid w:val="00254330"/>
    <w:rsid w:val="002559C1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C96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57"/>
    <w:rsid w:val="00484A9A"/>
    <w:rsid w:val="004858FE"/>
    <w:rsid w:val="004915EA"/>
    <w:rsid w:val="004A4493"/>
    <w:rsid w:val="004B341B"/>
    <w:rsid w:val="004B6A2A"/>
    <w:rsid w:val="004C0172"/>
    <w:rsid w:val="004C0B09"/>
    <w:rsid w:val="004C1AF6"/>
    <w:rsid w:val="004C389B"/>
    <w:rsid w:val="004C5C49"/>
    <w:rsid w:val="004C6CF3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3D89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01E2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77C6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65D5"/>
    <w:rsid w:val="0083016A"/>
    <w:rsid w:val="00846AAE"/>
    <w:rsid w:val="00867081"/>
    <w:rsid w:val="0088385E"/>
    <w:rsid w:val="008978E8"/>
    <w:rsid w:val="008A02C4"/>
    <w:rsid w:val="008A49A0"/>
    <w:rsid w:val="008A6538"/>
    <w:rsid w:val="008D4FC8"/>
    <w:rsid w:val="008D5A80"/>
    <w:rsid w:val="008E5483"/>
    <w:rsid w:val="008E745F"/>
    <w:rsid w:val="008F4532"/>
    <w:rsid w:val="00933CCA"/>
    <w:rsid w:val="0093795C"/>
    <w:rsid w:val="009411E8"/>
    <w:rsid w:val="00952C89"/>
    <w:rsid w:val="009540F4"/>
    <w:rsid w:val="00956B75"/>
    <w:rsid w:val="00964F99"/>
    <w:rsid w:val="009918BB"/>
    <w:rsid w:val="009931F7"/>
    <w:rsid w:val="00994768"/>
    <w:rsid w:val="009A3F4C"/>
    <w:rsid w:val="009B4952"/>
    <w:rsid w:val="009C53F7"/>
    <w:rsid w:val="009C63EE"/>
    <w:rsid w:val="009D0878"/>
    <w:rsid w:val="009D449D"/>
    <w:rsid w:val="009E62E6"/>
    <w:rsid w:val="009E65EC"/>
    <w:rsid w:val="009F2058"/>
    <w:rsid w:val="009F391D"/>
    <w:rsid w:val="00A070BB"/>
    <w:rsid w:val="00A1144C"/>
    <w:rsid w:val="00A1329C"/>
    <w:rsid w:val="00A25023"/>
    <w:rsid w:val="00A2760D"/>
    <w:rsid w:val="00A42CE4"/>
    <w:rsid w:val="00A56B81"/>
    <w:rsid w:val="00A62515"/>
    <w:rsid w:val="00A6314E"/>
    <w:rsid w:val="00A639BC"/>
    <w:rsid w:val="00A77B4D"/>
    <w:rsid w:val="00A8052D"/>
    <w:rsid w:val="00A9077F"/>
    <w:rsid w:val="00AA04BD"/>
    <w:rsid w:val="00AA276C"/>
    <w:rsid w:val="00AB673E"/>
    <w:rsid w:val="00AC37D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4485"/>
    <w:rsid w:val="00B25746"/>
    <w:rsid w:val="00B27199"/>
    <w:rsid w:val="00B47E1E"/>
    <w:rsid w:val="00B54661"/>
    <w:rsid w:val="00B55487"/>
    <w:rsid w:val="00B763B5"/>
    <w:rsid w:val="00B90654"/>
    <w:rsid w:val="00B91175"/>
    <w:rsid w:val="00B91569"/>
    <w:rsid w:val="00BA71B3"/>
    <w:rsid w:val="00BB34BE"/>
    <w:rsid w:val="00BC0E1A"/>
    <w:rsid w:val="00BC1472"/>
    <w:rsid w:val="00BC62E8"/>
    <w:rsid w:val="00BD2DD6"/>
    <w:rsid w:val="00BD55EE"/>
    <w:rsid w:val="00C0155C"/>
    <w:rsid w:val="00C01E5A"/>
    <w:rsid w:val="00C253CD"/>
    <w:rsid w:val="00C3233C"/>
    <w:rsid w:val="00C3763A"/>
    <w:rsid w:val="00C57962"/>
    <w:rsid w:val="00C60281"/>
    <w:rsid w:val="00C779DA"/>
    <w:rsid w:val="00C814F7"/>
    <w:rsid w:val="00C81C04"/>
    <w:rsid w:val="00C83017"/>
    <w:rsid w:val="00C91B4B"/>
    <w:rsid w:val="00C93DE1"/>
    <w:rsid w:val="00CA1ED0"/>
    <w:rsid w:val="00CA2E0A"/>
    <w:rsid w:val="00CB3192"/>
    <w:rsid w:val="00CC1E5C"/>
    <w:rsid w:val="00CD1043"/>
    <w:rsid w:val="00CD4BF8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1099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55B1"/>
    <w:rsid w:val="00E303E0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93"/>
    <w:rsid w:val="00F217AB"/>
    <w:rsid w:val="00F35A06"/>
    <w:rsid w:val="00F429DE"/>
    <w:rsid w:val="00F435D3"/>
    <w:rsid w:val="00F43C1A"/>
    <w:rsid w:val="00F46425"/>
    <w:rsid w:val="00F5078D"/>
    <w:rsid w:val="00F534FB"/>
    <w:rsid w:val="00F5362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82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F7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D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052347820145B6A8D64F328D57D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26F6C-1114-4C97-B8B0-D3DF2F1EC8C2}"/>
      </w:docPartPr>
      <w:docPartBody>
        <w:p w:rsidR="00FA230A" w:rsidRDefault="00F27756">
          <w:pPr>
            <w:pStyle w:val="DF052347820145B6A8D64F328D57DCB2"/>
          </w:pPr>
          <w:r w:rsidRPr="009D0878">
            <w:t>Address</w:t>
          </w:r>
        </w:p>
      </w:docPartBody>
    </w:docPart>
    <w:docPart>
      <w:docPartPr>
        <w:name w:val="AB812008D52247CC9C2BC2A396ABF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CF1C-AF70-4C9F-8508-92AEED73BC1D}"/>
      </w:docPartPr>
      <w:docPartBody>
        <w:p w:rsidR="00FA230A" w:rsidRDefault="00F27756">
          <w:pPr>
            <w:pStyle w:val="AB812008D52247CC9C2BC2A396ABFC8C"/>
          </w:pPr>
          <w:r w:rsidRPr="009D0878">
            <w:t>Phone</w:t>
          </w:r>
        </w:p>
      </w:docPartBody>
    </w:docPart>
    <w:docPart>
      <w:docPartPr>
        <w:name w:val="15E4FEBA86EB49E68FFFE4902BBE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E09-8D27-460A-98E7-6C3AA9780F3D}"/>
      </w:docPartPr>
      <w:docPartBody>
        <w:p w:rsidR="00FA230A" w:rsidRDefault="00F27756">
          <w:pPr>
            <w:pStyle w:val="15E4FEBA86EB49E68FFFE4902BBE18FC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56"/>
    <w:rsid w:val="0031522B"/>
    <w:rsid w:val="006815EF"/>
    <w:rsid w:val="00725059"/>
    <w:rsid w:val="00F27756"/>
    <w:rsid w:val="00FA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E8BDA4C0241FF826919599D3B6BDC">
    <w:name w:val="8B2E8BDA4C0241FF826919599D3B6BDC"/>
  </w:style>
  <w:style w:type="paragraph" w:customStyle="1" w:styleId="A3A328FE2A2B45B9BA8D4F623DA8FBCF">
    <w:name w:val="A3A328FE2A2B45B9BA8D4F623DA8FBCF"/>
  </w:style>
  <w:style w:type="paragraph" w:customStyle="1" w:styleId="DF052347820145B6A8D64F328D57DCB2">
    <w:name w:val="DF052347820145B6A8D64F328D57DCB2"/>
  </w:style>
  <w:style w:type="paragraph" w:customStyle="1" w:styleId="AB812008D52247CC9C2BC2A396ABFC8C">
    <w:name w:val="AB812008D52247CC9C2BC2A396ABFC8C"/>
  </w:style>
  <w:style w:type="paragraph" w:customStyle="1" w:styleId="15E4FEBA86EB49E68FFFE4902BBE18FC">
    <w:name w:val="15E4FEBA86EB49E68FFFE4902BBE18FC"/>
  </w:style>
  <w:style w:type="paragraph" w:customStyle="1" w:styleId="2311A73934EA4DEA9DCB8416B87FF7E7">
    <w:name w:val="2311A73934EA4DEA9DCB8416B87FF7E7"/>
  </w:style>
  <w:style w:type="paragraph" w:customStyle="1" w:styleId="0F6B9327EEFC4945A40DBAB66E30DA31">
    <w:name w:val="0F6B9327EEFC4945A40DBAB66E30DA31"/>
  </w:style>
  <w:style w:type="paragraph" w:customStyle="1" w:styleId="82739A61C9074AA0AE76B10AC9FF7B9F">
    <w:name w:val="82739A61C9074AA0AE76B10AC9FF7B9F"/>
  </w:style>
  <w:style w:type="paragraph" w:customStyle="1" w:styleId="99782AC2809C41318335EDEE143F855E">
    <w:name w:val="99782AC2809C41318335EDEE143F855E"/>
  </w:style>
  <w:style w:type="paragraph" w:customStyle="1" w:styleId="3CB1B913231B44C1A3CB3C504627BC47">
    <w:name w:val="3CB1B913231B44C1A3CB3C504627BC47"/>
  </w:style>
  <w:style w:type="paragraph" w:customStyle="1" w:styleId="C1EC7A19B41541F0BF1F059B289FF0BF">
    <w:name w:val="C1EC7A19B41541F0BF1F059B289FF0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96FA4F7CCD541859B64F199704895C2">
    <w:name w:val="996FA4F7CCD541859B64F199704895C2"/>
  </w:style>
  <w:style w:type="paragraph" w:customStyle="1" w:styleId="6E9776FD27B946928CA97CA56D452124">
    <w:name w:val="6E9776FD27B946928CA97CA56D452124"/>
  </w:style>
  <w:style w:type="paragraph" w:customStyle="1" w:styleId="DC580BB50D9744D2A00FB1639CFC4447">
    <w:name w:val="DC580BB50D9744D2A00FB1639CFC4447"/>
  </w:style>
  <w:style w:type="paragraph" w:customStyle="1" w:styleId="0212E32731784AEE8563693E0C4552B7">
    <w:name w:val="0212E32731784AEE8563693E0C4552B7"/>
  </w:style>
  <w:style w:type="paragraph" w:customStyle="1" w:styleId="F4683F63710847FD82B4A66379116C81">
    <w:name w:val="F4683F63710847FD82B4A66379116C81"/>
  </w:style>
  <w:style w:type="paragraph" w:customStyle="1" w:styleId="39074B8C712743F2A3F2F366F825174C">
    <w:name w:val="39074B8C712743F2A3F2F366F825174C"/>
  </w:style>
  <w:style w:type="paragraph" w:customStyle="1" w:styleId="AB2C8AAEBC664A39B9E5AA6B411637FC">
    <w:name w:val="AB2C8AAEBC664A39B9E5AA6B411637FC"/>
  </w:style>
  <w:style w:type="paragraph" w:customStyle="1" w:styleId="B49F671198E148E0844D88AD0B5A68D7">
    <w:name w:val="B49F671198E148E0844D88AD0B5A68D7"/>
  </w:style>
  <w:style w:type="paragraph" w:customStyle="1" w:styleId="F3F3F2025FC049C1AEF1FDD0A0C80BB5">
    <w:name w:val="F3F3F2025FC049C1AEF1FDD0A0C80BB5"/>
  </w:style>
  <w:style w:type="paragraph" w:customStyle="1" w:styleId="557587AA0E244692ACBFD2D78911746A">
    <w:name w:val="557587AA0E244692ACBFD2D78911746A"/>
  </w:style>
  <w:style w:type="paragraph" w:customStyle="1" w:styleId="0D5C9CD2169A4D2A84ADF0D5EB49D41C">
    <w:name w:val="0D5C9CD2169A4D2A84ADF0D5EB49D41C"/>
  </w:style>
  <w:style w:type="paragraph" w:customStyle="1" w:styleId="CEF5FE125E5B4CBB924951F9F801F225">
    <w:name w:val="CEF5FE125E5B4CBB924951F9F801F225"/>
  </w:style>
  <w:style w:type="paragraph" w:customStyle="1" w:styleId="1E84DF072171495A9CCC1C4D4615367B">
    <w:name w:val="1E84DF072171495A9CCC1C4D4615367B"/>
  </w:style>
  <w:style w:type="paragraph" w:customStyle="1" w:styleId="4C578524031148FC85967DC8460EAA57">
    <w:name w:val="4C578524031148FC85967DC8460EAA57"/>
  </w:style>
  <w:style w:type="paragraph" w:customStyle="1" w:styleId="CAB5F8D817D449B99AFD7E0608608E89">
    <w:name w:val="CAB5F8D817D449B99AFD7E0608608E89"/>
  </w:style>
  <w:style w:type="paragraph" w:customStyle="1" w:styleId="49FE3B308CA84604837C2B7BEF78122E">
    <w:name w:val="49FE3B308CA84604837C2B7BEF78122E"/>
  </w:style>
  <w:style w:type="paragraph" w:customStyle="1" w:styleId="11B9293E2CEC4356B3244B1C3601FF3C">
    <w:name w:val="11B9293E2CEC4356B3244B1C3601FF3C"/>
  </w:style>
  <w:style w:type="paragraph" w:customStyle="1" w:styleId="9A9E42E3E4EA47E596B8BE87F6F38460">
    <w:name w:val="9A9E42E3E4EA47E596B8BE87F6F38460"/>
  </w:style>
  <w:style w:type="paragraph" w:customStyle="1" w:styleId="182CE2683B614AA1ADCAE108AA0E549A">
    <w:name w:val="182CE2683B614AA1ADCAE108AA0E549A"/>
  </w:style>
  <w:style w:type="paragraph" w:customStyle="1" w:styleId="3DF9921CB5F9435BBFEB11C351D2E251">
    <w:name w:val="3DF9921CB5F9435BBFEB11C351D2E251"/>
  </w:style>
  <w:style w:type="paragraph" w:customStyle="1" w:styleId="0280E5AB5EF7426698AACE0B5D48855F">
    <w:name w:val="0280E5AB5EF7426698AACE0B5D48855F"/>
  </w:style>
  <w:style w:type="paragraph" w:customStyle="1" w:styleId="DC53062091A44609B535D99F011D75DB">
    <w:name w:val="DC53062091A44609B535D99F011D75DB"/>
  </w:style>
  <w:style w:type="paragraph" w:customStyle="1" w:styleId="2C7906ED444F4A82BAFF6F957A361246">
    <w:name w:val="2C7906ED444F4A82BAFF6F957A361246"/>
  </w:style>
  <w:style w:type="paragraph" w:customStyle="1" w:styleId="BAACA2E716B9421099A167F90AFDC40D">
    <w:name w:val="BAACA2E716B9421099A167F90AFDC40D"/>
  </w:style>
  <w:style w:type="paragraph" w:customStyle="1" w:styleId="626523EC8BB544AFBBA9719F087BB35B">
    <w:name w:val="626523EC8BB544AFBBA9719F087BB35B"/>
  </w:style>
  <w:style w:type="paragraph" w:customStyle="1" w:styleId="4E981B435A834A5DAB8F2CF8CAC56FCF">
    <w:name w:val="4E981B435A834A5DAB8F2CF8CAC56FCF"/>
  </w:style>
  <w:style w:type="paragraph" w:customStyle="1" w:styleId="5804805C36464F27B90FEFF98E8A47F8">
    <w:name w:val="5804805C36464F27B90FEFF98E8A47F8"/>
  </w:style>
  <w:style w:type="paragraph" w:customStyle="1" w:styleId="3536CEE89C7049148473A7499B95904B">
    <w:name w:val="3536CEE89C7049148473A7499B959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1014 NW Columbia St. Bend, OR 97703</CompanyAddress>
  <CompanyPhone>(480) 390-5198</CompanyPhone>
  <CompanyFax/>
  <CompanyEmail>kc.mccollough@gmail.com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2019-07-09T18:24:00Z</dcterms:created>
  <dcterms:modified xsi:type="dcterms:W3CDTF">2019-07-09T18:24:00Z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