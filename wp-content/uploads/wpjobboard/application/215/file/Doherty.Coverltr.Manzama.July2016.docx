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7FF59" w14:textId="77777777" w:rsidR="007260AB" w:rsidRDefault="007260AB" w:rsidP="00D166B1">
      <w:pPr>
        <w:pStyle w:val="BodyText"/>
      </w:pPr>
    </w:p>
    <w:p w14:paraId="6510B878" w14:textId="58020ED1" w:rsidR="007260AB" w:rsidRDefault="005D52B3" w:rsidP="00D166B1">
      <w:pPr>
        <w:pStyle w:val="BodyText"/>
      </w:pPr>
      <w:r>
        <w:t xml:space="preserve">Greetings </w:t>
      </w:r>
      <w:proofErr w:type="spellStart"/>
      <w:r w:rsidR="001A45F2">
        <w:t>Manzama</w:t>
      </w:r>
      <w:proofErr w:type="spellEnd"/>
      <w:r>
        <w:t>!</w:t>
      </w:r>
    </w:p>
    <w:sdt>
      <w:sdtPr>
        <w:id w:val="9459735"/>
        <w:placeholder>
          <w:docPart w:val="30C62E7AA9EC2C40AE8B315308414BE2"/>
        </w:placeholder>
      </w:sdtPr>
      <w:sdtContent>
        <w:p w14:paraId="4FDC6BEE" w14:textId="6C764BD8" w:rsidR="00D166B1" w:rsidRDefault="00EA58ED" w:rsidP="00D166B1">
          <w:pPr>
            <w:pStyle w:val="BodyText"/>
          </w:pPr>
          <w:r>
            <w:t xml:space="preserve">The word on the street </w:t>
          </w:r>
          <w:r w:rsidR="00A94CD6">
            <w:t xml:space="preserve">(both Wall and Bond) </w:t>
          </w:r>
          <w:r>
            <w:t>is that you</w:t>
          </w:r>
          <w:r w:rsidR="00A94CD6">
            <w:t xml:space="preserve"> are</w:t>
          </w:r>
          <w:r>
            <w:t xml:space="preserve"> seeking a content and communic</w:t>
          </w:r>
          <w:r w:rsidR="00A94CD6">
            <w:t xml:space="preserve">ations manager. </w:t>
          </w:r>
          <w:r>
            <w:t xml:space="preserve"> Well I happen to have “a friend” who lives in Bend and who happens to be a prolific writer, communications consultant and compulsive strategist who you need to meet. “My friend” is</w:t>
          </w:r>
          <w:r w:rsidR="005D52B3">
            <w:t xml:space="preserve"> also a keen </w:t>
          </w:r>
          <w:r>
            <w:t>communicator</w:t>
          </w:r>
          <w:r w:rsidR="005D52B3">
            <w:t xml:space="preserve"> in this new and expanding social</w:t>
          </w:r>
          <w:r>
            <w:t xml:space="preserve"> </w:t>
          </w:r>
          <w:proofErr w:type="gramStart"/>
          <w:r>
            <w:t>media marketing</w:t>
          </w:r>
          <w:proofErr w:type="gramEnd"/>
          <w:r>
            <w:t xml:space="preserve"> world and has </w:t>
          </w:r>
          <w:r w:rsidR="005D52B3">
            <w:t>a passion for telling stories to connect products to people.</w:t>
          </w:r>
        </w:p>
        <w:p w14:paraId="08C48CC9" w14:textId="77397446" w:rsidR="005D52B3" w:rsidRDefault="007C0FAB" w:rsidP="00D166B1">
          <w:pPr>
            <w:pStyle w:val="BodyText"/>
          </w:pPr>
          <w:r>
            <w:t>Ok it’s me - I am very interested in your content and communications position, how you’d like to see it structured</w:t>
          </w:r>
          <w:r w:rsidR="00D04FA5">
            <w:t>,</w:t>
          </w:r>
          <w:r>
            <w:t xml:space="preserve"> compliment and promote your current work. </w:t>
          </w:r>
          <w:r w:rsidR="00D04FA5">
            <w:t xml:space="preserve">Truly, how companies communicate (internally and externally) carries even larger responsibility in our current highly saturated and easily accessible communications </w:t>
          </w:r>
          <w:proofErr w:type="gramStart"/>
          <w:r w:rsidR="00D04FA5">
            <w:t>space so maintaining a unique voice to help shape messaging and actually communicate clear and relevant messages take</w:t>
          </w:r>
          <w:proofErr w:type="gramEnd"/>
          <w:r w:rsidR="00D04FA5">
            <w:t xml:space="preserve"> on even more importance. </w:t>
          </w:r>
        </w:p>
        <w:p w14:paraId="3AC6C9D3" w14:textId="2730A859" w:rsidR="00D04FA5" w:rsidRDefault="00D04FA5" w:rsidP="00D166B1">
          <w:pPr>
            <w:pStyle w:val="BodyText"/>
          </w:pPr>
          <w:proofErr w:type="spellStart"/>
          <w:r>
            <w:t>Manzama</w:t>
          </w:r>
          <w:proofErr w:type="spellEnd"/>
          <w:r>
            <w:t xml:space="preserve"> has a good reputation in Bend, you have clear support from Dino </w:t>
          </w:r>
          <w:proofErr w:type="spellStart"/>
          <w:r>
            <w:t>Vendetti</w:t>
          </w:r>
          <w:proofErr w:type="spellEnd"/>
          <w:r>
            <w:t xml:space="preserve"> of Seven Peaks Venture and I’ve worked closely with </w:t>
          </w:r>
          <w:r w:rsidR="006A50CD">
            <w:t xml:space="preserve">their marketing expert, </w:t>
          </w:r>
          <w:r>
            <w:t xml:space="preserve">Corey </w:t>
          </w:r>
          <w:proofErr w:type="spellStart"/>
          <w:r>
            <w:t>Schmid</w:t>
          </w:r>
          <w:proofErr w:type="spellEnd"/>
          <w:r w:rsidR="006A50CD">
            <w:t>,</w:t>
          </w:r>
          <w:bookmarkStart w:id="0" w:name="_GoBack"/>
          <w:bookmarkEnd w:id="0"/>
          <w:r>
            <w:t xml:space="preserve"> on a local tech startup.</w:t>
          </w:r>
          <w:r w:rsidR="00982FEB">
            <w:t xml:space="preserve"> I’m also a member of EDCO and feel like I’m well plugged into our community in only four years of living here.</w:t>
          </w:r>
        </w:p>
        <w:p w14:paraId="45846779" w14:textId="15500B1B" w:rsidR="008F4554" w:rsidRDefault="00A94CD6" w:rsidP="00D166B1">
          <w:pPr>
            <w:pStyle w:val="BodyText"/>
          </w:pPr>
          <w:r>
            <w:t>I have included a variety of</w:t>
          </w:r>
          <w:r w:rsidR="008F4554">
            <w:t xml:space="preserve"> writing samples </w:t>
          </w:r>
          <w:r>
            <w:t xml:space="preserve">from some previous clients and would be very interested in starting a dialogue about your specific goals and needs </w:t>
          </w:r>
          <w:r w:rsidR="00D04FA5">
            <w:t>with this position, where you see it having the most impact and whether I might be the right fit!</w:t>
          </w:r>
          <w:r>
            <w:t xml:space="preserve"> </w:t>
          </w:r>
          <w:r w:rsidR="00D04FA5">
            <w:t xml:space="preserve"> </w:t>
          </w:r>
        </w:p>
        <w:p w14:paraId="577827F5" w14:textId="77777777" w:rsidR="008F4554" w:rsidRDefault="008F4554" w:rsidP="00D166B1">
          <w:pPr>
            <w:pStyle w:val="BodyText"/>
          </w:pPr>
        </w:p>
        <w:p w14:paraId="28CE81A3" w14:textId="77777777" w:rsidR="00D04FA5" w:rsidRDefault="00D04FA5" w:rsidP="00D166B1">
          <w:pPr>
            <w:pStyle w:val="BodyText"/>
          </w:pPr>
        </w:p>
        <w:p w14:paraId="49DCB7F9" w14:textId="5C8369B1" w:rsidR="008F4554" w:rsidRDefault="00D04FA5" w:rsidP="00D166B1">
          <w:pPr>
            <w:pStyle w:val="BodyText"/>
          </w:pPr>
          <w:r>
            <w:t>Thanks so much for your consideration and time</w:t>
          </w:r>
          <w:r w:rsidR="008F4554">
            <w:t>!</w:t>
          </w:r>
        </w:p>
        <w:p w14:paraId="31C9E121" w14:textId="77777777" w:rsidR="00D04FA5" w:rsidRDefault="00D04FA5" w:rsidP="00D166B1">
          <w:pPr>
            <w:pStyle w:val="BodyText"/>
          </w:pPr>
        </w:p>
        <w:p w14:paraId="36D155AA" w14:textId="28EC09DA" w:rsidR="008F4554" w:rsidRDefault="008F4554" w:rsidP="00D166B1">
          <w:pPr>
            <w:pStyle w:val="BodyText"/>
          </w:pPr>
          <w:r>
            <w:t>All the best,</w:t>
          </w:r>
        </w:p>
        <w:p w14:paraId="0242B595" w14:textId="7CB85878" w:rsidR="008F4554" w:rsidRPr="00D166B1" w:rsidRDefault="00A94CD6" w:rsidP="00D166B1">
          <w:pPr>
            <w:pStyle w:val="BodyText"/>
          </w:pPr>
          <w:r>
            <w:t>Amy (“AJ”)</w:t>
          </w:r>
          <w:r w:rsidR="008F4554">
            <w:t xml:space="preserve"> </w:t>
          </w:r>
        </w:p>
        <w:p w14:paraId="5625738F" w14:textId="77777777" w:rsidR="00F015DE" w:rsidRDefault="001A45F2">
          <w:pPr>
            <w:pStyle w:val="BodyText"/>
          </w:pPr>
        </w:p>
      </w:sdtContent>
    </w:sdt>
    <w:p w14:paraId="32E7B79E" w14:textId="77777777" w:rsidR="00F015DE" w:rsidRPr="0014314C" w:rsidRDefault="00F015DE">
      <w:pPr>
        <w:rPr>
          <w:szCs w:val="20"/>
        </w:rPr>
      </w:pPr>
    </w:p>
    <w:sectPr w:rsidR="00F015DE" w:rsidRPr="0014314C" w:rsidSect="00F015DE">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BFBBF" w14:textId="77777777" w:rsidR="007C0FAB" w:rsidRDefault="007C0FAB">
      <w:r>
        <w:separator/>
      </w:r>
    </w:p>
  </w:endnote>
  <w:endnote w:type="continuationSeparator" w:id="0">
    <w:p w14:paraId="090B484E" w14:textId="77777777" w:rsidR="007C0FAB" w:rsidRDefault="007C0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93922" w14:textId="77777777" w:rsidR="007C0FAB" w:rsidRDefault="007C0FAB">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C0A40" w14:textId="77777777" w:rsidR="007C0FAB" w:rsidRDefault="007C0FAB">
      <w:r>
        <w:separator/>
      </w:r>
    </w:p>
  </w:footnote>
  <w:footnote w:type="continuationSeparator" w:id="0">
    <w:p w14:paraId="26CA9A25" w14:textId="77777777" w:rsidR="007C0FAB" w:rsidRDefault="007C0F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7C0FAB" w14:paraId="28BAE33C" w14:textId="77777777">
      <w:trPr>
        <w:trHeight w:val="720"/>
      </w:trPr>
      <w:tc>
        <w:tcPr>
          <w:tcW w:w="10188" w:type="dxa"/>
          <w:vAlign w:val="center"/>
        </w:tcPr>
        <w:p w14:paraId="386FB438" w14:textId="77777777" w:rsidR="007C0FAB" w:rsidRDefault="007C0FAB"/>
      </w:tc>
      <w:tc>
        <w:tcPr>
          <w:tcW w:w="720" w:type="dxa"/>
          <w:shd w:val="clear" w:color="auto" w:fill="A9122A" w:themeFill="accent1"/>
          <w:vAlign w:val="center"/>
        </w:tcPr>
        <w:p w14:paraId="30618869" w14:textId="77777777" w:rsidR="007C0FAB" w:rsidRDefault="007C0FAB"/>
      </w:tc>
    </w:tr>
  </w:tbl>
  <w:p w14:paraId="24AC4C64" w14:textId="77777777" w:rsidR="007C0FAB" w:rsidRDefault="007C0F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7C0FAB" w14:paraId="219C991C" w14:textId="77777777">
      <w:tc>
        <w:tcPr>
          <w:tcW w:w="9288" w:type="dxa"/>
          <w:vAlign w:val="center"/>
        </w:tcPr>
        <w:p w14:paraId="0BAAE52B" w14:textId="77777777" w:rsidR="007C0FAB" w:rsidRDefault="007C0FAB">
          <w:pPr>
            <w:pStyle w:val="Title"/>
          </w:pPr>
          <w:r>
            <w:t>Amy J Doherty</w:t>
          </w:r>
        </w:p>
        <w:p w14:paraId="36266AEE" w14:textId="77777777" w:rsidR="007C0FAB" w:rsidRDefault="007C0FAB" w:rsidP="00F8537F">
          <w:pPr>
            <w:pStyle w:val="ContactDetails"/>
          </w:pPr>
          <w:r>
            <w:t>1816 NW Element Place</w:t>
          </w:r>
          <w:r>
            <w:sym w:font="Wingdings 2" w:char="F097"/>
          </w:r>
          <w:r>
            <w:t xml:space="preserve"> Bend, OR 97703</w:t>
          </w:r>
          <w:r>
            <w:br/>
            <w:t xml:space="preserve">Phone: 503-360-6452 </w:t>
          </w:r>
          <w:r>
            <w:sym w:font="Wingdings 2" w:char="F097"/>
          </w:r>
          <w:r>
            <w:t xml:space="preserve"> E-Mail: ajdoherty541@gmail.com </w:t>
          </w:r>
        </w:p>
      </w:tc>
      <w:tc>
        <w:tcPr>
          <w:tcW w:w="1728" w:type="dxa"/>
          <w:vAlign w:val="center"/>
        </w:tcPr>
        <w:p w14:paraId="7AE0EACC" w14:textId="77777777" w:rsidR="007C0FAB" w:rsidRDefault="007C0FAB">
          <w:pPr>
            <w:pStyle w:val="Initials"/>
          </w:pPr>
          <w:r>
            <w:t>AJ</w:t>
          </w:r>
        </w:p>
      </w:tc>
    </w:tr>
  </w:tbl>
  <w:p w14:paraId="0FAA8A89" w14:textId="77777777" w:rsidR="007C0FAB" w:rsidRDefault="007C0FA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5F775D"/>
    <w:multiLevelType w:val="hybridMultilevel"/>
    <w:tmpl w:val="F9502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636B29"/>
    <w:multiLevelType w:val="hybridMultilevel"/>
    <w:tmpl w:val="87AA0D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B648CB"/>
    <w:multiLevelType w:val="hybridMultilevel"/>
    <w:tmpl w:val="D39A6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9712D"/>
    <w:multiLevelType w:val="hybridMultilevel"/>
    <w:tmpl w:val="133C5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644BD7"/>
    <w:multiLevelType w:val="hybridMultilevel"/>
    <w:tmpl w:val="FC6C4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F3CE8"/>
    <w:multiLevelType w:val="hybridMultilevel"/>
    <w:tmpl w:val="A8045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9596A"/>
    <w:multiLevelType w:val="hybridMultilevel"/>
    <w:tmpl w:val="E020D5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DF1323"/>
    <w:multiLevelType w:val="hybridMultilevel"/>
    <w:tmpl w:val="A80697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2FE404B"/>
    <w:multiLevelType w:val="hybridMultilevel"/>
    <w:tmpl w:val="8E840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A2E33"/>
    <w:multiLevelType w:val="hybridMultilevel"/>
    <w:tmpl w:val="3F6E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3"/>
  </w:num>
  <w:num w:numId="14">
    <w:abstractNumId w:val="17"/>
  </w:num>
  <w:num w:numId="15">
    <w:abstractNumId w:val="15"/>
  </w:num>
  <w:num w:numId="16">
    <w:abstractNumId w:val="16"/>
  </w:num>
  <w:num w:numId="17">
    <w:abstractNumId w:val="10"/>
  </w:num>
  <w:num w:numId="18">
    <w:abstractNumId w:val="14"/>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37F"/>
    <w:rsid w:val="000201D0"/>
    <w:rsid w:val="00065350"/>
    <w:rsid w:val="000B233E"/>
    <w:rsid w:val="00121063"/>
    <w:rsid w:val="00127AF7"/>
    <w:rsid w:val="0014314C"/>
    <w:rsid w:val="00144E65"/>
    <w:rsid w:val="00172A23"/>
    <w:rsid w:val="00193F7C"/>
    <w:rsid w:val="00196632"/>
    <w:rsid w:val="001A45F2"/>
    <w:rsid w:val="001E01E2"/>
    <w:rsid w:val="001E302A"/>
    <w:rsid w:val="001F21FF"/>
    <w:rsid w:val="002B6765"/>
    <w:rsid w:val="002C5FB0"/>
    <w:rsid w:val="00343025"/>
    <w:rsid w:val="0039242F"/>
    <w:rsid w:val="003B1824"/>
    <w:rsid w:val="0040758C"/>
    <w:rsid w:val="00437BEB"/>
    <w:rsid w:val="004A3F4E"/>
    <w:rsid w:val="005174B3"/>
    <w:rsid w:val="00531455"/>
    <w:rsid w:val="0053502F"/>
    <w:rsid w:val="00555152"/>
    <w:rsid w:val="005D52B3"/>
    <w:rsid w:val="006A50CD"/>
    <w:rsid w:val="007260AB"/>
    <w:rsid w:val="007266CE"/>
    <w:rsid w:val="00755776"/>
    <w:rsid w:val="0078650F"/>
    <w:rsid w:val="007C0FAB"/>
    <w:rsid w:val="008118CC"/>
    <w:rsid w:val="008918BC"/>
    <w:rsid w:val="008B2B3B"/>
    <w:rsid w:val="008F4554"/>
    <w:rsid w:val="009270B3"/>
    <w:rsid w:val="00982FEB"/>
    <w:rsid w:val="00995900"/>
    <w:rsid w:val="00A01E79"/>
    <w:rsid w:val="00A448A2"/>
    <w:rsid w:val="00A813DA"/>
    <w:rsid w:val="00A94CD6"/>
    <w:rsid w:val="00BA551E"/>
    <w:rsid w:val="00C10ABF"/>
    <w:rsid w:val="00C1212C"/>
    <w:rsid w:val="00C162E7"/>
    <w:rsid w:val="00CE5104"/>
    <w:rsid w:val="00D04FA5"/>
    <w:rsid w:val="00D166B1"/>
    <w:rsid w:val="00D32CFB"/>
    <w:rsid w:val="00D516FC"/>
    <w:rsid w:val="00D60F93"/>
    <w:rsid w:val="00DB6291"/>
    <w:rsid w:val="00E63DEE"/>
    <w:rsid w:val="00EA58ED"/>
    <w:rsid w:val="00EB14F1"/>
    <w:rsid w:val="00EF7B8C"/>
    <w:rsid w:val="00F015DE"/>
    <w:rsid w:val="00F034A8"/>
    <w:rsid w:val="00F8537F"/>
    <w:rsid w:val="00FC5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CD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CommentReference">
    <w:name w:val="annotation reference"/>
    <w:basedOn w:val="DefaultParagraphFont"/>
    <w:uiPriority w:val="99"/>
    <w:semiHidden/>
    <w:unhideWhenUsed/>
    <w:rsid w:val="00DB6291"/>
    <w:rPr>
      <w:sz w:val="18"/>
      <w:szCs w:val="18"/>
    </w:rPr>
  </w:style>
  <w:style w:type="character" w:styleId="Hyperlink">
    <w:name w:val="Hyperlink"/>
    <w:basedOn w:val="DefaultParagraphFont"/>
    <w:uiPriority w:val="99"/>
    <w:unhideWhenUsed/>
    <w:rsid w:val="009270B3"/>
    <w:rPr>
      <w:color w:val="002F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CommentReference">
    <w:name w:val="annotation reference"/>
    <w:basedOn w:val="DefaultParagraphFont"/>
    <w:uiPriority w:val="99"/>
    <w:semiHidden/>
    <w:unhideWhenUsed/>
    <w:rsid w:val="00DB6291"/>
    <w:rPr>
      <w:sz w:val="18"/>
      <w:szCs w:val="18"/>
    </w:rPr>
  </w:style>
  <w:style w:type="character" w:styleId="Hyperlink">
    <w:name w:val="Hyperlink"/>
    <w:basedOn w:val="DefaultParagraphFont"/>
    <w:uiPriority w:val="99"/>
    <w:unhideWhenUsed/>
    <w:rsid w:val="009270B3"/>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C62E7AA9EC2C40AE8B315308414BE2"/>
        <w:category>
          <w:name w:val="General"/>
          <w:gallery w:val="placeholder"/>
        </w:category>
        <w:types>
          <w:type w:val="bbPlcHdr"/>
        </w:types>
        <w:behaviors>
          <w:behavior w:val="content"/>
        </w:behaviors>
        <w:guid w:val="{D81F8F4C-933F-6E4C-8674-3466BF0333B5}"/>
      </w:docPartPr>
      <w:docPartBody>
        <w:p w:rsidR="00172FD8" w:rsidRDefault="00172FD8">
          <w:pPr>
            <w:pStyle w:val="30C62E7AA9EC2C40AE8B315308414BE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FD8"/>
    <w:rsid w:val="000B3AFC"/>
    <w:rsid w:val="000E2C87"/>
    <w:rsid w:val="00172FD8"/>
    <w:rsid w:val="0030212D"/>
    <w:rsid w:val="00996084"/>
    <w:rsid w:val="00E86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C62E7AA9EC2C40AE8B315308414BE2">
    <w:name w:val="30C62E7AA9EC2C40AE8B315308414BE2"/>
  </w:style>
  <w:style w:type="paragraph" w:customStyle="1" w:styleId="0B465106D113EA41A3F90331F5A456B1">
    <w:name w:val="0B465106D113EA41A3F90331F5A456B1"/>
  </w:style>
  <w:style w:type="paragraph" w:customStyle="1" w:styleId="4794694970EEDA4791EC8CED162D6AF8">
    <w:name w:val="4794694970EEDA4791EC8CED162D6AF8"/>
  </w:style>
  <w:style w:type="paragraph" w:customStyle="1" w:styleId="C515A174948D2D41A194E85A0D9D37F2">
    <w:name w:val="C515A174948D2D41A194E85A0D9D37F2"/>
  </w:style>
  <w:style w:type="paragraph" w:customStyle="1" w:styleId="BA67C3E3A6E09F40978EF16D657EE51C">
    <w:name w:val="BA67C3E3A6E09F40978EF16D657EE51C"/>
  </w:style>
  <w:style w:type="paragraph" w:customStyle="1" w:styleId="37DE5192BD916E4BA7D05A7D6D6B03B1">
    <w:name w:val="37DE5192BD916E4BA7D05A7D6D6B03B1"/>
  </w:style>
  <w:style w:type="paragraph" w:customStyle="1" w:styleId="31C73312875BF74BBE954242B4D0791A">
    <w:name w:val="31C73312875BF74BBE954242B4D0791A"/>
  </w:style>
  <w:style w:type="paragraph" w:customStyle="1" w:styleId="66CA291E100AD641A4ABDE3FAA6669B7">
    <w:name w:val="66CA291E100AD641A4ABDE3FAA6669B7"/>
  </w:style>
  <w:style w:type="paragraph" w:customStyle="1" w:styleId="89C58908FD0926439C64FDDABC9166FB">
    <w:name w:val="89C58908FD0926439C64FDDABC9166FB"/>
  </w:style>
  <w:style w:type="paragraph" w:customStyle="1" w:styleId="00393FA5AF139749AB6159D912B8F1F4">
    <w:name w:val="00393FA5AF139749AB6159D912B8F1F4"/>
  </w:style>
  <w:style w:type="paragraph" w:customStyle="1" w:styleId="E28D274D1DFCEB4AAAF7E5E3AB4451BC">
    <w:name w:val="E28D274D1DFCEB4AAAF7E5E3AB4451B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0D1E61175140649BE9AE7E2965795AA">
    <w:name w:val="E0D1E61175140649BE9AE7E2965795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C62E7AA9EC2C40AE8B315308414BE2">
    <w:name w:val="30C62E7AA9EC2C40AE8B315308414BE2"/>
  </w:style>
  <w:style w:type="paragraph" w:customStyle="1" w:styleId="0B465106D113EA41A3F90331F5A456B1">
    <w:name w:val="0B465106D113EA41A3F90331F5A456B1"/>
  </w:style>
  <w:style w:type="paragraph" w:customStyle="1" w:styleId="4794694970EEDA4791EC8CED162D6AF8">
    <w:name w:val="4794694970EEDA4791EC8CED162D6AF8"/>
  </w:style>
  <w:style w:type="paragraph" w:customStyle="1" w:styleId="C515A174948D2D41A194E85A0D9D37F2">
    <w:name w:val="C515A174948D2D41A194E85A0D9D37F2"/>
  </w:style>
  <w:style w:type="paragraph" w:customStyle="1" w:styleId="BA67C3E3A6E09F40978EF16D657EE51C">
    <w:name w:val="BA67C3E3A6E09F40978EF16D657EE51C"/>
  </w:style>
  <w:style w:type="paragraph" w:customStyle="1" w:styleId="37DE5192BD916E4BA7D05A7D6D6B03B1">
    <w:name w:val="37DE5192BD916E4BA7D05A7D6D6B03B1"/>
  </w:style>
  <w:style w:type="paragraph" w:customStyle="1" w:styleId="31C73312875BF74BBE954242B4D0791A">
    <w:name w:val="31C73312875BF74BBE954242B4D0791A"/>
  </w:style>
  <w:style w:type="paragraph" w:customStyle="1" w:styleId="66CA291E100AD641A4ABDE3FAA6669B7">
    <w:name w:val="66CA291E100AD641A4ABDE3FAA6669B7"/>
  </w:style>
  <w:style w:type="paragraph" w:customStyle="1" w:styleId="89C58908FD0926439C64FDDABC9166FB">
    <w:name w:val="89C58908FD0926439C64FDDABC9166FB"/>
  </w:style>
  <w:style w:type="paragraph" w:customStyle="1" w:styleId="00393FA5AF139749AB6159D912B8F1F4">
    <w:name w:val="00393FA5AF139749AB6159D912B8F1F4"/>
  </w:style>
  <w:style w:type="paragraph" w:customStyle="1" w:styleId="E28D274D1DFCEB4AAAF7E5E3AB4451BC">
    <w:name w:val="E28D274D1DFCEB4AAAF7E5E3AB4451B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0D1E61175140649BE9AE7E2965795AA">
    <w:name w:val="E0D1E61175140649BE9AE7E2965795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23</TotalTime>
  <Pages>1</Pages>
  <Words>234</Words>
  <Characters>1338</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1569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doherty</dc:creator>
  <cp:keywords/>
  <dc:description/>
  <cp:lastModifiedBy>amy doherty</cp:lastModifiedBy>
  <cp:revision>8</cp:revision>
  <cp:lastPrinted>2015-09-14T20:31:00Z</cp:lastPrinted>
  <dcterms:created xsi:type="dcterms:W3CDTF">2016-07-13T16:59:00Z</dcterms:created>
  <dcterms:modified xsi:type="dcterms:W3CDTF">2016-07-13T18:13:00Z</dcterms:modified>
  <cp:category/>
</cp:coreProperties>
</file>