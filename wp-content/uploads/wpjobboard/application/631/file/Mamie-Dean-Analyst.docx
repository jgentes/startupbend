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D0CB9" w14:textId="77777777" w:rsidR="00816216" w:rsidRDefault="00543956" w:rsidP="00141A4C">
      <w:pPr>
        <w:pStyle w:val="Title"/>
      </w:pPr>
      <w:r>
        <w:t>Mamie Dean</w:t>
      </w:r>
    </w:p>
    <w:p w14:paraId="678E0D51" w14:textId="77777777" w:rsidR="00141A4C" w:rsidRDefault="00543956" w:rsidP="00141A4C">
      <w:r>
        <w:t>245 Burnt Mill Road</w:t>
      </w:r>
      <w:r w:rsidR="00B25BA3">
        <w:t xml:space="preserve">, </w:t>
      </w:r>
      <w:r>
        <w:t>Wells, Maine 04090</w:t>
      </w:r>
      <w:r w:rsidR="00141A4C">
        <w:t> | </w:t>
      </w:r>
      <w:r>
        <w:t>207-337-0657</w:t>
      </w:r>
      <w:r w:rsidR="00141A4C">
        <w:t> | </w:t>
      </w:r>
      <w:r>
        <w:t>mamiedean@yahoo.com</w:t>
      </w:r>
    </w:p>
    <w:p w14:paraId="4FA1BCDC" w14:textId="77777777" w:rsidR="006270A9" w:rsidRDefault="006370BA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85DAF540A42546B3962ED616D3532C1D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0AD714FF" w14:textId="168011ED" w:rsidR="006270A9" w:rsidRDefault="00543956">
      <w:proofErr w:type="gramStart"/>
      <w:r w:rsidRPr="00543956">
        <w:t>I am eager</w:t>
      </w:r>
      <w:proofErr w:type="gramEnd"/>
      <w:r w:rsidRPr="00543956">
        <w:t xml:space="preserve"> for</w:t>
      </w:r>
      <w:r w:rsidR="0084480A">
        <w:t xml:space="preserve"> a </w:t>
      </w:r>
      <w:r w:rsidR="00660098">
        <w:t>full-time</w:t>
      </w:r>
      <w:r w:rsidR="0084480A">
        <w:t xml:space="preserve"> </w:t>
      </w:r>
      <w:r w:rsidRPr="00543956">
        <w:t>analysis position</w:t>
      </w:r>
      <w:r w:rsidR="00660098">
        <w:t xml:space="preserve"> at a company I can grow with.</w:t>
      </w:r>
    </w:p>
    <w:sdt>
      <w:sdtPr>
        <w:alias w:val="Education:"/>
        <w:tag w:val="Education:"/>
        <w:id w:val="807127995"/>
        <w:placeholder>
          <w:docPart w:val="B814D89CE206472CBBFB87AF61C7A137"/>
        </w:placeholder>
        <w:temporary/>
        <w:showingPlcHdr/>
        <w15:appearance w15:val="hidden"/>
      </w:sdtPr>
      <w:sdtEndPr/>
      <w:sdtContent>
        <w:p w14:paraId="784D42A4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47027CC6" w14:textId="5B9F51A0" w:rsidR="006270A9" w:rsidRDefault="00543956">
      <w:pPr>
        <w:pStyle w:val="Heading2"/>
      </w:pPr>
      <w:proofErr w:type="gramStart"/>
      <w:r>
        <w:t>BA</w:t>
      </w:r>
      <w:r w:rsidR="009D5933">
        <w:t> </w:t>
      </w:r>
      <w:r w:rsidR="009D5933" w:rsidRPr="002E12F1">
        <w:rPr>
          <w:sz w:val="22"/>
          <w:szCs w:val="22"/>
        </w:rPr>
        <w:t> |</w:t>
      </w:r>
      <w:proofErr w:type="gramEnd"/>
      <w:r w:rsidR="002E12F1">
        <w:t xml:space="preserve"> </w:t>
      </w:r>
      <w:r>
        <w:t>Gettysburg college</w:t>
      </w:r>
    </w:p>
    <w:p w14:paraId="457980AF" w14:textId="77777777" w:rsidR="006270A9" w:rsidRDefault="009D5933" w:rsidP="001B29CF">
      <w:pPr>
        <w:pStyle w:val="ListBullet"/>
      </w:pPr>
      <w:r>
        <w:t xml:space="preserve">Major: </w:t>
      </w:r>
      <w:r w:rsidR="00543956">
        <w:t>English</w:t>
      </w:r>
    </w:p>
    <w:p w14:paraId="614AA1B9" w14:textId="11993928" w:rsidR="006270A9" w:rsidRDefault="00543956">
      <w:pPr>
        <w:pStyle w:val="Heading2"/>
      </w:pPr>
      <w:r>
        <w:t>Certificate</w:t>
      </w:r>
      <w:r w:rsidR="004E0603">
        <w:t>S</w:t>
      </w:r>
      <w:r w:rsidR="009D5933">
        <w:t> | </w:t>
      </w:r>
      <w:r>
        <w:t>Ongoing</w:t>
      </w:r>
      <w:r w:rsidR="004E0603">
        <w:t xml:space="preserve"> </w:t>
      </w:r>
    </w:p>
    <w:p w14:paraId="072B227B" w14:textId="39FD00F4" w:rsidR="006270A9" w:rsidRDefault="00AD1EC2" w:rsidP="00543956">
      <w:pPr>
        <w:pStyle w:val="ListBullet"/>
      </w:pPr>
      <w:r>
        <w:t xml:space="preserve">Microsoft </w:t>
      </w:r>
      <w:r w:rsidR="00543956">
        <w:t>Data Science</w:t>
      </w:r>
      <w:r w:rsidR="00411267">
        <w:t xml:space="preserve"> Program</w:t>
      </w:r>
    </w:p>
    <w:p w14:paraId="2D5BF846" w14:textId="650C5F99" w:rsidR="004E0603" w:rsidRDefault="004E0603" w:rsidP="00543956">
      <w:pPr>
        <w:pStyle w:val="ListBullet"/>
      </w:pPr>
      <w:r>
        <w:t>Sales</w:t>
      </w:r>
      <w:r w:rsidR="00AD1EC2">
        <w:t>f</w:t>
      </w:r>
      <w:r>
        <w:t>orce Administrator</w:t>
      </w:r>
      <w:bookmarkStart w:id="0" w:name="_GoBack"/>
      <w:bookmarkEnd w:id="0"/>
    </w:p>
    <w:sdt>
      <w:sdtPr>
        <w:alias w:val="Skills &amp; Abilities:"/>
        <w:tag w:val="Skills &amp; Abilities:"/>
        <w:id w:val="458624136"/>
        <w:placeholder>
          <w:docPart w:val="C3374094FCE34FFAA9D52376979FF0EE"/>
        </w:placeholder>
        <w:temporary/>
        <w:showingPlcHdr/>
        <w15:appearance w15:val="hidden"/>
      </w:sdtPr>
      <w:sdtEndPr/>
      <w:sdtContent>
        <w:p w14:paraId="1CD68E38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6E1AC365" w14:textId="77777777" w:rsidR="006270A9" w:rsidRDefault="00543956">
      <w:pPr>
        <w:pStyle w:val="Heading2"/>
      </w:pPr>
      <w:r>
        <w:t>Software packages</w:t>
      </w:r>
    </w:p>
    <w:p w14:paraId="13C6FDB8" w14:textId="39611801" w:rsidR="006270A9" w:rsidRDefault="005A06B8">
      <w:pPr>
        <w:pStyle w:val="ListBullet"/>
      </w:pPr>
      <w:r>
        <w:t>Advanced</w:t>
      </w:r>
      <w:r w:rsidR="00543956">
        <w:t xml:space="preserve"> Excel</w:t>
      </w:r>
      <w:r w:rsidR="00931264">
        <w:t>, Word, and Outlook</w:t>
      </w:r>
    </w:p>
    <w:p w14:paraId="0A3B0B06" w14:textId="2B6B2112" w:rsidR="00976694" w:rsidRDefault="00931264" w:rsidP="00976694">
      <w:pPr>
        <w:pStyle w:val="ListBullet"/>
      </w:pPr>
      <w:r>
        <w:t>Microsoft Power BI, advanced beginner level</w:t>
      </w:r>
    </w:p>
    <w:p w14:paraId="47E06ABB" w14:textId="61A19B77" w:rsidR="00976694" w:rsidRDefault="00976694" w:rsidP="00976694">
      <w:pPr>
        <w:pStyle w:val="ListBullet"/>
      </w:pPr>
      <w:r>
        <w:t>SQL, advanced beginner level</w:t>
      </w:r>
    </w:p>
    <w:p w14:paraId="2674AAD7" w14:textId="77777777" w:rsidR="006270A9" w:rsidRDefault="00931264">
      <w:pPr>
        <w:pStyle w:val="Heading2"/>
      </w:pPr>
      <w:r>
        <w:t>Online applications</w:t>
      </w:r>
    </w:p>
    <w:p w14:paraId="696140E0" w14:textId="06ED4D43" w:rsidR="00AD1EC2" w:rsidRDefault="00931264" w:rsidP="00AD1EC2">
      <w:pPr>
        <w:pStyle w:val="ListBullet"/>
      </w:pPr>
      <w:r>
        <w:t>Salesforce</w:t>
      </w:r>
      <w:r w:rsidR="00AD1EC2">
        <w:t xml:space="preserve"> (user and administrator)</w:t>
      </w:r>
    </w:p>
    <w:p w14:paraId="22C48CE1" w14:textId="15612158" w:rsidR="0001037C" w:rsidRDefault="0001037C" w:rsidP="00931264">
      <w:pPr>
        <w:pStyle w:val="ListBullet"/>
      </w:pPr>
      <w:r>
        <w:t>Hub</w:t>
      </w:r>
      <w:r w:rsidR="00AD1EC2">
        <w:t>S</w:t>
      </w:r>
      <w:r>
        <w:t>pot</w:t>
      </w:r>
    </w:p>
    <w:p w14:paraId="5414FDE1" w14:textId="77777777" w:rsidR="00931264" w:rsidRDefault="00931264" w:rsidP="00931264">
      <w:pPr>
        <w:pStyle w:val="ListBullet"/>
      </w:pPr>
      <w:r>
        <w:t>Google Drive, Sheets, Gmail and Docs</w:t>
      </w:r>
    </w:p>
    <w:sdt>
      <w:sdtPr>
        <w:alias w:val="Communication:"/>
        <w:tag w:val="Communication:"/>
        <w:id w:val="-1153840069"/>
        <w:placeholder>
          <w:docPart w:val="5386F3611CD246908FE70C973292EF98"/>
        </w:placeholder>
        <w:temporary/>
        <w:showingPlcHdr/>
        <w15:appearance w15:val="hidden"/>
      </w:sdtPr>
      <w:sdtEndPr/>
      <w:sdtContent>
        <w:p w14:paraId="445C7CFA" w14:textId="77777777" w:rsidR="006270A9" w:rsidRDefault="009D5933">
          <w:pPr>
            <w:pStyle w:val="Heading2"/>
          </w:pPr>
          <w:r>
            <w:t>Communication</w:t>
          </w:r>
        </w:p>
      </w:sdtContent>
    </w:sdt>
    <w:p w14:paraId="2B334D4D" w14:textId="77777777" w:rsidR="006270A9" w:rsidRDefault="00931264">
      <w:pPr>
        <w:pStyle w:val="ListBullet"/>
      </w:pPr>
      <w:r>
        <w:t>My strong written and verbal communication skills allow me to work remotely with success.</w:t>
      </w:r>
    </w:p>
    <w:p w14:paraId="6A294B93" w14:textId="77777777" w:rsidR="006270A9" w:rsidRDefault="00931264">
      <w:pPr>
        <w:pStyle w:val="Heading2"/>
      </w:pPr>
      <w:r>
        <w:t>Adaptability</w:t>
      </w:r>
    </w:p>
    <w:p w14:paraId="4D4546FB" w14:textId="77777777" w:rsidR="006270A9" w:rsidRDefault="00931264">
      <w:pPr>
        <w:pStyle w:val="ListBullet"/>
      </w:pPr>
      <w:r>
        <w:t xml:space="preserve">My </w:t>
      </w:r>
      <w:r w:rsidR="0084480A">
        <w:t xml:space="preserve">excellent </w:t>
      </w:r>
      <w:proofErr w:type="gramStart"/>
      <w:r>
        <w:t>attention to detail</w:t>
      </w:r>
      <w:proofErr w:type="gramEnd"/>
      <w:r>
        <w:t xml:space="preserve"> </w:t>
      </w:r>
      <w:r w:rsidR="0084480A">
        <w:t>does not prevent me from adapting to changing priorities.</w:t>
      </w:r>
    </w:p>
    <w:sdt>
      <w:sdtPr>
        <w:alias w:val="Experience:"/>
        <w:tag w:val="Experience:"/>
        <w:id w:val="171684534"/>
        <w:placeholder>
          <w:docPart w:val="F8C0075BA9DC4D9EBB2058F940F937AC"/>
        </w:placeholder>
        <w:temporary/>
        <w:showingPlcHdr/>
        <w15:appearance w15:val="hidden"/>
      </w:sdtPr>
      <w:sdtEndPr/>
      <w:sdtContent>
        <w:p w14:paraId="75C0D955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025E7D08" w14:textId="77777777" w:rsidR="006270A9" w:rsidRDefault="0084480A">
      <w:pPr>
        <w:pStyle w:val="Heading2"/>
      </w:pPr>
      <w:r>
        <w:t xml:space="preserve">contractor - </w:t>
      </w:r>
      <w:r w:rsidRPr="0084480A">
        <w:t xml:space="preserve">Remote Research Associate </w:t>
      </w:r>
      <w:r w:rsidR="009D5933">
        <w:t>| </w:t>
      </w:r>
      <w:r>
        <w:t>Knewton</w:t>
      </w:r>
      <w:r w:rsidR="009D5933">
        <w:t> | </w:t>
      </w:r>
      <w:r>
        <w:t>09/2017 to present</w:t>
      </w:r>
    </w:p>
    <w:p w14:paraId="7D1CF961" w14:textId="77777777" w:rsidR="00AD1EC2" w:rsidRDefault="00AD1EC2" w:rsidP="00AD1EC2">
      <w:pPr>
        <w:pStyle w:val="ListBullet"/>
      </w:pPr>
      <w:r w:rsidRPr="00AD1EC2">
        <w:t xml:space="preserve">As a remote research associate, I am </w:t>
      </w:r>
      <w:proofErr w:type="gramStart"/>
      <w:r w:rsidRPr="00AD1EC2">
        <w:t>responsible for</w:t>
      </w:r>
      <w:proofErr w:type="gramEnd"/>
      <w:r w:rsidRPr="00AD1EC2">
        <w:t xml:space="preserve"> identifying, gathering, transforming, and validating current enrollment and contact data from many different </w:t>
      </w:r>
      <w:r>
        <w:t>online</w:t>
      </w:r>
      <w:r w:rsidRPr="00AD1EC2">
        <w:t xml:space="preserve"> sources.  I then assemble the data in Salesforce, often investigating and scrubbing old data and merging duplicate records to ensure that all information is current and accurate. </w:t>
      </w:r>
      <w:proofErr w:type="gramStart"/>
      <w:r w:rsidRPr="00AD1EC2">
        <w:t>I run</w:t>
      </w:r>
      <w:proofErr w:type="gramEnd"/>
      <w:r w:rsidRPr="00AD1EC2">
        <w:t xml:space="preserve"> reports in Salesforce, HubSpot and Survey Monkey, often importing the data into Microsoft Excel and Power BI for more in-depth analytical reporting. I regularly coordinate with the sales and marketing teams to verify the validity and quality of the Salesforce college enrollment data and catch up on shifting priorities.</w:t>
      </w:r>
    </w:p>
    <w:p w14:paraId="5F5544D4" w14:textId="65F82E81" w:rsidR="006270A9" w:rsidRDefault="0084480A" w:rsidP="00AD1EC2">
      <w:pPr>
        <w:pStyle w:val="Heading2"/>
      </w:pPr>
      <w:r w:rsidRPr="0084480A">
        <w:lastRenderedPageBreak/>
        <w:t xml:space="preserve">Project Leader </w:t>
      </w:r>
      <w:r w:rsidR="009D5933">
        <w:t>| </w:t>
      </w:r>
      <w:r>
        <w:t>NE Telemedicine</w:t>
      </w:r>
      <w:r w:rsidR="009D5933">
        <w:t> | </w:t>
      </w:r>
      <w:r>
        <w:t>11/2016-7/2017</w:t>
      </w:r>
    </w:p>
    <w:p w14:paraId="653E5FE4" w14:textId="6D19F71B" w:rsidR="001B29CF" w:rsidRDefault="0084480A" w:rsidP="001B29CF">
      <w:pPr>
        <w:pStyle w:val="ListBullet"/>
      </w:pPr>
      <w:r w:rsidRPr="0084480A">
        <w:t xml:space="preserve">As a project leader, I was </w:t>
      </w:r>
      <w:proofErr w:type="gramStart"/>
      <w:r w:rsidRPr="0084480A">
        <w:t>responsible for</w:t>
      </w:r>
      <w:proofErr w:type="gramEnd"/>
      <w:r w:rsidRPr="0084480A">
        <w:t xml:space="preserve"> designing, writing, and updating all online and printed technical training materials for the practice.  </w:t>
      </w:r>
      <w:proofErr w:type="gramStart"/>
      <w:r w:rsidRPr="0084480A">
        <w:t>I created</w:t>
      </w:r>
      <w:proofErr w:type="gramEnd"/>
      <w:r w:rsidRPr="0084480A">
        <w:t xml:space="preserve">, maintained, and updated an inclusive spreadsheet in </w:t>
      </w:r>
      <w:r w:rsidR="005B53AA">
        <w:t xml:space="preserve">Microsoft </w:t>
      </w:r>
      <w:r w:rsidRPr="0084480A">
        <w:t xml:space="preserve">Excel with pivot tables and formulas to use for monthly and quarterly data analysis reporting. I also </w:t>
      </w:r>
      <w:r>
        <w:t>oversaw the</w:t>
      </w:r>
      <w:r w:rsidRPr="0084480A">
        <w:t xml:space="preserve"> database of upcoming orders, calls, and test results.  My daily </w:t>
      </w:r>
      <w:proofErr w:type="gramStart"/>
      <w:r w:rsidRPr="0084480A">
        <w:t>tasks included</w:t>
      </w:r>
      <w:proofErr w:type="gramEnd"/>
      <w:r w:rsidRPr="0084480A">
        <w:t xml:space="preserve"> maintaining all internal sleep study records and supplies.  </w:t>
      </w:r>
      <w:proofErr w:type="gramStart"/>
      <w:r w:rsidRPr="0084480A">
        <w:t>I coordinated</w:t>
      </w:r>
      <w:proofErr w:type="gramEnd"/>
      <w:r w:rsidRPr="0084480A">
        <w:t xml:space="preserve"> with nurses, doctors, and hospital administrators to streamline the patient experience.  </w:t>
      </w:r>
      <w:proofErr w:type="gramStart"/>
      <w:r w:rsidRPr="0084480A">
        <w:t>I became</w:t>
      </w:r>
      <w:proofErr w:type="gramEnd"/>
      <w:r w:rsidRPr="0084480A">
        <w:t xml:space="preserve"> HIPAA certified.</w:t>
      </w:r>
    </w:p>
    <w:p w14:paraId="24F196BB" w14:textId="77777777" w:rsidR="0084480A" w:rsidRDefault="0084480A" w:rsidP="0084480A">
      <w:pPr>
        <w:pStyle w:val="Heading2"/>
      </w:pPr>
      <w:r w:rsidRPr="0084480A">
        <w:t>Contractor - Program Coordinator</w:t>
      </w:r>
      <w:r w:rsidR="00660098">
        <w:t xml:space="preserve"> </w:t>
      </w:r>
      <w:r>
        <w:t>| CIEE | 06/2016-10/2016</w:t>
      </w:r>
    </w:p>
    <w:p w14:paraId="633042CC" w14:textId="77777777" w:rsidR="0084480A" w:rsidRDefault="00660098" w:rsidP="0084480A">
      <w:pPr>
        <w:pStyle w:val="ListBullet"/>
      </w:pPr>
      <w:r>
        <w:t>As a program coordinator, I worked with sales, operations, regional managers, and high school personnel to facilitate timely foreign exchange student enrollments.  This job included the following tasks:</w:t>
      </w:r>
    </w:p>
    <w:p w14:paraId="4D7F7529" w14:textId="77777777" w:rsidR="00660098" w:rsidRDefault="00660098" w:rsidP="00660098">
      <w:pPr>
        <w:pStyle w:val="ListBullet"/>
        <w:numPr>
          <w:ilvl w:val="1"/>
          <w:numId w:val="21"/>
        </w:numPr>
      </w:pPr>
      <w:r w:rsidRPr="00660098">
        <w:t>Cleaned data and created pivot tables in Excel for enrollment analysis reports to help management decide where to focus marketing efforts.</w:t>
      </w:r>
    </w:p>
    <w:p w14:paraId="2DBE72B3" w14:textId="77777777" w:rsidR="00660098" w:rsidRDefault="00660098" w:rsidP="00660098">
      <w:pPr>
        <w:pStyle w:val="ListBullet"/>
        <w:numPr>
          <w:ilvl w:val="1"/>
          <w:numId w:val="21"/>
        </w:numPr>
      </w:pPr>
      <w:r w:rsidRPr="00660098">
        <w:t>Received and reviewed student applications and track</w:t>
      </w:r>
      <w:r>
        <w:t>ed</w:t>
      </w:r>
      <w:r w:rsidRPr="00660098">
        <w:t xml:space="preserve"> status.</w:t>
      </w:r>
    </w:p>
    <w:p w14:paraId="7E42F778" w14:textId="77777777" w:rsidR="00660098" w:rsidRDefault="00660098" w:rsidP="00660098">
      <w:pPr>
        <w:pStyle w:val="ListBullet"/>
        <w:numPr>
          <w:ilvl w:val="1"/>
          <w:numId w:val="21"/>
        </w:numPr>
      </w:pPr>
      <w:r w:rsidRPr="00660098">
        <w:t>Managed the database for incoming and current students.</w:t>
      </w:r>
    </w:p>
    <w:p w14:paraId="6A1CAA81" w14:textId="77777777" w:rsidR="00660098" w:rsidRDefault="00660098" w:rsidP="00660098">
      <w:pPr>
        <w:pStyle w:val="ListBullet"/>
        <w:numPr>
          <w:ilvl w:val="1"/>
          <w:numId w:val="21"/>
        </w:numPr>
      </w:pPr>
      <w:r w:rsidRPr="00660098">
        <w:t xml:space="preserve">Processed </w:t>
      </w:r>
      <w:r>
        <w:t xml:space="preserve">foreign exchange student </w:t>
      </w:r>
      <w:r w:rsidRPr="00660098">
        <w:t>placements, moves and changes throughout the year and tracked necessary paperwork associated with placements.</w:t>
      </w:r>
    </w:p>
    <w:p w14:paraId="68C61710" w14:textId="77777777" w:rsidR="00660098" w:rsidRDefault="00660098" w:rsidP="00660098">
      <w:pPr>
        <w:pStyle w:val="ListBullet"/>
        <w:numPr>
          <w:ilvl w:val="1"/>
          <w:numId w:val="21"/>
        </w:numPr>
      </w:pPr>
      <w:r>
        <w:t>C</w:t>
      </w:r>
      <w:r w:rsidRPr="00660098">
        <w:t>ommunicated sensitive information with professionalism</w:t>
      </w:r>
      <w:r>
        <w:t>.</w:t>
      </w:r>
    </w:p>
    <w:p w14:paraId="126FB8DA" w14:textId="77777777" w:rsidR="00660098" w:rsidRDefault="00660098" w:rsidP="00660098">
      <w:pPr>
        <w:pStyle w:val="ListBullet"/>
        <w:numPr>
          <w:ilvl w:val="1"/>
          <w:numId w:val="21"/>
        </w:numPr>
      </w:pPr>
      <w:r w:rsidRPr="00660098">
        <w:t>Distributed program fee and miscellaneous invoices to International Agents; tracked receipt of payment and followed up on outstanding payments.</w:t>
      </w:r>
    </w:p>
    <w:p w14:paraId="63133638" w14:textId="77777777" w:rsidR="00C13742" w:rsidRDefault="00C13742" w:rsidP="00C13742">
      <w:pPr>
        <w:pStyle w:val="Heading2"/>
      </w:pPr>
      <w:r w:rsidRPr="00C13742">
        <w:t xml:space="preserve">Association Manager </w:t>
      </w:r>
      <w:r>
        <w:t>| </w:t>
      </w:r>
      <w:r w:rsidRPr="00C13742">
        <w:t xml:space="preserve">Barefoot Cottages </w:t>
      </w:r>
      <w:r>
        <w:t>| 03/2013-8/2015</w:t>
      </w:r>
    </w:p>
    <w:p w14:paraId="7313F6EE" w14:textId="77777777" w:rsidR="00C13742" w:rsidRDefault="00C13742" w:rsidP="00C13742">
      <w:pPr>
        <w:pStyle w:val="ListBullet"/>
        <w:numPr>
          <w:ilvl w:val="0"/>
          <w:numId w:val="24"/>
        </w:numPr>
      </w:pPr>
      <w:r>
        <w:t xml:space="preserve">Barefoot Cottages is a year-round condominium community.  As the property and office manager, I was the main point of contact for owners, vendors, and renters entering the property.  As the liaison between the BOD and the owners, I was also responsible for all office administration and association duties, </w:t>
      </w:r>
      <w:proofErr w:type="gramStart"/>
      <w:r>
        <w:t>including but not limited to</w:t>
      </w:r>
      <w:proofErr w:type="gramEnd"/>
      <w:r>
        <w:t>:</w:t>
      </w:r>
    </w:p>
    <w:p w14:paraId="5FF4FA93" w14:textId="2C669B8E" w:rsidR="00C13742" w:rsidRDefault="00C13742" w:rsidP="00C13742">
      <w:pPr>
        <w:pStyle w:val="ListBullet"/>
        <w:numPr>
          <w:ilvl w:val="1"/>
          <w:numId w:val="24"/>
        </w:numPr>
      </w:pPr>
      <w:r>
        <w:t xml:space="preserve">Preparing regular and ad hoc compliance and financial reports in Excel for the </w:t>
      </w:r>
      <w:r w:rsidR="00AD1EC2">
        <w:t>BOD</w:t>
      </w:r>
      <w:r>
        <w:t>.</w:t>
      </w:r>
    </w:p>
    <w:p w14:paraId="543DCBD1" w14:textId="5D8FF214" w:rsidR="00C13742" w:rsidRDefault="00C13742" w:rsidP="00C13742">
      <w:pPr>
        <w:pStyle w:val="ListBullet"/>
        <w:numPr>
          <w:ilvl w:val="1"/>
          <w:numId w:val="24"/>
        </w:numPr>
      </w:pPr>
      <w:r>
        <w:t xml:space="preserve">Planning projects and events for owners and the </w:t>
      </w:r>
      <w:r w:rsidR="00AD1EC2">
        <w:t>BOD</w:t>
      </w:r>
      <w:r>
        <w:t xml:space="preserve"> (board meetings, trivia nights, </w:t>
      </w:r>
      <w:proofErr w:type="gramStart"/>
      <w:r>
        <w:t>etc.</w:t>
      </w:r>
      <w:proofErr w:type="gramEnd"/>
      <w:r>
        <w:t>).</w:t>
      </w:r>
    </w:p>
    <w:p w14:paraId="61C0F8C6" w14:textId="77777777" w:rsidR="00C13742" w:rsidRDefault="00C13742" w:rsidP="00C13742">
      <w:pPr>
        <w:pStyle w:val="ListBullet"/>
        <w:numPr>
          <w:ilvl w:val="1"/>
          <w:numId w:val="24"/>
        </w:numPr>
      </w:pPr>
      <w:r>
        <w:t>Regularly communicating with the owners regarding all property and association updates.</w:t>
      </w:r>
    </w:p>
    <w:p w14:paraId="4314BAB1" w14:textId="77777777" w:rsidR="00C13742" w:rsidRDefault="00C13742" w:rsidP="00C13742">
      <w:pPr>
        <w:pStyle w:val="ListBullet"/>
        <w:numPr>
          <w:ilvl w:val="1"/>
          <w:numId w:val="24"/>
        </w:numPr>
      </w:pPr>
      <w:r>
        <w:t>Regularly communicating with the owners regarding all property and association updates.</w:t>
      </w:r>
    </w:p>
    <w:p w14:paraId="0D4AEE52" w14:textId="77777777" w:rsidR="00C13742" w:rsidRDefault="00C13742" w:rsidP="00C13742">
      <w:pPr>
        <w:pStyle w:val="ListBullet"/>
        <w:numPr>
          <w:ilvl w:val="1"/>
          <w:numId w:val="24"/>
        </w:numPr>
      </w:pPr>
      <w:r>
        <w:t>Maintaining an association project management list in Asana and a contact management database in Outlook.</w:t>
      </w:r>
    </w:p>
    <w:p w14:paraId="0EA58759" w14:textId="77777777" w:rsidR="00C13742" w:rsidRDefault="00C13742" w:rsidP="00C13742">
      <w:pPr>
        <w:pStyle w:val="ListBullet"/>
        <w:numPr>
          <w:ilvl w:val="1"/>
          <w:numId w:val="24"/>
        </w:numPr>
      </w:pPr>
      <w:r>
        <w:t>Creating and updating the association’s social media presence on FB and on our private intranet site (using WordPress for the latter).</w:t>
      </w:r>
    </w:p>
    <w:p w14:paraId="7F4626B6" w14:textId="77777777" w:rsidR="00C13742" w:rsidRDefault="00C13742" w:rsidP="00C13742">
      <w:pPr>
        <w:pStyle w:val="ListBullet"/>
        <w:numPr>
          <w:ilvl w:val="1"/>
          <w:numId w:val="24"/>
        </w:numPr>
      </w:pPr>
      <w:r>
        <w:t>Creating a monthly newsletter in Word, exporting it to a PDF file, and posting it onto all association online communication outlets.</w:t>
      </w:r>
    </w:p>
    <w:p w14:paraId="41481BF6" w14:textId="77777777" w:rsidR="00C13742" w:rsidRPr="001B29CF" w:rsidRDefault="00C13742" w:rsidP="00C13742">
      <w:pPr>
        <w:pStyle w:val="ListBullet"/>
        <w:numPr>
          <w:ilvl w:val="0"/>
          <w:numId w:val="0"/>
        </w:numPr>
        <w:ind w:left="216"/>
      </w:pPr>
    </w:p>
    <w:sectPr w:rsidR="00C13742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F8B23" w14:textId="77777777" w:rsidR="006370BA" w:rsidRDefault="006370BA">
      <w:pPr>
        <w:spacing w:after="0"/>
      </w:pPr>
      <w:r>
        <w:separator/>
      </w:r>
    </w:p>
  </w:endnote>
  <w:endnote w:type="continuationSeparator" w:id="0">
    <w:p w14:paraId="3B33A9A7" w14:textId="77777777" w:rsidR="006370BA" w:rsidRDefault="006370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9954A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D3C46" w14:textId="77777777" w:rsidR="006370BA" w:rsidRDefault="006370BA">
      <w:pPr>
        <w:spacing w:after="0"/>
      </w:pPr>
      <w:r>
        <w:separator/>
      </w:r>
    </w:p>
  </w:footnote>
  <w:footnote w:type="continuationSeparator" w:id="0">
    <w:p w14:paraId="3C6FE821" w14:textId="77777777" w:rsidR="006370BA" w:rsidRDefault="006370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844A7"/>
    <w:multiLevelType w:val="hybridMultilevel"/>
    <w:tmpl w:val="1D5A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56"/>
    <w:rsid w:val="0001037C"/>
    <w:rsid w:val="000A4F59"/>
    <w:rsid w:val="0014045F"/>
    <w:rsid w:val="00141A4C"/>
    <w:rsid w:val="001B29CF"/>
    <w:rsid w:val="0028220F"/>
    <w:rsid w:val="002E12F1"/>
    <w:rsid w:val="002F09A9"/>
    <w:rsid w:val="00356C14"/>
    <w:rsid w:val="003F27A3"/>
    <w:rsid w:val="00411267"/>
    <w:rsid w:val="00443022"/>
    <w:rsid w:val="004E0603"/>
    <w:rsid w:val="00504E75"/>
    <w:rsid w:val="00543956"/>
    <w:rsid w:val="005A06B8"/>
    <w:rsid w:val="005B53AA"/>
    <w:rsid w:val="00612340"/>
    <w:rsid w:val="00617B26"/>
    <w:rsid w:val="006270A9"/>
    <w:rsid w:val="006370BA"/>
    <w:rsid w:val="006569DE"/>
    <w:rsid w:val="00660098"/>
    <w:rsid w:val="00675956"/>
    <w:rsid w:val="00681034"/>
    <w:rsid w:val="006E53E3"/>
    <w:rsid w:val="007B3BD1"/>
    <w:rsid w:val="00816216"/>
    <w:rsid w:val="0084480A"/>
    <w:rsid w:val="0087734B"/>
    <w:rsid w:val="00931264"/>
    <w:rsid w:val="00976694"/>
    <w:rsid w:val="009D5933"/>
    <w:rsid w:val="00A84C5F"/>
    <w:rsid w:val="00A8571C"/>
    <w:rsid w:val="00AD1EC2"/>
    <w:rsid w:val="00B25BA3"/>
    <w:rsid w:val="00B55409"/>
    <w:rsid w:val="00BD768D"/>
    <w:rsid w:val="00C13742"/>
    <w:rsid w:val="00C26EC5"/>
    <w:rsid w:val="00C61F8E"/>
    <w:rsid w:val="00E83E4B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190C9"/>
  <w15:chartTrackingRefBased/>
  <w15:docId w15:val="{9FB61E56-1F5A-4DFB-82DD-1E2AA3AB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D1EC2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f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AF540A42546B3962ED616D353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E421F-992E-497C-8C1A-045A6F3AB437}"/>
      </w:docPartPr>
      <w:docPartBody>
        <w:p w:rsidR="009809C1" w:rsidRDefault="00DC74F1">
          <w:pPr>
            <w:pStyle w:val="85DAF540A42546B3962ED616D3532C1D"/>
          </w:pPr>
          <w:r>
            <w:t>Objective</w:t>
          </w:r>
        </w:p>
      </w:docPartBody>
    </w:docPart>
    <w:docPart>
      <w:docPartPr>
        <w:name w:val="B814D89CE206472CBBFB87AF61C7A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15904-F404-4964-A208-8A2364951D4D}"/>
      </w:docPartPr>
      <w:docPartBody>
        <w:p w:rsidR="009809C1" w:rsidRDefault="00DC74F1">
          <w:pPr>
            <w:pStyle w:val="B814D89CE206472CBBFB87AF61C7A137"/>
          </w:pPr>
          <w:r>
            <w:t>Education</w:t>
          </w:r>
        </w:p>
      </w:docPartBody>
    </w:docPart>
    <w:docPart>
      <w:docPartPr>
        <w:name w:val="C3374094FCE34FFAA9D52376979FF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D2DB8-0E1F-4E7A-A4FD-8B31306C07D0}"/>
      </w:docPartPr>
      <w:docPartBody>
        <w:p w:rsidR="009809C1" w:rsidRDefault="00DC74F1">
          <w:pPr>
            <w:pStyle w:val="C3374094FCE34FFAA9D52376979FF0EE"/>
          </w:pPr>
          <w:r>
            <w:t>Skills &amp; Abilities</w:t>
          </w:r>
        </w:p>
      </w:docPartBody>
    </w:docPart>
    <w:docPart>
      <w:docPartPr>
        <w:name w:val="5386F3611CD246908FE70C973292E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75CC0-AC36-4C7D-AE3C-B4F3E44B0564}"/>
      </w:docPartPr>
      <w:docPartBody>
        <w:p w:rsidR="009809C1" w:rsidRDefault="00DC74F1">
          <w:pPr>
            <w:pStyle w:val="5386F3611CD246908FE70C973292EF98"/>
          </w:pPr>
          <w:r>
            <w:t>Communication</w:t>
          </w:r>
        </w:p>
      </w:docPartBody>
    </w:docPart>
    <w:docPart>
      <w:docPartPr>
        <w:name w:val="F8C0075BA9DC4D9EBB2058F940F93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2FCF-810C-45A5-9AAD-D028A61306C7}"/>
      </w:docPartPr>
      <w:docPartBody>
        <w:p w:rsidR="009809C1" w:rsidRDefault="00DC74F1">
          <w:pPr>
            <w:pStyle w:val="F8C0075BA9DC4D9EBB2058F940F937A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F1"/>
    <w:rsid w:val="002F1DD2"/>
    <w:rsid w:val="00456FA4"/>
    <w:rsid w:val="004B17F7"/>
    <w:rsid w:val="00855189"/>
    <w:rsid w:val="009809C1"/>
    <w:rsid w:val="00DC74F1"/>
    <w:rsid w:val="00FE5953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1594E15C9E4895BE12FE169AA666E2">
    <w:name w:val="031594E15C9E4895BE12FE169AA666E2"/>
  </w:style>
  <w:style w:type="paragraph" w:customStyle="1" w:styleId="60741DC328C94BC49453EBD86BDB4F35">
    <w:name w:val="60741DC328C94BC49453EBD86BDB4F35"/>
  </w:style>
  <w:style w:type="paragraph" w:customStyle="1" w:styleId="72D3562C7E7A479495FD580773C41BB2">
    <w:name w:val="72D3562C7E7A479495FD580773C41BB2"/>
  </w:style>
  <w:style w:type="paragraph" w:customStyle="1" w:styleId="8FA7F0376DD44643949E5C6C5007C285">
    <w:name w:val="8FA7F0376DD44643949E5C6C5007C285"/>
  </w:style>
  <w:style w:type="paragraph" w:customStyle="1" w:styleId="85DAF540A42546B3962ED616D3532C1D">
    <w:name w:val="85DAF540A42546B3962ED616D3532C1D"/>
  </w:style>
  <w:style w:type="paragraph" w:customStyle="1" w:styleId="D75C648D05224B59AE45B8CE51F86DD9">
    <w:name w:val="D75C648D05224B59AE45B8CE51F86DD9"/>
  </w:style>
  <w:style w:type="paragraph" w:customStyle="1" w:styleId="B814D89CE206472CBBFB87AF61C7A137">
    <w:name w:val="B814D89CE206472CBBFB87AF61C7A137"/>
  </w:style>
  <w:style w:type="paragraph" w:customStyle="1" w:styleId="EBE91F5CB8EF4D25AB778A09E6DD2A82">
    <w:name w:val="EBE91F5CB8EF4D25AB778A09E6DD2A82"/>
  </w:style>
  <w:style w:type="paragraph" w:customStyle="1" w:styleId="B0102ADA2E46409F9F3C69B63146F044">
    <w:name w:val="B0102ADA2E46409F9F3C69B63146F044"/>
  </w:style>
  <w:style w:type="paragraph" w:customStyle="1" w:styleId="289345DDD4D04E3DB49A041DA82DC50D">
    <w:name w:val="289345DDD4D04E3DB49A041DA82DC50D"/>
  </w:style>
  <w:style w:type="paragraph" w:customStyle="1" w:styleId="C1845C83AE074E1594F06E7C235AA3AB">
    <w:name w:val="C1845C83AE074E1594F06E7C235AA3AB"/>
  </w:style>
  <w:style w:type="paragraph" w:customStyle="1" w:styleId="0C4CA9A299044FADB7165EC3C68FD7B0">
    <w:name w:val="0C4CA9A299044FADB7165EC3C68FD7B0"/>
  </w:style>
  <w:style w:type="paragraph" w:customStyle="1" w:styleId="657CB263044C441CA3E3F1409E3F592B">
    <w:name w:val="657CB263044C441CA3E3F1409E3F592B"/>
  </w:style>
  <w:style w:type="paragraph" w:customStyle="1" w:styleId="D6CFF93EE1604B2DB653DE60BC7BA40B">
    <w:name w:val="D6CFF93EE1604B2DB653DE60BC7BA40B"/>
  </w:style>
  <w:style w:type="paragraph" w:customStyle="1" w:styleId="A45E986E93E244AFB23A8B9234825691">
    <w:name w:val="A45E986E93E244AFB23A8B9234825691"/>
  </w:style>
  <w:style w:type="paragraph" w:customStyle="1" w:styleId="C3374094FCE34FFAA9D52376979FF0EE">
    <w:name w:val="C3374094FCE34FFAA9D52376979FF0EE"/>
  </w:style>
  <w:style w:type="paragraph" w:customStyle="1" w:styleId="1028DCC4921C4371AA41C319F51AB04A">
    <w:name w:val="1028DCC4921C4371AA41C319F51AB04A"/>
  </w:style>
  <w:style w:type="paragraph" w:customStyle="1" w:styleId="DFE14C1B46F54C689675CCD01DFE0E68">
    <w:name w:val="DFE14C1B46F54C689675CCD01DFE0E68"/>
  </w:style>
  <w:style w:type="paragraph" w:customStyle="1" w:styleId="1761F20AEAFC4A25960BED64DABCFAA0">
    <w:name w:val="1761F20AEAFC4A25960BED64DABCFAA0"/>
  </w:style>
  <w:style w:type="paragraph" w:customStyle="1" w:styleId="BA2A7770049A4DFCBF0A0231E73B546E">
    <w:name w:val="BA2A7770049A4DFCBF0A0231E73B546E"/>
  </w:style>
  <w:style w:type="paragraph" w:customStyle="1" w:styleId="5386F3611CD246908FE70C973292EF98">
    <w:name w:val="5386F3611CD246908FE70C973292EF98"/>
  </w:style>
  <w:style w:type="paragraph" w:customStyle="1" w:styleId="6463E64E6DA54F3B8E4E142D9793DF73">
    <w:name w:val="6463E64E6DA54F3B8E4E142D9793DF73"/>
  </w:style>
  <w:style w:type="paragraph" w:customStyle="1" w:styleId="42D71395C53F49048097F264AE8743F2">
    <w:name w:val="42D71395C53F49048097F264AE8743F2"/>
  </w:style>
  <w:style w:type="paragraph" w:customStyle="1" w:styleId="422044FFC2DD4F81AB56EEC150786279">
    <w:name w:val="422044FFC2DD4F81AB56EEC150786279"/>
  </w:style>
  <w:style w:type="paragraph" w:customStyle="1" w:styleId="F8C0075BA9DC4D9EBB2058F940F937AC">
    <w:name w:val="F8C0075BA9DC4D9EBB2058F940F937AC"/>
  </w:style>
  <w:style w:type="paragraph" w:customStyle="1" w:styleId="8E1E7606EC414836B3912B2AF7CC1025">
    <w:name w:val="8E1E7606EC414836B3912B2AF7CC1025"/>
  </w:style>
  <w:style w:type="paragraph" w:customStyle="1" w:styleId="F6B0AAE1AE1849239B86E4BB49794729">
    <w:name w:val="F6B0AAE1AE1849239B86E4BB49794729"/>
  </w:style>
  <w:style w:type="paragraph" w:customStyle="1" w:styleId="C28F4AE674F84A0E963AF85E32E74B30">
    <w:name w:val="C28F4AE674F84A0E963AF85E32E74B30"/>
  </w:style>
  <w:style w:type="paragraph" w:customStyle="1" w:styleId="8B0E42988F0B4F67811A961789066B78">
    <w:name w:val="8B0E42988F0B4F67811A961789066B78"/>
  </w:style>
  <w:style w:type="paragraph" w:customStyle="1" w:styleId="23B68C93174A4FC9B7B59583CDC3C2CD">
    <w:name w:val="23B68C93174A4FC9B7B59583CDC3C2CD"/>
  </w:style>
  <w:style w:type="paragraph" w:customStyle="1" w:styleId="8D1D0FF4B763422EAB08B1A5BC46D6A8">
    <w:name w:val="8D1D0FF4B763422EAB08B1A5BC46D6A8"/>
  </w:style>
  <w:style w:type="paragraph" w:customStyle="1" w:styleId="B2945F300EFA42488EAB7A1B4090BBC8">
    <w:name w:val="B2945F300EFA42488EAB7A1B4090BBC8"/>
  </w:style>
  <w:style w:type="paragraph" w:customStyle="1" w:styleId="E3184B377EDA40249D227F05AD3BD867">
    <w:name w:val="E3184B377EDA40249D227F05AD3BD8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16C3B-2737-4700-8ACA-5E4B27BF3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133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Muffy</dc:creator>
  <cp:keywords/>
  <cp:lastModifiedBy>Mamie Dean</cp:lastModifiedBy>
  <cp:revision>17</cp:revision>
  <dcterms:created xsi:type="dcterms:W3CDTF">2018-10-17T16:31:00Z</dcterms:created>
  <dcterms:modified xsi:type="dcterms:W3CDTF">2019-05-16T21:06:00Z</dcterms:modified>
  <cp:version/>
</cp:coreProperties>
</file>