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465" w:rsidRDefault="00A24465">
      <w:pPr>
        <w:pStyle w:val="NoSpacing"/>
        <w:rPr>
          <w:sz w:val="8"/>
        </w:rPr>
      </w:pPr>
    </w:p>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183634BA39F44E16AEAC43DB8F09D1B0"/>
        </w:placeholder>
        <w:docPartList>
          <w:docPartGallery w:val="Quick Parts"/>
          <w:docPartCategory w:val=" Resume Name"/>
        </w:docPartList>
      </w:sdtPr>
      <w:sdtEndPr/>
      <w:sdtContent>
        <w:p w:rsidR="005B674D" w:rsidRPr="000702A5" w:rsidRDefault="000C444C" w:rsidP="000702A5">
          <w:pPr>
            <w:pStyle w:val="Title"/>
            <w:spacing w:after="0"/>
            <w:rPr>
              <w:sz w:val="56"/>
              <w14:shadow w14:blurRad="50800" w14:dist="38100" w14:dir="2700000" w14:sx="100000" w14:sy="100000" w14:kx="0" w14:ky="0" w14:algn="tl">
                <w14:srgbClr w14:val="000000">
                  <w14:alpha w14:val="60000"/>
                </w14:srgbClr>
              </w14:shadow>
            </w:rPr>
          </w:pPr>
          <w:sdt>
            <w:sdtPr>
              <w:rPr>
                <w:sz w:val="56"/>
              </w:rPr>
              <w:alias w:val="Author"/>
              <w:tag w:val=""/>
              <w:id w:val="-1792899604"/>
              <w:placeholder>
                <w:docPart w:val="3A09B9B3B9024576A9F6BE43BADB47F7"/>
              </w:placeholder>
              <w:dataBinding w:prefixMappings="xmlns:ns0='http://purl.org/dc/elements/1.1/' xmlns:ns1='http://schemas.openxmlformats.org/package/2006/metadata/core-properties' " w:xpath="/ns1:coreProperties[1]/ns0:creator[1]" w:storeItemID="{6C3C8BC8-F283-45AE-878A-BAB7291924A1}"/>
              <w:text/>
            </w:sdtPr>
            <w:sdtEndPr/>
            <w:sdtContent>
              <w:r w:rsidR="00DE3F13" w:rsidRPr="000702A5">
                <w:rPr>
                  <w:sz w:val="56"/>
                </w:rPr>
                <w:t xml:space="preserve">Lindsey </w:t>
              </w:r>
              <w:proofErr w:type="spellStart"/>
              <w:r w:rsidR="00DE3F13" w:rsidRPr="000702A5">
                <w:rPr>
                  <w:sz w:val="56"/>
                </w:rPr>
                <w:t>Bivens</w:t>
              </w:r>
              <w:proofErr w:type="spellEnd"/>
            </w:sdtContent>
          </w:sdt>
        </w:p>
        <w:p w:rsidR="005B674D" w:rsidRDefault="000C444C" w:rsidP="000702A5">
          <w:pPr>
            <w:spacing w:after="0" w:line="240" w:lineRule="auto"/>
            <w:jc w:val="center"/>
            <w:rPr>
              <w:color w:val="2F5897" w:themeColor="text2"/>
            </w:rPr>
          </w:pPr>
          <w:sdt>
            <w:sdtPr>
              <w:rPr>
                <w:color w:val="2F5897" w:themeColor="text2"/>
              </w:rPr>
              <w:alias w:val="E-mail Address"/>
              <w:tag w:val=""/>
              <w:id w:val="492224369"/>
              <w:placeholder>
                <w:docPart w:val="DE0D8F8361BD4496890488D84721F2AB"/>
              </w:placeholder>
              <w:dataBinding w:prefixMappings="xmlns:ns0='http://schemas.microsoft.com/office/2006/coverPageProps' " w:xpath="/ns0:CoverPageProperties[1]/ns0:CompanyEmail[1]" w:storeItemID="{55AF091B-3C7A-41E3-B477-F2FDAA23CFDA}"/>
              <w:text/>
            </w:sdtPr>
            <w:sdtEndPr/>
            <w:sdtContent>
              <w:r w:rsidR="00DE3F13">
                <w:rPr>
                  <w:color w:val="2F5897" w:themeColor="text2"/>
                </w:rPr>
                <w:t>lindseybivens@gmail.com</w:t>
              </w:r>
            </w:sdtContent>
          </w:sdt>
          <w:r w:rsidR="006C2FF9">
            <w:rPr>
              <w:color w:val="2F5897" w:themeColor="text2"/>
            </w:rPr>
            <w:t xml:space="preserve"> </w:t>
          </w:r>
          <w:r w:rsidR="006C2FF9">
            <w:rPr>
              <w:color w:val="7F7F7F" w:themeColor="text1" w:themeTint="80"/>
            </w:rPr>
            <w:sym w:font="Symbol" w:char="F0B7"/>
          </w:r>
          <w:r w:rsidR="006C2FF9">
            <w:rPr>
              <w:color w:val="2F5897" w:themeColor="text2"/>
            </w:rPr>
            <w:t xml:space="preserve">  </w:t>
          </w:r>
          <w:sdt>
            <w:sdtPr>
              <w:rPr>
                <w:color w:val="2F5897" w:themeColor="text2"/>
              </w:rPr>
              <w:alias w:val="Address"/>
              <w:tag w:val=""/>
              <w:id w:val="-1128857918"/>
              <w:placeholder>
                <w:docPart w:val="C001A27914A848BDA41D00236D5D4779"/>
              </w:placeholder>
              <w:dataBinding w:prefixMappings="xmlns:ns0='http://schemas.microsoft.com/office/2006/coverPageProps' " w:xpath="/ns0:CoverPageProperties[1]/ns0:CompanyAddress[1]" w:storeItemID="{55AF091B-3C7A-41E3-B477-F2FDAA23CFDA}"/>
              <w:text/>
            </w:sdtPr>
            <w:sdtEndPr/>
            <w:sdtContent>
              <w:r w:rsidR="00DE3F13">
                <w:rPr>
                  <w:color w:val="2F5897" w:themeColor="text2"/>
                </w:rPr>
                <w:t>539 NE 6th St. Bend, OR</w:t>
              </w:r>
            </w:sdtContent>
          </w:sdt>
          <w:r w:rsidR="006C2FF9">
            <w:rPr>
              <w:color w:val="7F7F7F" w:themeColor="text1" w:themeTint="80"/>
            </w:rPr>
            <w:sym w:font="Symbol" w:char="F0B7"/>
          </w:r>
          <w:r w:rsidR="006C2FF9">
            <w:rPr>
              <w:color w:val="2F5897" w:themeColor="text2"/>
            </w:rPr>
            <w:t xml:space="preserve"> </w:t>
          </w:r>
          <w:sdt>
            <w:sdtPr>
              <w:rPr>
                <w:color w:val="2F5897" w:themeColor="text2"/>
              </w:rPr>
              <w:alias w:val="Phone"/>
              <w:tag w:val=""/>
              <w:id w:val="-1095318542"/>
              <w:placeholder>
                <w:docPart w:val="9B23A1BC36214D3AA6C9B29E8A9201F2"/>
              </w:placeholder>
              <w:dataBinding w:prefixMappings="xmlns:ns0='http://schemas.microsoft.com/office/2006/coverPageProps' " w:xpath="/ns0:CoverPageProperties[1]/ns0:CompanyPhone[1]" w:storeItemID="{55AF091B-3C7A-41E3-B477-F2FDAA23CFDA}"/>
              <w:text/>
            </w:sdtPr>
            <w:sdtEndPr/>
            <w:sdtContent>
              <w:r w:rsidR="00DE3F13">
                <w:rPr>
                  <w:color w:val="2F5897" w:themeColor="text2"/>
                </w:rPr>
                <w:t>541-408-0982</w:t>
              </w:r>
            </w:sdtContent>
          </w:sdt>
        </w:p>
        <w:p w:rsidR="005B674D" w:rsidRDefault="000C444C">
          <w:pPr>
            <w:jc w:val="center"/>
          </w:pPr>
        </w:p>
      </w:sdtContent>
    </w:sdt>
    <w:p w:rsidR="005B674D" w:rsidRDefault="006C2FF9" w:rsidP="000702A5">
      <w:pPr>
        <w:pStyle w:val="SectionHeading"/>
        <w:spacing w:before="0"/>
      </w:pPr>
      <w:r>
        <w:t>Objectives</w:t>
      </w:r>
    </w:p>
    <w:p w:rsidR="005B674D" w:rsidRDefault="00536507" w:rsidP="000702A5">
      <w:pPr>
        <w:rPr>
          <w:color w:val="000000"/>
        </w:rPr>
      </w:pPr>
      <w:r>
        <w:t>Finding a position where I can continue to grow while working</w:t>
      </w:r>
      <w:r w:rsidR="009D5B6A">
        <w:t xml:space="preserve"> with the community that I enjoy assisting on a daily basis.</w:t>
      </w:r>
    </w:p>
    <w:p w:rsidR="005B674D" w:rsidRDefault="006C2FF9">
      <w:pPr>
        <w:pStyle w:val="SectionHeading"/>
      </w:pPr>
      <w:r>
        <w:t>Education</w:t>
      </w:r>
    </w:p>
    <w:p w:rsidR="005B674D" w:rsidRPr="00F61022" w:rsidRDefault="003F09F7">
      <w:pPr>
        <w:pStyle w:val="Subsection"/>
        <w:rPr>
          <w:sz w:val="22"/>
          <w:szCs w:val="22"/>
        </w:rPr>
      </w:pPr>
      <w:r w:rsidRPr="00F61022">
        <w:rPr>
          <w:sz w:val="22"/>
          <w:szCs w:val="22"/>
        </w:rPr>
        <w:t>Central Oregon Community College</w:t>
      </w:r>
      <w:r w:rsidR="00B83090" w:rsidRPr="00F61022">
        <w:rPr>
          <w:sz w:val="22"/>
          <w:szCs w:val="22"/>
        </w:rPr>
        <w:t>, Bend, OR</w:t>
      </w:r>
      <w:r w:rsidRPr="00F61022">
        <w:rPr>
          <w:sz w:val="22"/>
          <w:szCs w:val="22"/>
        </w:rPr>
        <w:tab/>
      </w:r>
    </w:p>
    <w:p w:rsidR="005B674D" w:rsidRPr="00F61022" w:rsidRDefault="009D5B6A" w:rsidP="003F09F7">
      <w:pPr>
        <w:spacing w:after="0"/>
        <w:rPr>
          <w:sz w:val="20"/>
          <w:szCs w:val="20"/>
        </w:rPr>
      </w:pPr>
      <w:r w:rsidRPr="00F61022">
        <w:rPr>
          <w:b/>
          <w:bCs/>
          <w:i/>
          <w:iCs/>
          <w:color w:val="6076B4" w:themeColor="accent1"/>
          <w:sz w:val="20"/>
          <w:szCs w:val="20"/>
        </w:rPr>
        <w:t xml:space="preserve">Graduated </w:t>
      </w:r>
      <w:r w:rsidR="003F09F7" w:rsidRPr="00F61022">
        <w:rPr>
          <w:b/>
          <w:bCs/>
          <w:i/>
          <w:iCs/>
          <w:color w:val="6076B4" w:themeColor="accent1"/>
          <w:sz w:val="20"/>
          <w:szCs w:val="20"/>
        </w:rPr>
        <w:t>March, 2009</w:t>
      </w:r>
      <w:r w:rsidR="006C2FF9" w:rsidRPr="00F61022">
        <w:rPr>
          <w:sz w:val="20"/>
          <w:szCs w:val="20"/>
        </w:rPr>
        <w:t xml:space="preserve">  </w:t>
      </w:r>
      <w:r w:rsidR="00B83090" w:rsidRPr="00F61022">
        <w:rPr>
          <w:sz w:val="20"/>
          <w:szCs w:val="20"/>
        </w:rPr>
        <w:t xml:space="preserve"> </w:t>
      </w:r>
      <w:r w:rsidR="003F09F7" w:rsidRPr="00F61022">
        <w:rPr>
          <w:sz w:val="20"/>
          <w:szCs w:val="20"/>
        </w:rPr>
        <w:t>Associate of Arts</w:t>
      </w:r>
    </w:p>
    <w:p w:rsidR="003F09F7" w:rsidRPr="00F61022" w:rsidRDefault="00B83090" w:rsidP="003F09F7">
      <w:pPr>
        <w:pStyle w:val="Subsection"/>
        <w:rPr>
          <w:sz w:val="22"/>
          <w:szCs w:val="22"/>
        </w:rPr>
      </w:pPr>
      <w:r w:rsidRPr="00F61022">
        <w:rPr>
          <w:sz w:val="22"/>
          <w:szCs w:val="22"/>
        </w:rPr>
        <w:t>Le Cordon Bleu College of Patisserie and Baking, Portland, OR</w:t>
      </w:r>
      <w:r w:rsidR="003F09F7" w:rsidRPr="00F61022">
        <w:rPr>
          <w:sz w:val="22"/>
          <w:szCs w:val="22"/>
        </w:rPr>
        <w:tab/>
      </w:r>
    </w:p>
    <w:p w:rsidR="003F09F7" w:rsidRPr="00F61022" w:rsidRDefault="009D5B6A" w:rsidP="003F09F7">
      <w:pPr>
        <w:spacing w:after="0"/>
        <w:rPr>
          <w:b/>
          <w:bCs/>
          <w:i/>
          <w:iCs/>
          <w:color w:val="6076B4" w:themeColor="accent1"/>
          <w:sz w:val="20"/>
          <w:szCs w:val="20"/>
        </w:rPr>
      </w:pPr>
      <w:r w:rsidRPr="00F61022">
        <w:rPr>
          <w:b/>
          <w:bCs/>
          <w:i/>
          <w:iCs/>
          <w:color w:val="6076B4" w:themeColor="accent1"/>
          <w:sz w:val="20"/>
          <w:szCs w:val="20"/>
        </w:rPr>
        <w:t xml:space="preserve">Graduated </w:t>
      </w:r>
      <w:r w:rsidR="00B83090" w:rsidRPr="00F61022">
        <w:rPr>
          <w:b/>
          <w:bCs/>
          <w:i/>
          <w:iCs/>
          <w:color w:val="6076B4" w:themeColor="accent1"/>
          <w:sz w:val="20"/>
          <w:szCs w:val="20"/>
        </w:rPr>
        <w:t>August, 2010</w:t>
      </w:r>
      <w:r w:rsidR="003F09F7" w:rsidRPr="00F61022">
        <w:rPr>
          <w:sz w:val="20"/>
          <w:szCs w:val="20"/>
        </w:rPr>
        <w:t xml:space="preserve">  </w:t>
      </w:r>
      <w:r w:rsidR="00B83090" w:rsidRPr="00F61022">
        <w:rPr>
          <w:sz w:val="20"/>
          <w:szCs w:val="20"/>
        </w:rPr>
        <w:t xml:space="preserve"> </w:t>
      </w:r>
      <w:r w:rsidR="003F09F7" w:rsidRPr="00F61022">
        <w:rPr>
          <w:sz w:val="20"/>
          <w:szCs w:val="20"/>
        </w:rPr>
        <w:t>Associate of Arts</w:t>
      </w:r>
      <w:r w:rsidR="00B83090" w:rsidRPr="00F61022">
        <w:rPr>
          <w:sz w:val="20"/>
          <w:szCs w:val="20"/>
        </w:rPr>
        <w:t>, Technical (Patisserie and Baking)</w:t>
      </w:r>
    </w:p>
    <w:p w:rsidR="005B674D" w:rsidRDefault="006C2FF9">
      <w:pPr>
        <w:pStyle w:val="SectionHeading"/>
      </w:pPr>
      <w:r>
        <w:t>Experience</w:t>
      </w:r>
    </w:p>
    <w:p w:rsidR="00F83BD6" w:rsidRDefault="00F83BD6" w:rsidP="00F83BD6">
      <w:pPr>
        <w:pStyle w:val="Subsection"/>
        <w:rPr>
          <w:vanish/>
          <w:specVanish/>
        </w:rPr>
      </w:pPr>
      <w:r>
        <w:t>Humane Society of Central Oregon</w:t>
      </w:r>
    </w:p>
    <w:p w:rsidR="00F83BD6" w:rsidRDefault="00F83BD6" w:rsidP="00F83BD6">
      <w:pPr>
        <w:pStyle w:val="NoSpacing"/>
        <w:rPr>
          <w:color w:val="404040" w:themeColor="text1" w:themeTint="BF"/>
          <w:sz w:val="24"/>
          <w:szCs w:val="24"/>
        </w:rPr>
      </w:pPr>
      <w:r>
        <w:rPr>
          <w:color w:val="404040" w:themeColor="text1" w:themeTint="BF"/>
          <w:sz w:val="24"/>
          <w:szCs w:val="24"/>
        </w:rPr>
        <w:t xml:space="preserve"> | </w:t>
      </w:r>
      <w:r>
        <w:rPr>
          <w:color w:val="404040" w:themeColor="text1" w:themeTint="BF"/>
          <w:sz w:val="24"/>
          <w:szCs w:val="24"/>
        </w:rPr>
        <w:t>61170 NE 27</w:t>
      </w:r>
      <w:r w:rsidRPr="00F83BD6">
        <w:rPr>
          <w:color w:val="404040" w:themeColor="text1" w:themeTint="BF"/>
          <w:sz w:val="24"/>
          <w:szCs w:val="24"/>
          <w:vertAlign w:val="superscript"/>
        </w:rPr>
        <w:t>th</w:t>
      </w:r>
      <w:r>
        <w:rPr>
          <w:color w:val="404040" w:themeColor="text1" w:themeTint="BF"/>
          <w:sz w:val="24"/>
          <w:szCs w:val="24"/>
        </w:rPr>
        <w:t xml:space="preserve"> St., Bend</w:t>
      </w:r>
      <w:r>
        <w:rPr>
          <w:color w:val="404040" w:themeColor="text1" w:themeTint="BF"/>
          <w:sz w:val="24"/>
          <w:szCs w:val="24"/>
        </w:rPr>
        <w:t>, OR</w:t>
      </w:r>
    </w:p>
    <w:p w:rsidR="00F83BD6" w:rsidRDefault="00F83BD6" w:rsidP="00F83BD6">
      <w:pPr>
        <w:pStyle w:val="SubsectionDate"/>
        <w:rPr>
          <w:rStyle w:val="Emphasis"/>
          <w:i w:val="0"/>
          <w:color w:val="6076B4" w:themeColor="accent1"/>
        </w:rPr>
      </w:pPr>
      <w:r>
        <w:rPr>
          <w:rStyle w:val="IntenseEmphasis"/>
          <w:b w:val="0"/>
          <w:i w:val="0"/>
        </w:rPr>
        <w:t>Animal Care Technician</w:t>
      </w:r>
      <w:r>
        <w:rPr>
          <w:rStyle w:val="IntenseEmphasis"/>
          <w:b w:val="0"/>
          <w:i w:val="0"/>
        </w:rPr>
        <w:t xml:space="preserve"> </w:t>
      </w:r>
      <w:r>
        <w:rPr>
          <w:b/>
          <w:bCs/>
          <w:i/>
          <w:iCs/>
        </w:rPr>
        <w:t>May, 2015</w:t>
      </w:r>
      <w:r>
        <w:t xml:space="preserve"> – </w:t>
      </w:r>
      <w:r>
        <w:rPr>
          <w:b/>
          <w:i/>
        </w:rPr>
        <w:t>current</w:t>
      </w:r>
    </w:p>
    <w:p w:rsidR="00F83BD6" w:rsidRDefault="00F83BD6" w:rsidP="000702A5">
      <w:pPr>
        <w:pStyle w:val="ListBullet"/>
      </w:pPr>
      <w:r>
        <w:t>Approving and coordinating adoptions of animals for community.</w:t>
      </w:r>
    </w:p>
    <w:p w:rsidR="00F83BD6" w:rsidRDefault="00F83BD6" w:rsidP="000702A5">
      <w:pPr>
        <w:pStyle w:val="ListBullet"/>
      </w:pPr>
      <w:r>
        <w:t xml:space="preserve">Assisting in behavior work with animals throughout shelter, working on issues that hold them back from adoption. </w:t>
      </w:r>
    </w:p>
    <w:p w:rsidR="000702A5" w:rsidRDefault="000702A5" w:rsidP="000702A5">
      <w:pPr>
        <w:pStyle w:val="ListBullet"/>
      </w:pPr>
      <w:r>
        <w:t xml:space="preserve">Helping all visitors to the shelter at the front desk through answering questions on animals, questions about the shelter, and various other issues. </w:t>
      </w:r>
    </w:p>
    <w:p w:rsidR="00F83BD6" w:rsidRPr="00F83BD6" w:rsidRDefault="000702A5" w:rsidP="00F83BD6">
      <w:pPr>
        <w:pStyle w:val="ListBullet"/>
      </w:pPr>
      <w:r>
        <w:t xml:space="preserve">Being responsible for giving out medications and treatments throughout the shelter. </w:t>
      </w:r>
      <w:bookmarkStart w:id="0" w:name="_GoBack"/>
      <w:bookmarkEnd w:id="0"/>
    </w:p>
    <w:p w:rsidR="005B674D" w:rsidRDefault="003F09F7">
      <w:pPr>
        <w:pStyle w:val="Subsection"/>
        <w:rPr>
          <w:vanish/>
          <w:specVanish/>
        </w:rPr>
      </w:pPr>
      <w:r>
        <w:t>BrightSide Animal Center</w:t>
      </w:r>
    </w:p>
    <w:p w:rsidR="005B674D" w:rsidRDefault="006C2FF9">
      <w:pPr>
        <w:pStyle w:val="NoSpacing"/>
        <w:rPr>
          <w:color w:val="404040" w:themeColor="text1" w:themeTint="BF"/>
          <w:sz w:val="24"/>
          <w:szCs w:val="24"/>
        </w:rPr>
      </w:pPr>
      <w:r>
        <w:rPr>
          <w:color w:val="404040" w:themeColor="text1" w:themeTint="BF"/>
          <w:sz w:val="24"/>
          <w:szCs w:val="24"/>
        </w:rPr>
        <w:t xml:space="preserve"> | </w:t>
      </w:r>
      <w:r w:rsidR="003F09F7">
        <w:rPr>
          <w:color w:val="404040" w:themeColor="text1" w:themeTint="BF"/>
          <w:sz w:val="24"/>
          <w:szCs w:val="24"/>
        </w:rPr>
        <w:t>1355 NE Hemlock Ave, Redmond, OR</w:t>
      </w:r>
    </w:p>
    <w:p w:rsidR="005B674D" w:rsidRDefault="003F09F7">
      <w:pPr>
        <w:pStyle w:val="SubsectionDate"/>
        <w:rPr>
          <w:rStyle w:val="Emphasis"/>
          <w:i w:val="0"/>
          <w:color w:val="6076B4" w:themeColor="accent1"/>
        </w:rPr>
      </w:pPr>
      <w:r>
        <w:rPr>
          <w:rStyle w:val="IntenseEmphasis"/>
          <w:b w:val="0"/>
          <w:i w:val="0"/>
        </w:rPr>
        <w:t>Executive Administrative Assistant</w:t>
      </w:r>
      <w:r w:rsidR="006C2FF9">
        <w:rPr>
          <w:rStyle w:val="IntenseEmphasis"/>
          <w:b w:val="0"/>
          <w:i w:val="0"/>
        </w:rPr>
        <w:t xml:space="preserve"> </w:t>
      </w:r>
      <w:r>
        <w:rPr>
          <w:b/>
          <w:bCs/>
          <w:i/>
          <w:iCs/>
        </w:rPr>
        <w:t>August, 2012</w:t>
      </w:r>
      <w:r w:rsidR="006C2FF9">
        <w:t xml:space="preserve"> – </w:t>
      </w:r>
      <w:r w:rsidR="003616E1" w:rsidRPr="003616E1">
        <w:rPr>
          <w:b/>
          <w:i/>
        </w:rPr>
        <w:t>May, 2015</w:t>
      </w:r>
    </w:p>
    <w:p w:rsidR="003F09F7" w:rsidRDefault="003F09F7" w:rsidP="000702A5">
      <w:pPr>
        <w:pStyle w:val="ListBullet"/>
      </w:pPr>
      <w:r>
        <w:t xml:space="preserve">Maintain the Executive Director’s schedule and coordinate her daily work load, delegating to shelter staff when necessary. </w:t>
      </w:r>
      <w:r w:rsidR="00586ACD">
        <w:t>Assisting with ongoing projects as directed.</w:t>
      </w:r>
    </w:p>
    <w:p w:rsidR="00852C33" w:rsidRPr="00852C33" w:rsidRDefault="00852C33" w:rsidP="000702A5">
      <w:pPr>
        <w:pStyle w:val="ListBullet"/>
      </w:pPr>
      <w:r>
        <w:t>Interviewing and hiring staff as necessary in various positions throughout the shelter.</w:t>
      </w:r>
    </w:p>
    <w:p w:rsidR="003F09F7" w:rsidRDefault="003F09F7" w:rsidP="000702A5">
      <w:pPr>
        <w:pStyle w:val="ListBullet"/>
      </w:pPr>
      <w:r>
        <w:t>Coordinating maintenance of shelter facility, contacting local contractors when work is necessary.</w:t>
      </w:r>
    </w:p>
    <w:p w:rsidR="003F09F7" w:rsidRPr="000813ED" w:rsidRDefault="003F09F7" w:rsidP="000702A5">
      <w:pPr>
        <w:pStyle w:val="ListBullet"/>
      </w:pPr>
      <w:r>
        <w:t xml:space="preserve">Assist with bookkeeping, working with </w:t>
      </w:r>
      <w:proofErr w:type="spellStart"/>
      <w:r>
        <w:t>Quickbooks</w:t>
      </w:r>
      <w:proofErr w:type="spellEnd"/>
      <w:r>
        <w:t xml:space="preserve"> on all aspects (payroll, paying bills, billing customers, profit/loss, reporting to board members)</w:t>
      </w:r>
    </w:p>
    <w:p w:rsidR="003F09F7" w:rsidRDefault="003F09F7" w:rsidP="000702A5">
      <w:pPr>
        <w:pStyle w:val="ListBullet"/>
      </w:pPr>
      <w:r>
        <w:t xml:space="preserve">Organizing and maintaining donor/donation database. Sending donation recognition letters to all donors as donations arrive to the facility. </w:t>
      </w:r>
      <w:r w:rsidR="00586ACD">
        <w:t xml:space="preserve">Coordinating bi-yearly ask letter to be sent out to all donors to raise funds to continue running of shelter. </w:t>
      </w:r>
    </w:p>
    <w:p w:rsidR="003F09F7" w:rsidRDefault="003F09F7" w:rsidP="000702A5">
      <w:pPr>
        <w:pStyle w:val="ListBullet"/>
      </w:pPr>
      <w:r>
        <w:t>Update and expand social media outlets, starting with Facebook and now expanded to over 5 different social media sites with followers. Also bringing more marketing possibilities</w:t>
      </w:r>
      <w:r w:rsidR="00586ACD">
        <w:t xml:space="preserve"> through print and web based programming</w:t>
      </w:r>
      <w:r>
        <w:t xml:space="preserve">. </w:t>
      </w:r>
    </w:p>
    <w:p w:rsidR="003F09F7" w:rsidRDefault="003F09F7" w:rsidP="000702A5">
      <w:pPr>
        <w:pStyle w:val="ListBullet"/>
      </w:pPr>
      <w:r>
        <w:t>Coordinated installation and opening of new thrift store at current location</w:t>
      </w:r>
      <w:r w:rsidR="00586ACD">
        <w:t xml:space="preserve"> in Redmond, OR</w:t>
      </w:r>
      <w:r>
        <w:t>.</w:t>
      </w:r>
    </w:p>
    <w:p w:rsidR="003F09F7" w:rsidRDefault="003F09F7" w:rsidP="000702A5">
      <w:pPr>
        <w:pStyle w:val="ListBullet"/>
      </w:pPr>
      <w:r>
        <w:t xml:space="preserve">Ongoing upgrade of computer and electronic systems to bring the shelter up to a higher level of technological abilities. </w:t>
      </w:r>
    </w:p>
    <w:p w:rsidR="00586ACD" w:rsidRDefault="00586ACD" w:rsidP="000702A5">
      <w:pPr>
        <w:pStyle w:val="ListBullet"/>
      </w:pPr>
      <w:r>
        <w:lastRenderedPageBreak/>
        <w:t xml:space="preserve">Started work with other community programs to offer work experience to those who do not have any through the COIC program. </w:t>
      </w:r>
    </w:p>
    <w:p w:rsidR="0028794C" w:rsidRDefault="00586ACD" w:rsidP="00BF361A">
      <w:pPr>
        <w:pStyle w:val="ListBullet"/>
      </w:pPr>
      <w:r>
        <w:t xml:space="preserve">Updated advertising through my graphic design background to help better market programs to the community. </w:t>
      </w:r>
    </w:p>
    <w:p w:rsidR="00BF361A" w:rsidRDefault="00BF361A" w:rsidP="00BF361A">
      <w:pPr>
        <w:pStyle w:val="Subsection"/>
        <w:rPr>
          <w:vanish/>
          <w:specVanish/>
        </w:rPr>
      </w:pPr>
      <w:r>
        <w:t>BrightSide Animal Center</w:t>
      </w:r>
    </w:p>
    <w:p w:rsidR="00BF361A" w:rsidRDefault="00BF361A" w:rsidP="00BF361A">
      <w:pPr>
        <w:pStyle w:val="NoSpacing"/>
        <w:rPr>
          <w:color w:val="404040" w:themeColor="text1" w:themeTint="BF"/>
          <w:sz w:val="24"/>
          <w:szCs w:val="24"/>
        </w:rPr>
      </w:pPr>
      <w:r>
        <w:rPr>
          <w:color w:val="404040" w:themeColor="text1" w:themeTint="BF"/>
          <w:sz w:val="24"/>
          <w:szCs w:val="24"/>
        </w:rPr>
        <w:t xml:space="preserve"> | 1355 NE Hemlock Ave, Redmond, OR</w:t>
      </w:r>
    </w:p>
    <w:p w:rsidR="00BF361A" w:rsidRDefault="00BF361A" w:rsidP="00BF361A">
      <w:pPr>
        <w:pStyle w:val="SubsectionDate"/>
        <w:rPr>
          <w:rStyle w:val="Emphasis"/>
          <w:i w:val="0"/>
          <w:color w:val="6076B4" w:themeColor="accent1"/>
        </w:rPr>
      </w:pPr>
      <w:r>
        <w:rPr>
          <w:rStyle w:val="IntenseEmphasis"/>
          <w:b w:val="0"/>
          <w:i w:val="0"/>
        </w:rPr>
        <w:t xml:space="preserve">Kennel Assistant </w:t>
      </w:r>
      <w:r w:rsidR="0028794C" w:rsidRPr="0028794C">
        <w:rPr>
          <w:b/>
          <w:bCs/>
          <w:i/>
          <w:iCs/>
        </w:rPr>
        <w:t>March</w:t>
      </w:r>
      <w:r w:rsidRPr="0028794C">
        <w:rPr>
          <w:b/>
          <w:bCs/>
          <w:i/>
          <w:iCs/>
        </w:rPr>
        <w:t>, 2012</w:t>
      </w:r>
      <w:r w:rsidR="0028794C" w:rsidRPr="0028794C">
        <w:rPr>
          <w:b/>
          <w:i/>
        </w:rPr>
        <w:t xml:space="preserve"> – August, 2012</w:t>
      </w:r>
    </w:p>
    <w:p w:rsidR="0028794C" w:rsidRDefault="0028794C" w:rsidP="000702A5">
      <w:pPr>
        <w:pStyle w:val="ListBullet"/>
      </w:pPr>
      <w:r>
        <w:t xml:space="preserve">Mainly focused on the cats, worked on taking care of the daily needs of the cats from full cleaning to making sure food and water were changed. </w:t>
      </w:r>
    </w:p>
    <w:p w:rsidR="0028794C" w:rsidRDefault="0028794C" w:rsidP="000702A5">
      <w:pPr>
        <w:pStyle w:val="ListBullet"/>
      </w:pPr>
      <w:r>
        <w:t>During this time I would spend time with the cats getting to know them and spending time with each of them to encourage human contact as much as possible. Enrichment activities where done whenever possible.</w:t>
      </w:r>
    </w:p>
    <w:p w:rsidR="00860E44" w:rsidRPr="00860E44" w:rsidRDefault="0028794C" w:rsidP="00860E44">
      <w:pPr>
        <w:pStyle w:val="ListBullet"/>
      </w:pPr>
      <w:r>
        <w:t xml:space="preserve">As necessary I would assist the public with adoption questions with the cats to learn more about a certain cat, hopefully resulting in their forever home. </w:t>
      </w:r>
    </w:p>
    <w:p w:rsidR="00860E44" w:rsidRDefault="00860E44" w:rsidP="00860E44">
      <w:pPr>
        <w:pStyle w:val="NoSpacing"/>
        <w:rPr>
          <w:color w:val="404040" w:themeColor="text1" w:themeTint="BF"/>
          <w:sz w:val="24"/>
          <w:szCs w:val="24"/>
        </w:rPr>
      </w:pPr>
      <w:r>
        <w:rPr>
          <w:color w:val="404040" w:themeColor="text1" w:themeTint="BF"/>
          <w:sz w:val="24"/>
          <w:szCs w:val="24"/>
        </w:rPr>
        <w:t xml:space="preserve">Juniper </w:t>
      </w:r>
      <w:proofErr w:type="spellStart"/>
      <w:r>
        <w:rPr>
          <w:color w:val="404040" w:themeColor="text1" w:themeTint="BF"/>
          <w:sz w:val="24"/>
          <w:szCs w:val="24"/>
        </w:rPr>
        <w:t>Fiberworks</w:t>
      </w:r>
      <w:proofErr w:type="spellEnd"/>
      <w:r>
        <w:rPr>
          <w:color w:val="404040" w:themeColor="text1" w:themeTint="BF"/>
          <w:sz w:val="24"/>
          <w:szCs w:val="24"/>
        </w:rPr>
        <w:t xml:space="preserve"> | </w:t>
      </w:r>
      <w:r w:rsidR="004B71C4">
        <w:rPr>
          <w:color w:val="404040" w:themeColor="text1" w:themeTint="BF"/>
          <w:sz w:val="24"/>
          <w:szCs w:val="24"/>
        </w:rPr>
        <w:t>416 NE Greenwood Ave</w:t>
      </w:r>
      <w:r>
        <w:rPr>
          <w:color w:val="404040" w:themeColor="text1" w:themeTint="BF"/>
          <w:sz w:val="24"/>
          <w:szCs w:val="24"/>
        </w:rPr>
        <w:t>, Bend, OR</w:t>
      </w:r>
    </w:p>
    <w:p w:rsidR="00860E44" w:rsidRDefault="00860E44" w:rsidP="00860E44">
      <w:pPr>
        <w:pStyle w:val="SubsectionDate"/>
        <w:rPr>
          <w:rStyle w:val="Emphasis"/>
          <w:i w:val="0"/>
          <w:color w:val="6076B4" w:themeColor="accent1"/>
        </w:rPr>
      </w:pPr>
      <w:r>
        <w:rPr>
          <w:rStyle w:val="IntenseEmphasis"/>
          <w:b w:val="0"/>
          <w:i w:val="0"/>
        </w:rPr>
        <w:t xml:space="preserve">Knitwear Instructor </w:t>
      </w:r>
      <w:r>
        <w:rPr>
          <w:b/>
          <w:bCs/>
          <w:i/>
          <w:iCs/>
        </w:rPr>
        <w:t>September, 2010</w:t>
      </w:r>
      <w:r w:rsidRPr="0028794C">
        <w:rPr>
          <w:b/>
          <w:i/>
        </w:rPr>
        <w:t xml:space="preserve"> –</w:t>
      </w:r>
      <w:r>
        <w:rPr>
          <w:b/>
          <w:i/>
        </w:rPr>
        <w:t xml:space="preserve"> September</w:t>
      </w:r>
      <w:r w:rsidRPr="0028794C">
        <w:rPr>
          <w:b/>
          <w:i/>
        </w:rPr>
        <w:t>,</w:t>
      </w:r>
      <w:r>
        <w:rPr>
          <w:b/>
          <w:i/>
        </w:rPr>
        <w:t xml:space="preserve"> 2011</w:t>
      </w:r>
    </w:p>
    <w:p w:rsidR="00ED4131" w:rsidRPr="00ED4131" w:rsidRDefault="004B71C4" w:rsidP="00F61022">
      <w:pPr>
        <w:pStyle w:val="ListBullet"/>
        <w:spacing w:before="0"/>
      </w:pPr>
      <w:r>
        <w:t xml:space="preserve">Created knitting classes for the public based on need, assisted people with project issues, designed knitwear patterns specifically sold in the yarn store, used the cash register. </w:t>
      </w:r>
    </w:p>
    <w:p w:rsidR="004B71C4" w:rsidRDefault="004B71C4" w:rsidP="00F61022">
      <w:pPr>
        <w:pStyle w:val="NoSpacing"/>
        <w:rPr>
          <w:color w:val="404040" w:themeColor="text1" w:themeTint="BF"/>
          <w:sz w:val="24"/>
          <w:szCs w:val="24"/>
        </w:rPr>
      </w:pPr>
      <w:r>
        <w:rPr>
          <w:color w:val="404040" w:themeColor="text1" w:themeTint="BF"/>
          <w:sz w:val="24"/>
          <w:szCs w:val="24"/>
        </w:rPr>
        <w:t>Home Depot | 300 NE Quince Ave, Redmond, OR</w:t>
      </w:r>
    </w:p>
    <w:p w:rsidR="004B71C4" w:rsidRDefault="004B71C4" w:rsidP="004B71C4">
      <w:pPr>
        <w:pStyle w:val="SubsectionDate"/>
        <w:rPr>
          <w:rStyle w:val="Emphasis"/>
          <w:i w:val="0"/>
          <w:color w:val="6076B4" w:themeColor="accent1"/>
        </w:rPr>
      </w:pPr>
      <w:r>
        <w:rPr>
          <w:rStyle w:val="IntenseEmphasis"/>
          <w:b w:val="0"/>
          <w:i w:val="0"/>
        </w:rPr>
        <w:t xml:space="preserve">Assistant Store Manager </w:t>
      </w:r>
      <w:r>
        <w:rPr>
          <w:b/>
          <w:bCs/>
          <w:i/>
          <w:iCs/>
        </w:rPr>
        <w:t>February, 2005</w:t>
      </w:r>
      <w:r w:rsidRPr="0028794C">
        <w:rPr>
          <w:b/>
          <w:i/>
        </w:rPr>
        <w:t xml:space="preserve"> –</w:t>
      </w:r>
      <w:r>
        <w:rPr>
          <w:b/>
          <w:i/>
        </w:rPr>
        <w:t xml:space="preserve"> August</w:t>
      </w:r>
      <w:r w:rsidRPr="0028794C">
        <w:rPr>
          <w:b/>
          <w:i/>
        </w:rPr>
        <w:t>,</w:t>
      </w:r>
      <w:r>
        <w:rPr>
          <w:b/>
          <w:i/>
        </w:rPr>
        <w:t xml:space="preserve"> 2008</w:t>
      </w:r>
    </w:p>
    <w:p w:rsidR="00ED4131" w:rsidRDefault="00ED4131" w:rsidP="000702A5">
      <w:pPr>
        <w:pStyle w:val="ListBullet"/>
      </w:pPr>
      <w:r>
        <w:t xml:space="preserve">Responsible for 5 departments as well as all outside installations while overseeing 35+ employees directly. Reported all profit and loss monthly for departments to store manager and district manager, created events for upcoming sales, inventory management, HR management and creating budgets for each department. </w:t>
      </w:r>
    </w:p>
    <w:p w:rsidR="005B674D" w:rsidRDefault="000C444C">
      <w:pPr>
        <w:pStyle w:val="SectionHeading"/>
      </w:pPr>
      <w:sdt>
        <w:sdtPr>
          <w:id w:val="-51398160"/>
          <w:placeholder>
            <w:docPart w:val="48104B65BDCC4C30BC0E7A6F44FC9A2E"/>
          </w:placeholder>
          <w:temporary/>
          <w:showingPlcHdr/>
        </w:sdtPr>
        <w:sdtEndPr/>
        <w:sdtContent>
          <w:r w:rsidR="006C2FF9">
            <w:t>Skills</w:t>
          </w:r>
        </w:sdtContent>
      </w:sdt>
    </w:p>
    <w:p w:rsidR="005B674D" w:rsidRPr="00F61022" w:rsidRDefault="0028794C">
      <w:pPr>
        <w:pStyle w:val="ListParagraph"/>
        <w:numPr>
          <w:ilvl w:val="0"/>
          <w:numId w:val="5"/>
        </w:numPr>
        <w:ind w:left="630" w:hanging="270"/>
        <w:rPr>
          <w:sz w:val="20"/>
          <w:szCs w:val="20"/>
        </w:rPr>
      </w:pPr>
      <w:r w:rsidRPr="00F61022">
        <w:rPr>
          <w:sz w:val="20"/>
          <w:szCs w:val="20"/>
        </w:rPr>
        <w:t>Marketing/Advertising</w:t>
      </w:r>
    </w:p>
    <w:p w:rsidR="0028794C" w:rsidRPr="00F61022" w:rsidRDefault="0028794C">
      <w:pPr>
        <w:pStyle w:val="ListParagraph"/>
        <w:numPr>
          <w:ilvl w:val="0"/>
          <w:numId w:val="5"/>
        </w:numPr>
        <w:ind w:left="630" w:hanging="270"/>
        <w:rPr>
          <w:sz w:val="20"/>
          <w:szCs w:val="20"/>
        </w:rPr>
      </w:pPr>
      <w:proofErr w:type="spellStart"/>
      <w:r w:rsidRPr="00F61022">
        <w:rPr>
          <w:sz w:val="20"/>
          <w:szCs w:val="20"/>
        </w:rPr>
        <w:t>Quickbooks</w:t>
      </w:r>
      <w:proofErr w:type="spellEnd"/>
      <w:r w:rsidR="00766CFA" w:rsidRPr="00F61022">
        <w:rPr>
          <w:sz w:val="20"/>
          <w:szCs w:val="20"/>
        </w:rPr>
        <w:t xml:space="preserve"> (payroll, invoicing, bill paying, taxes, </w:t>
      </w:r>
      <w:proofErr w:type="spellStart"/>
      <w:r w:rsidR="00766CFA" w:rsidRPr="00F61022">
        <w:rPr>
          <w:sz w:val="20"/>
          <w:szCs w:val="20"/>
        </w:rPr>
        <w:t>ect</w:t>
      </w:r>
      <w:proofErr w:type="spellEnd"/>
      <w:r w:rsidR="00766CFA" w:rsidRPr="00F61022">
        <w:rPr>
          <w:sz w:val="20"/>
          <w:szCs w:val="20"/>
        </w:rPr>
        <w:t>)</w:t>
      </w:r>
    </w:p>
    <w:p w:rsidR="0028794C" w:rsidRPr="00F61022" w:rsidRDefault="0028794C">
      <w:pPr>
        <w:pStyle w:val="ListParagraph"/>
        <w:numPr>
          <w:ilvl w:val="0"/>
          <w:numId w:val="5"/>
        </w:numPr>
        <w:ind w:left="630" w:hanging="270"/>
        <w:rPr>
          <w:sz w:val="20"/>
          <w:szCs w:val="20"/>
        </w:rPr>
      </w:pPr>
      <w:r w:rsidRPr="00F61022">
        <w:rPr>
          <w:sz w:val="20"/>
          <w:szCs w:val="20"/>
        </w:rPr>
        <w:t>Thorough knowledge of all Microsoft programs</w:t>
      </w:r>
    </w:p>
    <w:p w:rsidR="00860E44" w:rsidRPr="00F61022" w:rsidRDefault="00860E44" w:rsidP="00860E44">
      <w:pPr>
        <w:pStyle w:val="ListParagraph"/>
        <w:numPr>
          <w:ilvl w:val="0"/>
          <w:numId w:val="5"/>
        </w:numPr>
        <w:ind w:left="630" w:hanging="270"/>
        <w:rPr>
          <w:sz w:val="20"/>
          <w:szCs w:val="20"/>
        </w:rPr>
      </w:pPr>
      <w:r w:rsidRPr="00F61022">
        <w:rPr>
          <w:sz w:val="20"/>
          <w:szCs w:val="20"/>
        </w:rPr>
        <w:t>Basic Web Design (WordPress)</w:t>
      </w:r>
    </w:p>
    <w:p w:rsidR="00860E44" w:rsidRPr="00F61022" w:rsidRDefault="00860E44">
      <w:pPr>
        <w:pStyle w:val="ListParagraph"/>
        <w:numPr>
          <w:ilvl w:val="0"/>
          <w:numId w:val="5"/>
        </w:numPr>
        <w:ind w:left="630" w:hanging="270"/>
        <w:rPr>
          <w:sz w:val="20"/>
          <w:szCs w:val="20"/>
        </w:rPr>
      </w:pPr>
      <w:r w:rsidRPr="00F61022">
        <w:rPr>
          <w:sz w:val="20"/>
          <w:szCs w:val="20"/>
        </w:rPr>
        <w:t>Donor Development</w:t>
      </w:r>
    </w:p>
    <w:p w:rsidR="00786DBA" w:rsidRPr="00F61022" w:rsidRDefault="00786DBA">
      <w:pPr>
        <w:pStyle w:val="ListParagraph"/>
        <w:numPr>
          <w:ilvl w:val="0"/>
          <w:numId w:val="5"/>
        </w:numPr>
        <w:ind w:left="630" w:hanging="270"/>
        <w:rPr>
          <w:sz w:val="20"/>
          <w:szCs w:val="20"/>
        </w:rPr>
      </w:pPr>
      <w:r w:rsidRPr="00F61022">
        <w:rPr>
          <w:sz w:val="20"/>
          <w:szCs w:val="20"/>
        </w:rPr>
        <w:t>Animal enrichment</w:t>
      </w:r>
    </w:p>
    <w:p w:rsidR="00860E44" w:rsidRPr="00F61022" w:rsidRDefault="00860E44">
      <w:pPr>
        <w:pStyle w:val="ListParagraph"/>
        <w:numPr>
          <w:ilvl w:val="0"/>
          <w:numId w:val="5"/>
        </w:numPr>
        <w:ind w:left="630" w:hanging="270"/>
        <w:rPr>
          <w:sz w:val="20"/>
          <w:szCs w:val="20"/>
        </w:rPr>
      </w:pPr>
      <w:r w:rsidRPr="00F61022">
        <w:rPr>
          <w:sz w:val="20"/>
          <w:szCs w:val="20"/>
        </w:rPr>
        <w:t>Grant Writing</w:t>
      </w:r>
    </w:p>
    <w:p w:rsidR="00860E44" w:rsidRPr="00F61022" w:rsidRDefault="00860E44">
      <w:pPr>
        <w:pStyle w:val="ListParagraph"/>
        <w:numPr>
          <w:ilvl w:val="0"/>
          <w:numId w:val="5"/>
        </w:numPr>
        <w:ind w:left="630" w:hanging="270"/>
        <w:rPr>
          <w:sz w:val="20"/>
          <w:szCs w:val="20"/>
        </w:rPr>
      </w:pPr>
      <w:r w:rsidRPr="00F61022">
        <w:rPr>
          <w:sz w:val="20"/>
          <w:szCs w:val="20"/>
        </w:rPr>
        <w:t>Software Integration and Set Up</w:t>
      </w:r>
    </w:p>
    <w:p w:rsidR="00860E44" w:rsidRPr="00F61022" w:rsidRDefault="00860E44">
      <w:pPr>
        <w:pStyle w:val="ListParagraph"/>
        <w:numPr>
          <w:ilvl w:val="0"/>
          <w:numId w:val="5"/>
        </w:numPr>
        <w:ind w:left="630" w:hanging="270"/>
        <w:rPr>
          <w:sz w:val="20"/>
          <w:szCs w:val="20"/>
        </w:rPr>
      </w:pPr>
      <w:r w:rsidRPr="00F61022">
        <w:rPr>
          <w:sz w:val="20"/>
          <w:szCs w:val="20"/>
        </w:rPr>
        <w:t>Computer and Electronics Repair</w:t>
      </w:r>
    </w:p>
    <w:p w:rsidR="00860E44" w:rsidRPr="00F61022" w:rsidRDefault="00860E44">
      <w:pPr>
        <w:pStyle w:val="ListParagraph"/>
        <w:numPr>
          <w:ilvl w:val="0"/>
          <w:numId w:val="5"/>
        </w:numPr>
        <w:ind w:left="630" w:hanging="270"/>
        <w:rPr>
          <w:sz w:val="20"/>
          <w:szCs w:val="20"/>
        </w:rPr>
      </w:pPr>
      <w:r w:rsidRPr="00F61022">
        <w:rPr>
          <w:sz w:val="20"/>
          <w:szCs w:val="20"/>
        </w:rPr>
        <w:t>Excellent customer service</w:t>
      </w:r>
    </w:p>
    <w:p w:rsidR="00860E44" w:rsidRPr="00F61022" w:rsidRDefault="00860E44">
      <w:pPr>
        <w:pStyle w:val="ListParagraph"/>
        <w:numPr>
          <w:ilvl w:val="0"/>
          <w:numId w:val="5"/>
        </w:numPr>
        <w:ind w:left="630" w:hanging="270"/>
        <w:rPr>
          <w:sz w:val="20"/>
          <w:szCs w:val="20"/>
        </w:rPr>
      </w:pPr>
      <w:r w:rsidRPr="00F61022">
        <w:rPr>
          <w:sz w:val="20"/>
          <w:szCs w:val="20"/>
        </w:rPr>
        <w:t>Volunteering and community outreach</w:t>
      </w:r>
    </w:p>
    <w:p w:rsidR="00A43D0E" w:rsidRPr="00F61022" w:rsidRDefault="00860E44" w:rsidP="00A43D0E">
      <w:pPr>
        <w:pStyle w:val="ListParagraph"/>
        <w:numPr>
          <w:ilvl w:val="0"/>
          <w:numId w:val="5"/>
        </w:numPr>
        <w:ind w:left="630" w:hanging="270"/>
        <w:rPr>
          <w:sz w:val="20"/>
          <w:szCs w:val="20"/>
        </w:rPr>
      </w:pPr>
      <w:r w:rsidRPr="00F61022">
        <w:rPr>
          <w:sz w:val="20"/>
          <w:szCs w:val="20"/>
        </w:rPr>
        <w:t>Organizational skills</w:t>
      </w:r>
    </w:p>
    <w:p w:rsidR="00A43D0E" w:rsidRDefault="00A43D0E" w:rsidP="00A43D0E">
      <w:pPr>
        <w:pStyle w:val="SectionHeading"/>
      </w:pPr>
      <w:r>
        <w:t>References</w:t>
      </w:r>
    </w:p>
    <w:p w:rsidR="00A43D0E" w:rsidRDefault="00A43D0E" w:rsidP="00A43D0E">
      <w:pPr>
        <w:pStyle w:val="ListParagraph"/>
        <w:numPr>
          <w:ilvl w:val="1"/>
          <w:numId w:val="11"/>
        </w:numPr>
        <w:spacing w:after="0"/>
      </w:pPr>
      <w:r>
        <w:t xml:space="preserve">Stephen Miller, </w:t>
      </w:r>
      <w:r w:rsidR="00A202C9">
        <w:t xml:space="preserve">Contractor </w:t>
      </w:r>
      <w:r>
        <w:t>541-410-9606</w:t>
      </w:r>
    </w:p>
    <w:p w:rsidR="00A43D0E" w:rsidRDefault="00A43D0E" w:rsidP="00A43D0E">
      <w:pPr>
        <w:pStyle w:val="ListParagraph"/>
        <w:numPr>
          <w:ilvl w:val="1"/>
          <w:numId w:val="11"/>
        </w:numPr>
        <w:spacing w:after="0"/>
      </w:pPr>
      <w:r>
        <w:t>Elizabeth Gray, Veterinarian  541-912-2454</w:t>
      </w:r>
    </w:p>
    <w:p w:rsidR="00A43D0E" w:rsidRDefault="00A202C9" w:rsidP="00F61022">
      <w:pPr>
        <w:pStyle w:val="ListParagraph"/>
        <w:numPr>
          <w:ilvl w:val="1"/>
          <w:numId w:val="11"/>
        </w:numPr>
        <w:spacing w:after="0"/>
      </w:pPr>
      <w:r>
        <w:t>Linda Wright, Realtor 541-771-2585</w:t>
      </w:r>
    </w:p>
    <w:sectPr w:rsidR="00A43D0E">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44C" w:rsidRDefault="000C444C">
      <w:pPr>
        <w:spacing w:after="0" w:line="240" w:lineRule="auto"/>
      </w:pPr>
      <w:r>
        <w:separator/>
      </w:r>
    </w:p>
  </w:endnote>
  <w:endnote w:type="continuationSeparator" w:id="0">
    <w:p w:rsidR="000C444C" w:rsidRDefault="000C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44C" w:rsidRDefault="000C444C">
      <w:pPr>
        <w:spacing w:after="0" w:line="240" w:lineRule="auto"/>
      </w:pPr>
      <w:r>
        <w:separator/>
      </w:r>
    </w:p>
  </w:footnote>
  <w:footnote w:type="continuationSeparator" w:id="0">
    <w:p w:rsidR="000C444C" w:rsidRDefault="000C4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74D" w:rsidRDefault="000C444C">
    <w:pPr>
      <w:spacing w:after="0"/>
      <w:jc w:val="center"/>
      <w:rPr>
        <w:color w:val="E4E9EF" w:themeColor="background2"/>
      </w:rPr>
    </w:pPr>
    <w:sdt>
      <w:sdtPr>
        <w:rPr>
          <w:color w:val="6076B4" w:themeColor="accent1"/>
        </w:rPr>
        <w:alias w:val="Author"/>
        <w:id w:val="-370996696"/>
        <w:placeholder>
          <w:docPart w:val="52CC37E394984AC2A5952467C5B9F528"/>
        </w:placeholder>
        <w:dataBinding w:prefixMappings="xmlns:ns0='http://schemas.openxmlformats.org/package/2006/metadata/core-properties' xmlns:ns1='http://purl.org/dc/elements/1.1/'" w:xpath="/ns0:coreProperties[1]/ns1:creator[1]" w:storeItemID="{6C3C8BC8-F283-45AE-878A-BAB7291924A1}"/>
        <w:text/>
      </w:sdtPr>
      <w:sdtEndPr/>
      <w:sdtContent>
        <w:r w:rsidR="00DE3F13">
          <w:rPr>
            <w:color w:val="6076B4" w:themeColor="accent1"/>
          </w:rPr>
          <w:t xml:space="preserve">Lindsey </w:t>
        </w:r>
        <w:proofErr w:type="spellStart"/>
        <w:r w:rsidR="00DE3F13">
          <w:rPr>
            <w:color w:val="6076B4" w:themeColor="accent1"/>
          </w:rPr>
          <w:t>Bivens</w:t>
        </w:r>
        <w:proofErr w:type="spellEnd"/>
      </w:sdtContent>
    </w:sdt>
  </w:p>
  <w:p w:rsidR="005B674D" w:rsidRDefault="006C2FF9">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1276"/>
    <w:multiLevelType w:val="hybridMultilevel"/>
    <w:tmpl w:val="FE6CF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F4F8B"/>
    <w:multiLevelType w:val="hybridMultilevel"/>
    <w:tmpl w:val="73982106"/>
    <w:lvl w:ilvl="0" w:tplc="39F868F8">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50B51"/>
    <w:multiLevelType w:val="hybridMultilevel"/>
    <w:tmpl w:val="F990CB32"/>
    <w:lvl w:ilvl="0" w:tplc="D7823D80">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F6141"/>
    <w:multiLevelType w:val="hybridMultilevel"/>
    <w:tmpl w:val="A6B87FBA"/>
    <w:lvl w:ilvl="0" w:tplc="9C0E444C">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578BC"/>
    <w:multiLevelType w:val="hybridMultilevel"/>
    <w:tmpl w:val="48D482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D432A8"/>
    <w:multiLevelType w:val="hybridMultilevel"/>
    <w:tmpl w:val="23E0A1F0"/>
    <w:lvl w:ilvl="0" w:tplc="1CFC7196">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8"/>
  </w:num>
  <w:num w:numId="6">
    <w:abstractNumId w:val="4"/>
  </w:num>
  <w:num w:numId="7">
    <w:abstractNumId w:val="3"/>
  </w:num>
  <w:num w:numId="8">
    <w:abstractNumId w:val="9"/>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13"/>
    <w:rsid w:val="000702A5"/>
    <w:rsid w:val="00095765"/>
    <w:rsid w:val="000C444C"/>
    <w:rsid w:val="001121CE"/>
    <w:rsid w:val="0011402B"/>
    <w:rsid w:val="0028794C"/>
    <w:rsid w:val="003616E1"/>
    <w:rsid w:val="003F09F7"/>
    <w:rsid w:val="004B71C4"/>
    <w:rsid w:val="00536507"/>
    <w:rsid w:val="00586ACD"/>
    <w:rsid w:val="005B674D"/>
    <w:rsid w:val="006C2FF9"/>
    <w:rsid w:val="00766CFA"/>
    <w:rsid w:val="00786DBA"/>
    <w:rsid w:val="00852C33"/>
    <w:rsid w:val="00860E44"/>
    <w:rsid w:val="009D5B6A"/>
    <w:rsid w:val="00A202C9"/>
    <w:rsid w:val="00A24465"/>
    <w:rsid w:val="00A43D0E"/>
    <w:rsid w:val="00B746C1"/>
    <w:rsid w:val="00B81340"/>
    <w:rsid w:val="00B83090"/>
    <w:rsid w:val="00B94AAE"/>
    <w:rsid w:val="00BD06FB"/>
    <w:rsid w:val="00BF361A"/>
    <w:rsid w:val="00DC644B"/>
    <w:rsid w:val="00DE3F13"/>
    <w:rsid w:val="00E664C8"/>
    <w:rsid w:val="00E83589"/>
    <w:rsid w:val="00E850BA"/>
    <w:rsid w:val="00ED4131"/>
    <w:rsid w:val="00EE06AF"/>
    <w:rsid w:val="00F61022"/>
    <w:rsid w:val="00F83BD6"/>
    <w:rsid w:val="00FB07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E57562-D4B9-427C-B95F-C1CCD06F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2"/>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2"/>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next w:val="Normal"/>
    <w:autoRedefine/>
    <w:qFormat/>
    <w:rsid w:val="000702A5"/>
    <w:pPr>
      <w:numPr>
        <w:numId w:val="9"/>
      </w:numPr>
      <w:spacing w:before="60" w:after="0" w:line="240" w:lineRule="auto"/>
    </w:pPr>
    <w:rPr>
      <w:rFonts w:eastAsia="Times New Roman" w:cs="Times New Roman"/>
      <w:sz w:val="20"/>
      <w:szCs w:val="24"/>
    </w:rPr>
  </w:style>
  <w:style w:type="paragraph" w:styleId="Date">
    <w:name w:val="Date"/>
    <w:basedOn w:val="Normal"/>
    <w:next w:val="Normal"/>
    <w:link w:val="DateChar"/>
    <w:uiPriority w:val="1"/>
    <w:unhideWhenUsed/>
    <w:qFormat/>
    <w:rsid w:val="00A24465"/>
    <w:pPr>
      <w:spacing w:before="720" w:after="280" w:line="240" w:lineRule="auto"/>
      <w:contextualSpacing/>
    </w:pPr>
    <w:rPr>
      <w:rFonts w:eastAsiaTheme="minorHAnsi"/>
      <w:b/>
      <w:bCs/>
      <w:color w:val="0D0D0D" w:themeColor="text1" w:themeTint="F2"/>
      <w:sz w:val="18"/>
      <w:szCs w:val="20"/>
      <w:lang w:eastAsia="ja-JP"/>
    </w:rPr>
  </w:style>
  <w:style w:type="character" w:customStyle="1" w:styleId="DateChar">
    <w:name w:val="Date Char"/>
    <w:basedOn w:val="DefaultParagraphFont"/>
    <w:link w:val="Date"/>
    <w:uiPriority w:val="1"/>
    <w:rsid w:val="00A24465"/>
    <w:rPr>
      <w:rFonts w:eastAsiaTheme="minorHAnsi"/>
      <w:b/>
      <w:bCs/>
      <w:color w:val="0D0D0D" w:themeColor="text1" w:themeTint="F2"/>
      <w:sz w:val="18"/>
      <w:szCs w:val="20"/>
      <w:lang w:eastAsia="ja-JP"/>
    </w:rPr>
  </w:style>
  <w:style w:type="paragraph" w:styleId="Salutation">
    <w:name w:val="Salutation"/>
    <w:basedOn w:val="Normal"/>
    <w:next w:val="Normal"/>
    <w:link w:val="SalutationChar"/>
    <w:uiPriority w:val="2"/>
    <w:unhideWhenUsed/>
    <w:qFormat/>
    <w:rsid w:val="00A24465"/>
    <w:pPr>
      <w:spacing w:before="800" w:after="180" w:line="240" w:lineRule="auto"/>
    </w:pPr>
    <w:rPr>
      <w:rFonts w:eastAsia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A24465"/>
    <w:rPr>
      <w:rFonts w:eastAsiaTheme="minorHAnsi"/>
      <w:b/>
      <w:bCs/>
      <w:color w:val="0D0D0D" w:themeColor="text1" w:themeTint="F2"/>
      <w:sz w:val="18"/>
      <w:szCs w:val="20"/>
      <w:lang w:eastAsia="ja-JP"/>
    </w:rPr>
  </w:style>
  <w:style w:type="paragraph" w:styleId="Closing">
    <w:name w:val="Closing"/>
    <w:basedOn w:val="Normal"/>
    <w:next w:val="Signature"/>
    <w:link w:val="ClosingChar"/>
    <w:uiPriority w:val="2"/>
    <w:unhideWhenUsed/>
    <w:qFormat/>
    <w:rsid w:val="00A24465"/>
    <w:pPr>
      <w:spacing w:before="720" w:after="0" w:line="240" w:lineRule="auto"/>
    </w:pPr>
    <w:rPr>
      <w:rFonts w:eastAsiaTheme="minorHAnsi"/>
      <w:b/>
      <w:bCs/>
      <w:color w:val="0D0D0D" w:themeColor="text1" w:themeTint="F2"/>
      <w:sz w:val="18"/>
      <w:szCs w:val="20"/>
      <w:lang w:eastAsia="ja-JP"/>
    </w:rPr>
  </w:style>
  <w:style w:type="character" w:customStyle="1" w:styleId="ClosingChar">
    <w:name w:val="Closing Char"/>
    <w:basedOn w:val="DefaultParagraphFont"/>
    <w:link w:val="Closing"/>
    <w:uiPriority w:val="2"/>
    <w:rsid w:val="00A24465"/>
    <w:rPr>
      <w:rFonts w:eastAsiaTheme="minorHAnsi"/>
      <w:b/>
      <w:bCs/>
      <w:color w:val="0D0D0D" w:themeColor="text1" w:themeTint="F2"/>
      <w:sz w:val="18"/>
      <w:szCs w:val="20"/>
      <w:lang w:eastAsia="ja-JP"/>
    </w:rPr>
  </w:style>
  <w:style w:type="paragraph" w:styleId="Signature">
    <w:name w:val="Signature"/>
    <w:basedOn w:val="Normal"/>
    <w:link w:val="SignatureChar"/>
    <w:uiPriority w:val="2"/>
    <w:unhideWhenUsed/>
    <w:qFormat/>
    <w:rsid w:val="00A24465"/>
    <w:pPr>
      <w:spacing w:before="1080" w:after="280" w:line="240" w:lineRule="auto"/>
      <w:contextualSpacing/>
    </w:pPr>
    <w:rPr>
      <w:rFonts w:eastAsiaTheme="minorHAnsi"/>
      <w:b/>
      <w:bCs/>
      <w:color w:val="0D0D0D" w:themeColor="text1" w:themeTint="F2"/>
      <w:sz w:val="18"/>
      <w:szCs w:val="20"/>
      <w:lang w:eastAsia="ja-JP"/>
    </w:rPr>
  </w:style>
  <w:style w:type="character" w:customStyle="1" w:styleId="SignatureChar">
    <w:name w:val="Signature Char"/>
    <w:basedOn w:val="DefaultParagraphFont"/>
    <w:link w:val="Signature"/>
    <w:uiPriority w:val="2"/>
    <w:rsid w:val="00A24465"/>
    <w:rPr>
      <w:rFonts w:eastAsiaTheme="minorHAnsi"/>
      <w:b/>
      <w:bCs/>
      <w:color w:val="0D0D0D" w:themeColor="text1" w:themeTint="F2"/>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93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s_000\AppData\Roaming\Microsoft\Templates\Resume%20(Executive%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3634BA39F44E16AEAC43DB8F09D1B0"/>
        <w:category>
          <w:name w:val="General"/>
          <w:gallery w:val="placeholder"/>
        </w:category>
        <w:types>
          <w:type w:val="bbPlcHdr"/>
        </w:types>
        <w:behaviors>
          <w:behavior w:val="content"/>
        </w:behaviors>
        <w:guid w:val="{16233471-C42F-44C3-9834-78EADE8BC04A}"/>
      </w:docPartPr>
      <w:docPartBody>
        <w:p w:rsidR="001C46F9" w:rsidRDefault="00EF3605">
          <w:pPr>
            <w:pStyle w:val="183634BA39F44E16AEAC43DB8F09D1B0"/>
          </w:pPr>
          <w:r>
            <w:rPr>
              <w:rStyle w:val="PlaceholderText"/>
            </w:rPr>
            <w:t>Choose a building block.</w:t>
          </w:r>
        </w:p>
      </w:docPartBody>
    </w:docPart>
    <w:docPart>
      <w:docPartPr>
        <w:name w:val="3A09B9B3B9024576A9F6BE43BADB47F7"/>
        <w:category>
          <w:name w:val="General"/>
          <w:gallery w:val="placeholder"/>
        </w:category>
        <w:types>
          <w:type w:val="bbPlcHdr"/>
        </w:types>
        <w:behaviors>
          <w:behavior w:val="content"/>
        </w:behaviors>
        <w:guid w:val="{D67DA3FF-3BE5-4AC7-AC85-5CF38AD43533}"/>
      </w:docPartPr>
      <w:docPartBody>
        <w:p w:rsidR="001C46F9" w:rsidRDefault="00EF3605">
          <w:pPr>
            <w:pStyle w:val="3A09B9B3B9024576A9F6BE43BADB47F7"/>
          </w:pPr>
          <w:r>
            <w:t>[Type Your Name]</w:t>
          </w:r>
        </w:p>
      </w:docPartBody>
    </w:docPart>
    <w:docPart>
      <w:docPartPr>
        <w:name w:val="DE0D8F8361BD4496890488D84721F2AB"/>
        <w:category>
          <w:name w:val="General"/>
          <w:gallery w:val="placeholder"/>
        </w:category>
        <w:types>
          <w:type w:val="bbPlcHdr"/>
        </w:types>
        <w:behaviors>
          <w:behavior w:val="content"/>
        </w:behaviors>
        <w:guid w:val="{464F49AF-2289-480E-8213-207A9F9F4C5F}"/>
      </w:docPartPr>
      <w:docPartBody>
        <w:p w:rsidR="001C46F9" w:rsidRDefault="00EF3605">
          <w:pPr>
            <w:pStyle w:val="DE0D8F8361BD4496890488D84721F2AB"/>
          </w:pPr>
          <w:r>
            <w:rPr>
              <w:color w:val="44546A" w:themeColor="text2"/>
            </w:rPr>
            <w:t>[Type your e-mail]</w:t>
          </w:r>
        </w:p>
      </w:docPartBody>
    </w:docPart>
    <w:docPart>
      <w:docPartPr>
        <w:name w:val="C001A27914A848BDA41D00236D5D4779"/>
        <w:category>
          <w:name w:val="General"/>
          <w:gallery w:val="placeholder"/>
        </w:category>
        <w:types>
          <w:type w:val="bbPlcHdr"/>
        </w:types>
        <w:behaviors>
          <w:behavior w:val="content"/>
        </w:behaviors>
        <w:guid w:val="{CE2C3045-161E-4841-B73E-A314F981C3E5}"/>
      </w:docPartPr>
      <w:docPartBody>
        <w:p w:rsidR="001C46F9" w:rsidRDefault="00EF3605">
          <w:pPr>
            <w:pStyle w:val="C001A27914A848BDA41D00236D5D4779"/>
          </w:pPr>
          <w:r>
            <w:rPr>
              <w:color w:val="44546A" w:themeColor="text2"/>
            </w:rPr>
            <w:t>[Type your address]</w:t>
          </w:r>
        </w:p>
      </w:docPartBody>
    </w:docPart>
    <w:docPart>
      <w:docPartPr>
        <w:name w:val="9B23A1BC36214D3AA6C9B29E8A9201F2"/>
        <w:category>
          <w:name w:val="General"/>
          <w:gallery w:val="placeholder"/>
        </w:category>
        <w:types>
          <w:type w:val="bbPlcHdr"/>
        </w:types>
        <w:behaviors>
          <w:behavior w:val="content"/>
        </w:behaviors>
        <w:guid w:val="{709F4B4F-69D2-4F5C-84B2-F51685B793C8}"/>
      </w:docPartPr>
      <w:docPartBody>
        <w:p w:rsidR="001C46F9" w:rsidRDefault="00EF3605">
          <w:pPr>
            <w:pStyle w:val="9B23A1BC36214D3AA6C9B29E8A9201F2"/>
          </w:pPr>
          <w:r>
            <w:rPr>
              <w:color w:val="44546A" w:themeColor="text2"/>
            </w:rPr>
            <w:t>[Type your phone number]</w:t>
          </w:r>
        </w:p>
      </w:docPartBody>
    </w:docPart>
    <w:docPart>
      <w:docPartPr>
        <w:name w:val="48104B65BDCC4C30BC0E7A6F44FC9A2E"/>
        <w:category>
          <w:name w:val="General"/>
          <w:gallery w:val="placeholder"/>
        </w:category>
        <w:types>
          <w:type w:val="bbPlcHdr"/>
        </w:types>
        <w:behaviors>
          <w:behavior w:val="content"/>
        </w:behaviors>
        <w:guid w:val="{3648E7A1-13FE-417A-AE52-07BE3745E047}"/>
      </w:docPartPr>
      <w:docPartBody>
        <w:p w:rsidR="001C46F9" w:rsidRDefault="00EF3605">
          <w:pPr>
            <w:pStyle w:val="48104B65BDCC4C30BC0E7A6F44FC9A2E"/>
          </w:pPr>
          <w:r>
            <w:t>Skills</w:t>
          </w:r>
        </w:p>
      </w:docPartBody>
    </w:docPart>
    <w:docPart>
      <w:docPartPr>
        <w:name w:val="52CC37E394984AC2A5952467C5B9F528"/>
        <w:category>
          <w:name w:val="General"/>
          <w:gallery w:val="placeholder"/>
        </w:category>
        <w:types>
          <w:type w:val="bbPlcHdr"/>
        </w:types>
        <w:behaviors>
          <w:behavior w:val="content"/>
        </w:behaviors>
        <w:guid w:val="{2E6EE665-778C-4BF5-879A-C387BFBA1198}"/>
      </w:docPartPr>
      <w:docPartBody>
        <w:p w:rsidR="001C46F9" w:rsidRDefault="00EF3605">
          <w:pPr>
            <w:pStyle w:val="52CC37E394984AC2A5952467C5B9F528"/>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05"/>
    <w:rsid w:val="0014240B"/>
    <w:rsid w:val="001C46F9"/>
    <w:rsid w:val="002509F2"/>
    <w:rsid w:val="002A2BE2"/>
    <w:rsid w:val="00317B9F"/>
    <w:rsid w:val="003874C3"/>
    <w:rsid w:val="005E6C62"/>
    <w:rsid w:val="008B1EE4"/>
    <w:rsid w:val="0092717D"/>
    <w:rsid w:val="00E61D93"/>
    <w:rsid w:val="00EB5033"/>
    <w:rsid w:val="00EF3605"/>
    <w:rsid w:val="00F6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183634BA39F44E16AEAC43DB8F09D1B0">
    <w:name w:val="183634BA39F44E16AEAC43DB8F09D1B0"/>
  </w:style>
  <w:style w:type="paragraph" w:customStyle="1" w:styleId="3A09B9B3B9024576A9F6BE43BADB47F7">
    <w:name w:val="3A09B9B3B9024576A9F6BE43BADB47F7"/>
  </w:style>
  <w:style w:type="paragraph" w:customStyle="1" w:styleId="DE0D8F8361BD4496890488D84721F2AB">
    <w:name w:val="DE0D8F8361BD4496890488D84721F2AB"/>
  </w:style>
  <w:style w:type="paragraph" w:customStyle="1" w:styleId="C001A27914A848BDA41D00236D5D4779">
    <w:name w:val="C001A27914A848BDA41D00236D5D4779"/>
  </w:style>
  <w:style w:type="paragraph" w:customStyle="1" w:styleId="9B23A1BC36214D3AA6C9B29E8A9201F2">
    <w:name w:val="9B23A1BC36214D3AA6C9B29E8A9201F2"/>
  </w:style>
  <w:style w:type="paragraph" w:customStyle="1" w:styleId="185AAD22FCA34E4A9C75E4DFA5131BDD">
    <w:name w:val="185AAD22FCA34E4A9C75E4DFA5131BDD"/>
  </w:style>
  <w:style w:type="paragraph" w:customStyle="1" w:styleId="F45DF11E9F784804A38285E04FDF8026">
    <w:name w:val="F45DF11E9F784804A38285E04FDF8026"/>
  </w:style>
  <w:style w:type="paragraph" w:customStyle="1" w:styleId="862244E112D44D5A8E4DFA3A0FD9156F">
    <w:name w:val="862244E112D44D5A8E4DFA3A0FD9156F"/>
  </w:style>
  <w:style w:type="paragraph" w:customStyle="1" w:styleId="DAB9FB34EA8B4938AA240AB6C6E3FF19">
    <w:name w:val="DAB9FB34EA8B4938AA240AB6C6E3FF19"/>
  </w:style>
  <w:style w:type="paragraph" w:customStyle="1" w:styleId="983D546995564BE4AF92BBA15B13865D">
    <w:name w:val="983D546995564BE4AF92BBA15B13865D"/>
  </w:style>
  <w:style w:type="paragraph" w:customStyle="1" w:styleId="49CA1EABE5754F34891937007AC6FCBB">
    <w:name w:val="49CA1EABE5754F34891937007AC6FCBB"/>
  </w:style>
  <w:style w:type="paragraph" w:customStyle="1" w:styleId="092628D32D8C4CB48983BDFC673BB818">
    <w:name w:val="092628D32D8C4CB48983BDFC673BB818"/>
  </w:style>
  <w:style w:type="paragraph" w:customStyle="1" w:styleId="8E8918D5AA124E73AD68FA8A6DE05C81">
    <w:name w:val="8E8918D5AA124E73AD68FA8A6DE05C81"/>
  </w:style>
  <w:style w:type="character" w:styleId="IntenseEmphasis">
    <w:name w:val="Intense Emphasis"/>
    <w:aliases w:val="Subsection Intense Emphasis"/>
    <w:basedOn w:val="DefaultParagraphFont"/>
    <w:uiPriority w:val="21"/>
    <w:qFormat/>
    <w:rPr>
      <w:b/>
      <w:bCs/>
      <w:i/>
      <w:iCs/>
      <w:caps w:val="0"/>
      <w:smallCaps w:val="0"/>
      <w:color w:val="5B9BD5" w:themeColor="accent1"/>
    </w:rPr>
  </w:style>
  <w:style w:type="paragraph" w:customStyle="1" w:styleId="8A9D534F8B4F49C3A864C97A355C97E5">
    <w:name w:val="8A9D534F8B4F49C3A864C97A355C97E5"/>
  </w:style>
  <w:style w:type="paragraph" w:customStyle="1" w:styleId="1533444C71E24855A46B076C43FB7CB1">
    <w:name w:val="1533444C71E24855A46B076C43FB7CB1"/>
  </w:style>
  <w:style w:type="paragraph" w:customStyle="1" w:styleId="B39F9987D06948D9A47E8C169357FBB5">
    <w:name w:val="B39F9987D06948D9A47E8C169357FBB5"/>
  </w:style>
  <w:style w:type="paragraph" w:customStyle="1" w:styleId="A4D6444F8AE7422EBFCF2305D70E0AF2">
    <w:name w:val="A4D6444F8AE7422EBFCF2305D70E0AF2"/>
  </w:style>
  <w:style w:type="paragraph" w:customStyle="1" w:styleId="48104B65BDCC4C30BC0E7A6F44FC9A2E">
    <w:name w:val="48104B65BDCC4C30BC0E7A6F44FC9A2E"/>
  </w:style>
  <w:style w:type="paragraph" w:customStyle="1" w:styleId="52CC37E394984AC2A5952467C5B9F528">
    <w:name w:val="52CC37E394984AC2A5952467C5B9F528"/>
  </w:style>
  <w:style w:type="paragraph" w:customStyle="1" w:styleId="C8648457DB504BBC9C923F5B82CACABA">
    <w:name w:val="C8648457DB504BBC9C923F5B82CACABA"/>
    <w:rsid w:val="00E61D93"/>
  </w:style>
  <w:style w:type="paragraph" w:customStyle="1" w:styleId="74C2FD5A02F8408F8D829FFFAB87E8D9">
    <w:name w:val="74C2FD5A02F8408F8D829FFFAB87E8D9"/>
    <w:rsid w:val="00E61D93"/>
  </w:style>
  <w:style w:type="paragraph" w:customStyle="1" w:styleId="BEB14A483C6A45BDB3083C06FA15B028">
    <w:name w:val="BEB14A483C6A45BDB3083C06FA15B028"/>
    <w:rsid w:val="00E61D93"/>
  </w:style>
  <w:style w:type="paragraph" w:customStyle="1" w:styleId="181EB704DECF426295083B819A8422C1">
    <w:name w:val="181EB704DECF426295083B819A8422C1"/>
    <w:rsid w:val="00E61D93"/>
  </w:style>
  <w:style w:type="paragraph" w:customStyle="1" w:styleId="6A474F9F90D547F0AC6CC54482B08E1A">
    <w:name w:val="6A474F9F90D547F0AC6CC54482B08E1A"/>
    <w:rsid w:val="00E61D93"/>
  </w:style>
  <w:style w:type="paragraph" w:customStyle="1" w:styleId="5FB37745DCE048B986F313283E6F1CDE">
    <w:name w:val="5FB37745DCE048B986F313283E6F1CDE"/>
    <w:rsid w:val="00E61D93"/>
  </w:style>
  <w:style w:type="paragraph" w:customStyle="1" w:styleId="A8CE80E8AD07466F88A102E9D7E98B3D">
    <w:name w:val="A8CE80E8AD07466F88A102E9D7E98B3D"/>
    <w:rsid w:val="00E61D93"/>
  </w:style>
  <w:style w:type="paragraph" w:customStyle="1" w:styleId="F1054D83993744EFA077BD68CDAF2450">
    <w:name w:val="F1054D83993744EFA077BD68CDAF2450"/>
    <w:rsid w:val="00E61D93"/>
  </w:style>
  <w:style w:type="paragraph" w:customStyle="1" w:styleId="95FBF58576BB4FBFA3D0106850C2CF95">
    <w:name w:val="95FBF58576BB4FBFA3D0106850C2CF95"/>
    <w:rsid w:val="00E61D93"/>
  </w:style>
  <w:style w:type="paragraph" w:customStyle="1" w:styleId="B124F8AF9E8543F8BDCFC4C12E9FB7E0">
    <w:name w:val="B124F8AF9E8543F8BDCFC4C12E9FB7E0"/>
    <w:rsid w:val="00F66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539 NE 6th St. Bend, OR</CompanyAddress>
  <CompanyPhone>541-408-0982</CompanyPhone>
  <CompanyFax/>
  <CompanyEmail>lindseybivens@gmail.com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4.xml><?xml version="1.0" encoding="utf-8"?>
<ds:datastoreItem xmlns:ds="http://schemas.openxmlformats.org/officeDocument/2006/customXml" ds:itemID="{68C638B6-F0DC-42A0-9C0F-AF8F4E13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(Executive theme)</Template>
  <TotalTime>805</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Lindsey Bivens</dc:creator>
  <cp:keywords/>
  <cp:lastModifiedBy>Microsoft account</cp:lastModifiedBy>
  <cp:revision>20</cp:revision>
  <cp:lastPrinted>2015-03-27T01:04:00Z</cp:lastPrinted>
  <dcterms:created xsi:type="dcterms:W3CDTF">2015-03-23T17:47:00Z</dcterms:created>
  <dcterms:modified xsi:type="dcterms:W3CDTF">2015-07-31T23:34:00Z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