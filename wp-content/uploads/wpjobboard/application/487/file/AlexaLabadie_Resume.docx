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000" w:type="pct"/>
        <w:tblLayout w:type="fixed"/>
        <w:tblCellMar>
          <w:left w:w="0" w:type="dxa"/>
          <w:right w:w="0" w:type="dxa"/>
        </w:tblCellMar>
        <w:tblLook w:val="04A0" w:firstRow="1" w:lastRow="0" w:firstColumn="1" w:lastColumn="0" w:noHBand="0" w:noVBand="1"/>
      </w:tblPr>
      <w:tblGrid>
        <w:gridCol w:w="1439"/>
        <w:gridCol w:w="1034"/>
        <w:gridCol w:w="8532"/>
        <w:gridCol w:w="8532"/>
        <w:gridCol w:w="8543"/>
      </w:tblGrid>
      <w:tr w:rsidR="009F19E9" w14:paraId="2E28B2FC" w14:textId="77777777" w:rsidTr="001663F1">
        <w:trPr>
          <w:gridAfter w:val="2"/>
          <w:wAfter w:w="3040" w:type="pct"/>
        </w:trPr>
        <w:tc>
          <w:tcPr>
            <w:tcW w:w="256" w:type="pct"/>
          </w:tcPr>
          <w:p w14:paraId="7727BC99" w14:textId="77777777" w:rsidR="009F19E9" w:rsidRDefault="009F19E9" w:rsidP="00620EA4">
            <w:pPr>
              <w:pStyle w:val="Heading1"/>
            </w:pPr>
          </w:p>
        </w:tc>
        <w:tc>
          <w:tcPr>
            <w:tcW w:w="184" w:type="pct"/>
          </w:tcPr>
          <w:p w14:paraId="4A7B29AD" w14:textId="77777777" w:rsidR="009F19E9" w:rsidRPr="009F19E9" w:rsidRDefault="009F19E9" w:rsidP="009F19E9"/>
        </w:tc>
        <w:tc>
          <w:tcPr>
            <w:tcW w:w="1519" w:type="pct"/>
          </w:tcPr>
          <w:p w14:paraId="71FAA17E" w14:textId="77777777" w:rsidR="009F19E9" w:rsidRDefault="009F19E9" w:rsidP="00620EA4">
            <w:pPr>
              <w:pStyle w:val="Title"/>
            </w:pPr>
            <w:r>
              <w:fldChar w:fldCharType="begin"/>
            </w:r>
            <w:r>
              <w:instrText xml:space="preserve"> PLACEHOLDER </w:instrText>
            </w:r>
            <w:r>
              <w:fldChar w:fldCharType="begin"/>
            </w:r>
            <w:r>
              <w:instrText xml:space="preserve"> IF </w:instrText>
            </w:r>
            <w:fldSimple w:instr=" USERNAME ">
              <w:r w:rsidR="00954474">
                <w:rPr>
                  <w:noProof/>
                </w:rPr>
                <w:instrText>Alexa Labadie</w:instrText>
              </w:r>
            </w:fldSimple>
            <w:r>
              <w:instrText xml:space="preserve">="" "[Your Name]" </w:instrText>
            </w:r>
            <w:fldSimple w:instr=" USERNAME ">
              <w:r w:rsidR="00954474">
                <w:rPr>
                  <w:noProof/>
                </w:rPr>
                <w:instrText>Alexa Labadie</w:instrText>
              </w:r>
            </w:fldSimple>
            <w:r>
              <w:fldChar w:fldCharType="separate"/>
            </w:r>
            <w:r w:rsidR="00954474">
              <w:rPr>
                <w:noProof/>
              </w:rPr>
              <w:instrText>Alexa Labadie</w:instrText>
            </w:r>
            <w:r>
              <w:fldChar w:fldCharType="end"/>
            </w:r>
            <w:r>
              <w:instrText xml:space="preserve"> \* MERGEFORMAT</w:instrText>
            </w:r>
            <w:r>
              <w:fldChar w:fldCharType="separate"/>
            </w:r>
            <w:r w:rsidR="00954474">
              <w:t xml:space="preserve">Alexa </w:t>
            </w:r>
            <w:r w:rsidR="00954474">
              <w:rPr>
                <w:noProof/>
              </w:rPr>
              <w:t>Labadie</w:t>
            </w:r>
            <w:r>
              <w:fldChar w:fldCharType="end"/>
            </w:r>
          </w:p>
          <w:p w14:paraId="37126233" w14:textId="667F4D1E" w:rsidR="00954474" w:rsidRDefault="009B0A8B" w:rsidP="00954474">
            <w:pPr>
              <w:pStyle w:val="ContactDetails"/>
            </w:pPr>
            <w:r>
              <w:t>232</w:t>
            </w:r>
            <w:r w:rsidR="00954474">
              <w:t xml:space="preserve"> </w:t>
            </w:r>
            <w:r>
              <w:t xml:space="preserve">Red Feather </w:t>
            </w:r>
            <w:proofErr w:type="spellStart"/>
            <w:r>
              <w:t>Trl</w:t>
            </w:r>
            <w:proofErr w:type="spellEnd"/>
          </w:p>
          <w:p w14:paraId="574E0914" w14:textId="77777777" w:rsidR="00954474" w:rsidRDefault="00954474" w:rsidP="00954474">
            <w:pPr>
              <w:pStyle w:val="ContactDetails"/>
            </w:pPr>
            <w:r>
              <w:t>Boone</w:t>
            </w:r>
            <w:r w:rsidR="009F19E9">
              <w:t xml:space="preserve">, </w:t>
            </w:r>
            <w:r>
              <w:t>NC</w:t>
            </w:r>
            <w:r w:rsidR="009F19E9">
              <w:t xml:space="preserve"> </w:t>
            </w:r>
            <w:r>
              <w:t>28607</w:t>
            </w:r>
            <w:r w:rsidR="009F19E9">
              <w:br/>
            </w:r>
            <w:r>
              <w:t>704-701-4532</w:t>
            </w:r>
          </w:p>
          <w:p w14:paraId="67BF3A33" w14:textId="77777777" w:rsidR="009F19E9" w:rsidRDefault="00954474" w:rsidP="00954474">
            <w:pPr>
              <w:pStyle w:val="ContactDetails"/>
            </w:pPr>
            <w:proofErr w:type="gramStart"/>
            <w:r>
              <w:t>alexa.labadie@gmail.com</w:t>
            </w:r>
            <w:proofErr w:type="gramEnd"/>
          </w:p>
        </w:tc>
      </w:tr>
      <w:tr w:rsidR="009F19E9" w14:paraId="228CA9EB" w14:textId="77777777" w:rsidTr="001663F1">
        <w:trPr>
          <w:gridAfter w:val="2"/>
          <w:wAfter w:w="3040" w:type="pct"/>
        </w:trPr>
        <w:tc>
          <w:tcPr>
            <w:tcW w:w="256" w:type="pct"/>
          </w:tcPr>
          <w:p w14:paraId="6A673C12" w14:textId="77777777" w:rsidR="009F19E9" w:rsidRDefault="009F19E9" w:rsidP="009F19E9">
            <w:pPr>
              <w:pStyle w:val="SpaceBetween"/>
            </w:pPr>
          </w:p>
        </w:tc>
        <w:tc>
          <w:tcPr>
            <w:tcW w:w="184" w:type="pct"/>
          </w:tcPr>
          <w:p w14:paraId="1578662B" w14:textId="77777777" w:rsidR="009F19E9" w:rsidRPr="009F19E9" w:rsidRDefault="009F19E9" w:rsidP="009F19E9">
            <w:pPr>
              <w:pStyle w:val="SpaceBetween"/>
            </w:pPr>
          </w:p>
        </w:tc>
        <w:tc>
          <w:tcPr>
            <w:tcW w:w="1519" w:type="pct"/>
          </w:tcPr>
          <w:p w14:paraId="46F43B1D" w14:textId="77777777" w:rsidR="009F19E9" w:rsidRPr="009F19E9" w:rsidRDefault="009F19E9" w:rsidP="009F19E9">
            <w:pPr>
              <w:pStyle w:val="SpaceBetween"/>
            </w:pPr>
          </w:p>
        </w:tc>
      </w:tr>
      <w:tr w:rsidR="009F19E9" w14:paraId="39B19624" w14:textId="77777777" w:rsidTr="001663F1">
        <w:trPr>
          <w:gridAfter w:val="2"/>
          <w:wAfter w:w="3040" w:type="pct"/>
        </w:trPr>
        <w:tc>
          <w:tcPr>
            <w:tcW w:w="256" w:type="pct"/>
          </w:tcPr>
          <w:p w14:paraId="095F62CF" w14:textId="77777777" w:rsidR="009F19E9" w:rsidRDefault="009F19E9" w:rsidP="00620EA4">
            <w:pPr>
              <w:pStyle w:val="Heading1"/>
            </w:pPr>
            <w:r>
              <w:t>Objective</w:t>
            </w:r>
          </w:p>
        </w:tc>
        <w:tc>
          <w:tcPr>
            <w:tcW w:w="184" w:type="pct"/>
          </w:tcPr>
          <w:p w14:paraId="2B5E48C9" w14:textId="77777777" w:rsidR="009F19E9" w:rsidRPr="009F19E9" w:rsidRDefault="009F19E9" w:rsidP="009F19E9"/>
        </w:tc>
        <w:tc>
          <w:tcPr>
            <w:tcW w:w="1519" w:type="pct"/>
          </w:tcPr>
          <w:sdt>
            <w:sdtPr>
              <w:id w:val="8394789"/>
              <w:placeholder>
                <w:docPart w:val="C16E3DB124A1974E9E6B35838C5A26EF"/>
              </w:placeholder>
            </w:sdtPr>
            <w:sdtContent>
              <w:p w14:paraId="5B1B1997" w14:textId="78215094" w:rsidR="009F19E9" w:rsidRPr="007F4AE1" w:rsidRDefault="002C4F6D" w:rsidP="006B3EE8">
                <w:pPr>
                  <w:pStyle w:val="BodyText"/>
                  <w:rPr>
                    <w:color w:val="auto"/>
                    <w:sz w:val="20"/>
                  </w:rPr>
                </w:pPr>
                <w:r>
                  <w:t>Inventive</w:t>
                </w:r>
                <w:r w:rsidR="0041305E">
                  <w:t xml:space="preserve"> Advertising Graduate with </w:t>
                </w:r>
                <w:r w:rsidR="006853DF">
                  <w:t xml:space="preserve">strong interpersonal </w:t>
                </w:r>
                <w:r w:rsidR="0036479A">
                  <w:t xml:space="preserve">proficiencies </w:t>
                </w:r>
                <w:r w:rsidR="006853DF">
                  <w:t>s</w:t>
                </w:r>
                <w:r w:rsidR="000F4408">
                  <w:t xml:space="preserve">eeking to utilize my planning, </w:t>
                </w:r>
                <w:r w:rsidR="006853DF">
                  <w:t>organizational</w:t>
                </w:r>
                <w:r w:rsidR="000F4408">
                  <w:t>, and writing/creative skills in order to</w:t>
                </w:r>
                <w:r w:rsidR="002A61D9">
                  <w:t xml:space="preserve"> help </w:t>
                </w:r>
                <w:r w:rsidR="006B3EE8">
                  <w:t>build fellowship/community relations</w:t>
                </w:r>
                <w:r w:rsidR="003B562B">
                  <w:t xml:space="preserve">. I am an ambitious team player </w:t>
                </w:r>
                <w:r w:rsidR="000F4408">
                  <w:t>with strong leadersh</w:t>
                </w:r>
                <w:r w:rsidR="003B562B">
                  <w:t xml:space="preserve">ip skills, outfitted </w:t>
                </w:r>
                <w:r w:rsidR="009938B2">
                  <w:t>to step into any role necessary in order to mee</w:t>
                </w:r>
                <w:r w:rsidR="0036479A">
                  <w:t>t goals and produce quality work</w:t>
                </w:r>
                <w:r w:rsidR="006B3EE8">
                  <w:t xml:space="preserve">—on </w:t>
                </w:r>
                <w:r w:rsidR="0036479A">
                  <w:t>any level</w:t>
                </w:r>
                <w:r w:rsidR="000F4408">
                  <w:t>.</w:t>
                </w:r>
              </w:p>
            </w:sdtContent>
          </w:sdt>
        </w:tc>
      </w:tr>
      <w:tr w:rsidR="001663F1" w14:paraId="646676B2" w14:textId="41554EB0" w:rsidTr="001663F1">
        <w:tc>
          <w:tcPr>
            <w:tcW w:w="256" w:type="pct"/>
          </w:tcPr>
          <w:p w14:paraId="6CD9A636" w14:textId="72E0EA34" w:rsidR="001663F1" w:rsidRDefault="001663F1" w:rsidP="009F19E9">
            <w:pPr>
              <w:pStyle w:val="SpaceBetween"/>
            </w:pPr>
            <w:r>
              <w:rPr>
                <w:rFonts w:asciiTheme="majorHAnsi" w:hAnsiTheme="majorHAnsi" w:cstheme="majorHAnsi"/>
                <w:b/>
                <w:color w:val="990000" w:themeColor="accent1"/>
                <w:sz w:val="18"/>
                <w:szCs w:val="18"/>
              </w:rPr>
              <w:t xml:space="preserve">         </w:t>
            </w:r>
            <w:r w:rsidRPr="001663F1">
              <w:rPr>
                <w:rFonts w:asciiTheme="majorHAnsi" w:hAnsiTheme="majorHAnsi" w:cstheme="majorHAnsi"/>
                <w:b/>
                <w:color w:val="990000" w:themeColor="accent1"/>
                <w:sz w:val="18"/>
                <w:szCs w:val="18"/>
              </w:rPr>
              <w:t>Experience</w:t>
            </w:r>
          </w:p>
        </w:tc>
        <w:tc>
          <w:tcPr>
            <w:tcW w:w="184" w:type="pct"/>
          </w:tcPr>
          <w:p w14:paraId="74CA5C3A" w14:textId="514F8652" w:rsidR="001663F1" w:rsidRPr="001663F1" w:rsidRDefault="001663F1" w:rsidP="001663F1">
            <w:pPr>
              <w:pStyle w:val="SpaceBetween"/>
              <w:jc w:val="both"/>
              <w:rPr>
                <w:rFonts w:asciiTheme="majorHAnsi" w:hAnsiTheme="majorHAnsi" w:cstheme="majorHAnsi"/>
                <w:b/>
                <w:color w:val="990000" w:themeColor="accent1"/>
                <w:sz w:val="18"/>
                <w:szCs w:val="18"/>
              </w:rPr>
            </w:pPr>
          </w:p>
        </w:tc>
        <w:tc>
          <w:tcPr>
            <w:tcW w:w="1519" w:type="pct"/>
          </w:tcPr>
          <w:sdt>
            <w:sdtPr>
              <w:rPr>
                <w:rFonts w:asciiTheme="minorHAnsi" w:eastAsiaTheme="minorEastAsia" w:hAnsiTheme="minorHAnsi" w:cstheme="minorBidi"/>
                <w:bCs w:val="0"/>
                <w:color w:val="7F7F7F" w:themeColor="text1" w:themeTint="80"/>
                <w:szCs w:val="22"/>
              </w:rPr>
              <w:id w:val="2063367736"/>
              <w:placeholder>
                <w:docPart w:val="8E4DA69EEAD45C449050BF325ED059F9"/>
              </w:placeholder>
            </w:sdtPr>
            <w:sdtContent>
              <w:sdt>
                <w:sdtPr>
                  <w:rPr>
                    <w:rFonts w:asciiTheme="minorHAnsi" w:eastAsiaTheme="minorEastAsia" w:hAnsiTheme="minorHAnsi" w:cstheme="minorBidi"/>
                    <w:bCs w:val="0"/>
                    <w:color w:val="7F7F7F" w:themeColor="text1" w:themeTint="80"/>
                    <w:szCs w:val="22"/>
                  </w:rPr>
                  <w:id w:val="2131817264"/>
                  <w:placeholder>
                    <w:docPart w:val="E192E551085D9241845B15E592932706"/>
                  </w:placeholder>
                </w:sdtPr>
                <w:sdtEndPr>
                  <w:rPr>
                    <w:rFonts w:asciiTheme="majorHAnsi" w:eastAsiaTheme="majorEastAsia" w:hAnsiTheme="majorHAnsi" w:cstheme="majorBidi"/>
                    <w:bCs/>
                    <w:color w:val="333333" w:themeColor="text2"/>
                    <w:szCs w:val="20"/>
                  </w:rPr>
                </w:sdtEndPr>
                <w:sdtContent>
                  <w:sdt>
                    <w:sdtPr>
                      <w:rPr>
                        <w:rFonts w:asciiTheme="minorHAnsi" w:eastAsiaTheme="minorEastAsia" w:hAnsiTheme="minorHAnsi" w:cstheme="minorBidi"/>
                        <w:bCs w:val="0"/>
                        <w:color w:val="7F7F7F" w:themeColor="text1" w:themeTint="80"/>
                        <w:szCs w:val="22"/>
                      </w:rPr>
                      <w:id w:val="-708578289"/>
                      <w:placeholder>
                        <w:docPart w:val="AA237BEF75087A41883A22819A4CF3EB"/>
                      </w:placeholder>
                    </w:sdtPr>
                    <w:sdtEndPr>
                      <w:rPr>
                        <w:rFonts w:asciiTheme="majorHAnsi" w:eastAsiaTheme="majorEastAsia" w:hAnsiTheme="majorHAnsi" w:cstheme="majorBidi"/>
                        <w:bCs/>
                        <w:color w:val="333333" w:themeColor="text2"/>
                        <w:szCs w:val="20"/>
                      </w:rPr>
                    </w:sdtEndPr>
                    <w:sdtContent>
                      <w:p w14:paraId="261E5559" w14:textId="77777777" w:rsidR="001663F1" w:rsidRDefault="001663F1" w:rsidP="001663F1">
                        <w:pPr>
                          <w:pStyle w:val="Heading2"/>
                          <w:rPr>
                            <w:rFonts w:asciiTheme="minorHAnsi" w:eastAsiaTheme="minorEastAsia" w:hAnsiTheme="minorHAnsi" w:cstheme="minorBidi"/>
                            <w:bCs w:val="0"/>
                            <w:color w:val="7F7F7F" w:themeColor="text1" w:themeTint="80"/>
                            <w:szCs w:val="22"/>
                          </w:rPr>
                        </w:pPr>
                      </w:p>
                      <w:p w14:paraId="5F72E351" w14:textId="472E5CEC" w:rsidR="001663F1" w:rsidRDefault="001663F1" w:rsidP="001663F1">
                        <w:pPr>
                          <w:pStyle w:val="Heading2"/>
                        </w:pPr>
                        <w:r>
                          <w:t>Wine To Wate</w:t>
                        </w:r>
                        <w:r w:rsidR="009B0A8B">
                          <w:t xml:space="preserve">r | Creative Development Intern                                                          </w:t>
                        </w:r>
                        <w:r>
                          <w:t>January 2017-</w:t>
                        </w:r>
                        <w:r w:rsidR="009B0A8B">
                          <w:t>June 2017</w:t>
                        </w:r>
                      </w:p>
                      <w:sdt>
                        <w:sdtPr>
                          <w:rPr>
                            <w:rFonts w:asciiTheme="minorHAnsi" w:hAnsiTheme="minorHAnsi" w:cstheme="minorHAnsi"/>
                            <w:color w:val="7F7F7F" w:themeColor="text1" w:themeTint="80"/>
                          </w:rPr>
                          <w:id w:val="1640066949"/>
                          <w:placeholder>
                            <w:docPart w:val="64F120870B3D4B4B8E7D906CD0CE3B46"/>
                          </w:placeholder>
                        </w:sdtPr>
                        <w:sdtContent>
                          <w:p w14:paraId="55878F8A" w14:textId="608A5E80" w:rsidR="001663F1" w:rsidRPr="001663F1" w:rsidRDefault="001663F1" w:rsidP="00F918B0">
                            <w:pPr>
                              <w:pStyle w:val="Heading2"/>
                              <w:rPr>
                                <w:rFonts w:asciiTheme="minorHAnsi" w:eastAsiaTheme="minorEastAsia" w:hAnsiTheme="minorHAnsi" w:cstheme="minorBidi"/>
                                <w:b/>
                                <w:bCs w:val="0"/>
                                <w:color w:val="auto"/>
                                <w:sz w:val="24"/>
                                <w:szCs w:val="24"/>
                              </w:rPr>
                            </w:pPr>
                            <w:r>
                              <w:rPr>
                                <w:rFonts w:asciiTheme="minorHAnsi" w:hAnsiTheme="minorHAnsi" w:cstheme="minorHAnsi"/>
                                <w:color w:val="7F7F7F" w:themeColor="text1" w:themeTint="80"/>
                              </w:rPr>
                              <w:t>Developed targeted donor messages and email campaigns</w:t>
                            </w:r>
                            <w:r w:rsidRPr="00F918B0">
                              <w:rPr>
                                <w:rFonts w:asciiTheme="minorHAnsi" w:hAnsiTheme="minorHAnsi" w:cstheme="minorHAnsi"/>
                                <w:color w:val="7F7F7F" w:themeColor="text1" w:themeTint="80"/>
                              </w:rPr>
                              <w:t xml:space="preserve"> </w:t>
                            </w:r>
                            <w:r>
                              <w:rPr>
                                <w:rFonts w:asciiTheme="minorHAnsi" w:hAnsiTheme="minorHAnsi" w:cstheme="minorHAnsi"/>
                                <w:color w:val="7F7F7F" w:themeColor="text1" w:themeTint="80"/>
                              </w:rPr>
                              <w:t xml:space="preserve">using </w:t>
                            </w:r>
                            <w:proofErr w:type="spellStart"/>
                            <w:r>
                              <w:rPr>
                                <w:rFonts w:asciiTheme="minorHAnsi" w:hAnsiTheme="minorHAnsi" w:cstheme="minorHAnsi"/>
                                <w:color w:val="7F7F7F" w:themeColor="text1" w:themeTint="80"/>
                              </w:rPr>
                              <w:t>Mailchimp</w:t>
                            </w:r>
                            <w:proofErr w:type="spellEnd"/>
                            <w:r w:rsidR="000F4408">
                              <w:rPr>
                                <w:rFonts w:asciiTheme="minorHAnsi" w:hAnsiTheme="minorHAnsi" w:cstheme="minorHAnsi"/>
                                <w:color w:val="7F7F7F" w:themeColor="text1" w:themeTint="80"/>
                              </w:rPr>
                              <w:t xml:space="preserve"> for an internationally-supported non-profit </w:t>
                            </w:r>
                            <w:r w:rsidRPr="00F918B0">
                              <w:rPr>
                                <w:rFonts w:asciiTheme="minorHAnsi" w:hAnsiTheme="minorHAnsi" w:cstheme="minorHAnsi"/>
                                <w:color w:val="7F7F7F" w:themeColor="text1" w:themeTint="80"/>
                              </w:rPr>
                              <w:t xml:space="preserve">| </w:t>
                            </w:r>
                            <w:r>
                              <w:rPr>
                                <w:rFonts w:asciiTheme="minorHAnsi" w:hAnsiTheme="minorHAnsi" w:cstheme="minorHAnsi"/>
                                <w:color w:val="7F7F7F" w:themeColor="text1" w:themeTint="80"/>
                              </w:rPr>
                              <w:t>Tracked donor outreach</w:t>
                            </w:r>
                            <w:r w:rsidRPr="00F918B0">
                              <w:rPr>
                                <w:rFonts w:asciiTheme="minorHAnsi" w:hAnsiTheme="minorHAnsi" w:cstheme="minorHAnsi"/>
                                <w:color w:val="7F7F7F" w:themeColor="text1" w:themeTint="80"/>
                              </w:rPr>
                              <w:t xml:space="preserve"> </w:t>
                            </w:r>
                            <w:r w:rsidR="000F4408">
                              <w:rPr>
                                <w:rFonts w:asciiTheme="minorHAnsi" w:hAnsiTheme="minorHAnsi" w:cstheme="minorHAnsi"/>
                                <w:color w:val="7F7F7F" w:themeColor="text1" w:themeTint="80"/>
                              </w:rPr>
                              <w:t xml:space="preserve">and contributions </w:t>
                            </w:r>
                            <w:r>
                              <w:rPr>
                                <w:rFonts w:asciiTheme="minorHAnsi" w:hAnsiTheme="minorHAnsi" w:cstheme="minorHAnsi"/>
                                <w:color w:val="7F7F7F" w:themeColor="text1" w:themeTint="80"/>
                              </w:rPr>
                              <w:t xml:space="preserve">through </w:t>
                            </w:r>
                            <w:r w:rsidR="000F4408">
                              <w:rPr>
                                <w:rFonts w:asciiTheme="minorHAnsi" w:hAnsiTheme="minorHAnsi" w:cstheme="minorHAnsi"/>
                                <w:color w:val="7F7F7F" w:themeColor="text1" w:themeTint="80"/>
                              </w:rPr>
                              <w:t xml:space="preserve">online donor database </w:t>
                            </w:r>
                            <w:r w:rsidRPr="00F918B0">
                              <w:rPr>
                                <w:rFonts w:asciiTheme="minorHAnsi" w:hAnsiTheme="minorHAnsi" w:cstheme="minorHAnsi"/>
                                <w:color w:val="7F7F7F" w:themeColor="text1" w:themeTint="80"/>
                              </w:rPr>
                              <w:t xml:space="preserve">| </w:t>
                            </w:r>
                            <w:r>
                              <w:rPr>
                                <w:rFonts w:asciiTheme="minorHAnsi" w:hAnsiTheme="minorHAnsi" w:cstheme="minorHAnsi"/>
                                <w:color w:val="7F7F7F" w:themeColor="text1" w:themeTint="80"/>
                              </w:rPr>
                              <w:t>Planned and implemented donor communication and recognition through calls, letters, emails, and meetings | Analyzed donor reports to track monetary and event attendance trends</w:t>
                            </w:r>
                            <w:r w:rsidR="001520A5">
                              <w:rPr>
                                <w:rFonts w:asciiTheme="minorHAnsi" w:hAnsiTheme="minorHAnsi" w:cstheme="minorHAnsi"/>
                                <w:color w:val="7F7F7F" w:themeColor="text1" w:themeTint="80"/>
                              </w:rPr>
                              <w:t xml:space="preserve"> | Responsible for answering calls at headquarters and assisting with shipping and inventory of branded merchandise</w:t>
                            </w:r>
                          </w:p>
                        </w:sdtContent>
                      </w:sdt>
                    </w:sdtContent>
                  </w:sdt>
                  <w:p w14:paraId="4C9A774D" w14:textId="77777777" w:rsidR="001663F1" w:rsidRDefault="001663F1" w:rsidP="00F918B0">
                    <w:pPr>
                      <w:pStyle w:val="Heading2"/>
                    </w:pPr>
                  </w:p>
                  <w:p w14:paraId="5CDF9A77" w14:textId="0E55F115" w:rsidR="001663F1" w:rsidRDefault="001663F1" w:rsidP="00F918B0">
                    <w:pPr>
                      <w:pStyle w:val="Heading2"/>
                    </w:pPr>
                    <w:r>
                      <w:t>Service Industry</w:t>
                    </w:r>
                    <w:r w:rsidR="009B0A8B">
                      <w:t xml:space="preserve"> Experience                                                                                                </w:t>
                    </w:r>
                    <w:r>
                      <w:t>May 2011-Present</w:t>
                    </w:r>
                  </w:p>
                  <w:sdt>
                    <w:sdtPr>
                      <w:rPr>
                        <w:rFonts w:asciiTheme="minorHAnsi" w:hAnsiTheme="minorHAnsi" w:cstheme="minorHAnsi"/>
                        <w:color w:val="7F7F7F" w:themeColor="text1" w:themeTint="80"/>
                      </w:rPr>
                      <w:id w:val="-1522239300"/>
                      <w:placeholder>
                        <w:docPart w:val="48F38FFFEFCB764FAAEF027B6DC1FC2D"/>
                      </w:placeholder>
                    </w:sdtPr>
                    <w:sdtContent>
                      <w:p w14:paraId="0935AABD" w14:textId="121D3F8E" w:rsidR="001663F1" w:rsidRPr="00F918B0" w:rsidRDefault="001663F1" w:rsidP="00F918B0">
                        <w:pPr>
                          <w:pStyle w:val="Heading2"/>
                          <w:rPr>
                            <w:rFonts w:asciiTheme="minorHAnsi" w:hAnsiTheme="minorHAnsi" w:cstheme="minorHAnsi"/>
                            <w:color w:val="7F7F7F" w:themeColor="text1" w:themeTint="80"/>
                          </w:rPr>
                        </w:pPr>
                        <w:r w:rsidRPr="00F918B0">
                          <w:rPr>
                            <w:rFonts w:asciiTheme="minorHAnsi" w:hAnsiTheme="minorHAnsi" w:cstheme="minorHAnsi"/>
                            <w:color w:val="7F7F7F" w:themeColor="text1" w:themeTint="80"/>
                          </w:rPr>
                          <w:t xml:space="preserve">References and </w:t>
                        </w:r>
                        <w:r w:rsidR="009B0A8B">
                          <w:rPr>
                            <w:rFonts w:asciiTheme="minorHAnsi" w:hAnsiTheme="minorHAnsi" w:cstheme="minorHAnsi"/>
                            <w:color w:val="7F7F7F" w:themeColor="text1" w:themeTint="80"/>
                          </w:rPr>
                          <w:t>separate resume</w:t>
                        </w:r>
                        <w:r w:rsidRPr="00F918B0">
                          <w:rPr>
                            <w:rFonts w:asciiTheme="minorHAnsi" w:hAnsiTheme="minorHAnsi" w:cstheme="minorHAnsi"/>
                            <w:color w:val="7F7F7F" w:themeColor="text1" w:themeTint="80"/>
                          </w:rPr>
                          <w:t xml:space="preserve"> available upon request | Currently </w:t>
                        </w:r>
                        <w:r w:rsidR="000F4408">
                          <w:rPr>
                            <w:rFonts w:asciiTheme="minorHAnsi" w:hAnsiTheme="minorHAnsi" w:cstheme="minorHAnsi"/>
                            <w:color w:val="7F7F7F" w:themeColor="text1" w:themeTint="80"/>
                          </w:rPr>
                          <w:t>working part-time with two restaurants and a local health food store</w:t>
                        </w:r>
                        <w:r w:rsidRPr="00F918B0">
                          <w:rPr>
                            <w:rFonts w:asciiTheme="minorHAnsi" w:hAnsiTheme="minorHAnsi" w:cstheme="minorHAnsi"/>
                            <w:color w:val="7F7F7F" w:themeColor="text1" w:themeTint="80"/>
                          </w:rPr>
                          <w:t xml:space="preserve"> | </w:t>
                        </w:r>
                        <w:r w:rsidR="00E045F2">
                          <w:rPr>
                            <w:rFonts w:asciiTheme="minorHAnsi" w:hAnsiTheme="minorHAnsi" w:cstheme="minorHAnsi"/>
                            <w:color w:val="7F7F7F" w:themeColor="text1" w:themeTint="80"/>
                          </w:rPr>
                          <w:t>Customer service experience ranges from fast-casual to fine dining and retail</w:t>
                        </w:r>
                      </w:p>
                    </w:sdtContent>
                  </w:sdt>
                </w:sdtContent>
              </w:sdt>
              <w:sdt>
                <w:sdtPr>
                  <w:rPr>
                    <w:rFonts w:asciiTheme="minorHAnsi" w:eastAsiaTheme="minorEastAsia" w:hAnsiTheme="minorHAnsi" w:cstheme="minorBidi"/>
                    <w:bCs w:val="0"/>
                    <w:color w:val="7F7F7F" w:themeColor="text1" w:themeTint="80"/>
                    <w:szCs w:val="22"/>
                  </w:rPr>
                  <w:id w:val="541262403"/>
                  <w:placeholder>
                    <w:docPart w:val="B65D8A9172879E45A45F2972DE0C0000"/>
                  </w:placeholder>
                </w:sdtPr>
                <w:sdtContent>
                  <w:p w14:paraId="6AE3D087" w14:textId="77777777" w:rsidR="001663F1" w:rsidRDefault="002A61D9" w:rsidP="00F918B0">
                    <w:pPr>
                      <w:pStyle w:val="Heading2"/>
                    </w:pPr>
                    <w:sdt>
                      <w:sdtPr>
                        <w:id w:val="152270469"/>
                        <w:placeholder>
                          <w:docPart w:val="BAFD50412521534292A32E9B3AAA38CA"/>
                        </w:placeholder>
                        <w:showingPlcHdr/>
                      </w:sdtPr>
                      <w:sdtContent>
                        <w:r w:rsidR="001663F1" w:rsidRPr="001663F1">
                          <w:rPr>
                            <w:color w:val="FFFFFF" w:themeColor="background1"/>
                          </w:rPr>
                          <w:t>Lorem ipsum dolor</w:t>
                        </w:r>
                      </w:sdtContent>
                    </w:sdt>
                  </w:p>
                  <w:p w14:paraId="40C3A9E7" w14:textId="062A8FDF" w:rsidR="001663F1" w:rsidRDefault="009B0A8B" w:rsidP="00F918B0">
                    <w:pPr>
                      <w:pStyle w:val="Heading2"/>
                    </w:pPr>
                    <w:r>
                      <w:t xml:space="preserve">W. Kerr. Scott Star Party                                                                                          </w:t>
                    </w:r>
                    <w:r w:rsidR="001663F1">
                      <w:t>February 2016-May 2016</w:t>
                    </w:r>
                  </w:p>
                  <w:sdt>
                    <w:sdtPr>
                      <w:id w:val="905728435"/>
                      <w:placeholder>
                        <w:docPart w:val="8B64C9E6BF0EE5479674F034EB9B3858"/>
                      </w:placeholder>
                    </w:sdtPr>
                    <w:sdtContent>
                      <w:p w14:paraId="2D59DB43" w14:textId="57CF95E9" w:rsidR="001663F1" w:rsidRDefault="00362FE2" w:rsidP="00F918B0">
                        <w:pPr>
                          <w:pStyle w:val="BodyText"/>
                          <w:rPr>
                            <w:color w:val="auto"/>
                            <w:sz w:val="20"/>
                          </w:rPr>
                        </w:pPr>
                        <w:r>
                          <w:t>Facilitated</w:t>
                        </w:r>
                        <w:r w:rsidR="001663F1">
                          <w:t xml:space="preserve"> a regional segment of a statewide stargazing and astronomy education event | Responsible for social media interaction </w:t>
                        </w:r>
                        <w:r w:rsidR="000F4408">
                          <w:t xml:space="preserve">and </w:t>
                        </w:r>
                        <w:r w:rsidR="001663F1">
                          <w:t xml:space="preserve">public relations | Headed contact with local schools </w:t>
                        </w:r>
                        <w:r w:rsidR="000F4408">
                          <w:t>and organizations</w:t>
                        </w:r>
                        <w:r w:rsidR="001663F1">
                          <w:t xml:space="preserve"> </w:t>
                        </w:r>
                        <w:r w:rsidR="000F4408">
                          <w:t>to build interest in participation</w:t>
                        </w:r>
                        <w:r w:rsidR="001663F1">
                          <w:t xml:space="preserve"> | Wrote news releases for local newspapers and radio stations | Event photographer</w:t>
                        </w:r>
                      </w:p>
                    </w:sdtContent>
                  </w:sdt>
                </w:sdtContent>
              </w:sdt>
              <w:sdt>
                <w:sdtPr>
                  <w:rPr>
                    <w:rFonts w:asciiTheme="minorHAnsi" w:eastAsiaTheme="minorEastAsia" w:hAnsiTheme="minorHAnsi" w:cstheme="minorBidi"/>
                    <w:bCs w:val="0"/>
                    <w:color w:val="7F7F7F" w:themeColor="text1" w:themeTint="80"/>
                    <w:szCs w:val="22"/>
                  </w:rPr>
                  <w:id w:val="-2094081611"/>
                  <w:placeholder>
                    <w:docPart w:val="86DFCC8B17D1F349B073885A70FC1271"/>
                  </w:placeholder>
                </w:sdtPr>
                <w:sdtContent>
                  <w:p w14:paraId="7072DC56" w14:textId="6DADB5FB" w:rsidR="002C1586" w:rsidRDefault="002A61D9" w:rsidP="00F918B0">
                    <w:pPr>
                      <w:pStyle w:val="Heading2"/>
                    </w:pPr>
                    <w:sdt>
                      <w:sdtPr>
                        <w:id w:val="1768267089"/>
                        <w:placeholder>
                          <w:docPart w:val="C444E5C743716B4BB9B901608741B047"/>
                        </w:placeholder>
                        <w:showingPlcHdr/>
                      </w:sdtPr>
                      <w:sdtContent>
                        <w:r w:rsidR="001663F1" w:rsidRPr="001663F1">
                          <w:rPr>
                            <w:color w:val="FFFFFF" w:themeColor="background1"/>
                          </w:rPr>
                          <w:t>Lorem ipsum dolor</w:t>
                        </w:r>
                      </w:sdtContent>
                    </w:sdt>
                  </w:p>
                  <w:p w14:paraId="1655051C" w14:textId="77777777" w:rsidR="002A631E" w:rsidRDefault="002A631E" w:rsidP="002A631E">
                    <w:pPr>
                      <w:pStyle w:val="Heading2"/>
                    </w:pPr>
                    <w:r>
                      <w:t>The Odyssey Online                                                                                                  April 2016-October 2016</w:t>
                    </w:r>
                  </w:p>
                  <w:p w14:paraId="76005A3C" w14:textId="56B1C555" w:rsidR="002A631E" w:rsidRPr="002A631E" w:rsidRDefault="002A61D9" w:rsidP="002A631E">
                    <w:pPr>
                      <w:pStyle w:val="Heading2"/>
                      <w:rPr>
                        <w:rFonts w:asciiTheme="minorHAnsi" w:hAnsiTheme="minorHAnsi" w:cstheme="minorHAnsi"/>
                        <w:color w:val="7F7F7F" w:themeColor="text1" w:themeTint="80"/>
                      </w:rPr>
                    </w:pPr>
                    <w:sdt>
                      <w:sdtPr>
                        <w:rPr>
                          <w:rFonts w:asciiTheme="minorHAnsi" w:hAnsiTheme="minorHAnsi" w:cstheme="minorHAnsi"/>
                        </w:rPr>
                        <w:id w:val="2089416101"/>
                        <w:placeholder>
                          <w:docPart w:val="B5A9A87C66400941946D971909DFBC87"/>
                        </w:placeholder>
                      </w:sdtPr>
                      <w:sdtEndPr>
                        <w:rPr>
                          <w:color w:val="7F7F7F" w:themeColor="text1" w:themeTint="80"/>
                        </w:rPr>
                      </w:sdtEndPr>
                      <w:sdtContent>
                        <w:r w:rsidR="002A631E" w:rsidRPr="002A631E">
                          <w:rPr>
                            <w:rFonts w:asciiTheme="minorHAnsi" w:hAnsiTheme="minorHAnsi" w:cstheme="minorHAnsi"/>
                            <w:color w:val="7F7F7F" w:themeColor="text1" w:themeTint="80"/>
                          </w:rPr>
                          <w:t>Responsible for posting weekly articles to be shared through social media | Utilized social media trend research to create relatable and relevant content | Responsible for building and maintaining an individual brand as a writer</w:t>
                        </w:r>
                      </w:sdtContent>
                    </w:sdt>
                  </w:p>
                  <w:p w14:paraId="03F2C133" w14:textId="77777777" w:rsidR="002A631E" w:rsidRDefault="002A631E" w:rsidP="00F918B0">
                    <w:pPr>
                      <w:pStyle w:val="Heading2"/>
                    </w:pPr>
                  </w:p>
                  <w:p w14:paraId="2A9BD562" w14:textId="28B7D860" w:rsidR="001663F1" w:rsidRDefault="009B0A8B" w:rsidP="00F918B0">
                    <w:pPr>
                      <w:pStyle w:val="Heading2"/>
                    </w:pPr>
                    <w:r>
                      <w:t xml:space="preserve">ASU Advertising Club                                                                                                </w:t>
                    </w:r>
                    <w:r w:rsidR="001663F1">
                      <w:t>January 2014-</w:t>
                    </w:r>
                    <w:r w:rsidR="00EA5526">
                      <w:t>May</w:t>
                    </w:r>
                    <w:r>
                      <w:t xml:space="preserve"> 2017</w:t>
                    </w:r>
                  </w:p>
                  <w:sdt>
                    <w:sdtPr>
                      <w:id w:val="-2079742139"/>
                      <w:placeholder>
                        <w:docPart w:val="0F1BD7403057CC4F97755253AA0156D3"/>
                      </w:placeholder>
                    </w:sdtPr>
                    <w:sdtContent>
                      <w:p w14:paraId="05A5EA85" w14:textId="77777777" w:rsidR="002A631E" w:rsidRDefault="001663F1" w:rsidP="002A631E">
                        <w:pPr>
                          <w:pStyle w:val="BodyText"/>
                        </w:pPr>
                        <w:r>
                          <w:t>2016/2017 Vice President | Responsible for community relations and seeking professional opportunities for members | Work</w:t>
                        </w:r>
                        <w:r w:rsidR="000F4408">
                          <w:t>ed</w:t>
                        </w:r>
                        <w:r>
                          <w:t xml:space="preserve"> directly with the president to organize and implement meetings and club special events</w:t>
                        </w:r>
                        <w:r w:rsidR="000F4408">
                          <w:t xml:space="preserve"> with agencies</w:t>
                        </w:r>
                      </w:p>
                      <w:p w14:paraId="0D63D025" w14:textId="4922A404" w:rsidR="001663F1" w:rsidRPr="002A631E" w:rsidRDefault="002A61D9" w:rsidP="002A631E">
                        <w:pPr>
                          <w:pStyle w:val="BodyText"/>
                        </w:pPr>
                      </w:p>
                    </w:sdtContent>
                  </w:sdt>
                </w:sdtContent>
              </w:sdt>
            </w:sdtContent>
          </w:sdt>
          <w:sdt>
            <w:sdtPr>
              <w:rPr>
                <w:rFonts w:asciiTheme="minorHAnsi" w:eastAsiaTheme="minorEastAsia" w:hAnsiTheme="minorHAnsi" w:cstheme="minorBidi"/>
                <w:bCs w:val="0"/>
                <w:color w:val="7F7F7F" w:themeColor="text1" w:themeTint="80"/>
                <w:sz w:val="20"/>
                <w:szCs w:val="22"/>
              </w:rPr>
              <w:id w:val="-1498416317"/>
              <w:placeholder>
                <w:docPart w:val="80E55EBF18760445B5C660BC25B38C09"/>
              </w:placeholder>
            </w:sdtPr>
            <w:sdtEndPr>
              <w:rPr>
                <w:szCs w:val="18"/>
              </w:rPr>
            </w:sdtEndPr>
            <w:sdtContent>
              <w:p w14:paraId="0C06A71F" w14:textId="64F92602" w:rsidR="001663F1" w:rsidRDefault="009B0A8B" w:rsidP="007F4AE1">
                <w:pPr>
                  <w:pStyle w:val="Heading2"/>
                </w:pPr>
                <w:r>
                  <w:t xml:space="preserve">City of Concord Youth Council                                                                              </w:t>
                </w:r>
                <w:r w:rsidR="001663F1">
                  <w:t>September 2010-May 2013</w:t>
                </w:r>
              </w:p>
              <w:sdt>
                <w:sdtPr>
                  <w:rPr>
                    <w:color w:val="7F7F7F" w:themeColor="text1" w:themeTint="80"/>
                    <w:sz w:val="18"/>
                    <w:szCs w:val="18"/>
                  </w:rPr>
                  <w:id w:val="665439514"/>
                  <w:placeholder>
                    <w:docPart w:val="58B87EF5F815074B8FC9B21E51AABA57"/>
                  </w:placeholder>
                </w:sdtPr>
                <w:sdtContent>
                  <w:p w14:paraId="543EEC0F" w14:textId="7096E74A" w:rsidR="001663F1" w:rsidRPr="002A631E" w:rsidRDefault="001663F1" w:rsidP="00EA5526">
                    <w:pPr>
                      <w:tabs>
                        <w:tab w:val="left" w:pos="1294"/>
                      </w:tabs>
                      <w:rPr>
                        <w:color w:val="7F7F7F" w:themeColor="text1" w:themeTint="80"/>
                        <w:sz w:val="18"/>
                        <w:szCs w:val="18"/>
                      </w:rPr>
                    </w:pPr>
                    <w:r w:rsidRPr="002A631E">
                      <w:rPr>
                        <w:color w:val="7F7F7F" w:themeColor="text1" w:themeTint="80"/>
                        <w:sz w:val="18"/>
                        <w:szCs w:val="18"/>
                      </w:rPr>
                      <w:t>Member for 3 years</w:t>
                    </w:r>
                    <w:r w:rsidR="000F4408" w:rsidRPr="002A631E">
                      <w:rPr>
                        <w:color w:val="7F7F7F" w:themeColor="text1" w:themeTint="80"/>
                        <w:sz w:val="18"/>
                        <w:szCs w:val="18"/>
                      </w:rPr>
                      <w:t>;</w:t>
                    </w:r>
                    <w:r w:rsidRPr="002A631E">
                      <w:rPr>
                        <w:color w:val="7F7F7F" w:themeColor="text1" w:themeTint="80"/>
                        <w:sz w:val="18"/>
                        <w:szCs w:val="18"/>
                      </w:rPr>
                      <w:t xml:space="preserve"> Marketing chair for final year | Responsible for monthly council newsletters | Responsible for heading and planning one major city event each year | </w:t>
                    </w:r>
                    <w:r w:rsidR="000F4408" w:rsidRPr="002A631E">
                      <w:rPr>
                        <w:color w:val="7F7F7F" w:themeColor="text1" w:themeTint="80"/>
                        <w:sz w:val="18"/>
                        <w:szCs w:val="18"/>
                      </w:rPr>
                      <w:t xml:space="preserve">Built and maintained professional relationships with </w:t>
                    </w:r>
                    <w:r w:rsidR="00EA5526" w:rsidRPr="002A631E">
                      <w:rPr>
                        <w:color w:val="7F7F7F" w:themeColor="text1" w:themeTint="80"/>
                        <w:sz w:val="18"/>
                        <w:szCs w:val="18"/>
                      </w:rPr>
                      <w:t xml:space="preserve">city government officials </w:t>
                    </w:r>
                    <w:r w:rsidRPr="002A631E">
                      <w:rPr>
                        <w:color w:val="7F7F7F" w:themeColor="text1" w:themeTint="80"/>
                        <w:sz w:val="18"/>
                        <w:szCs w:val="18"/>
                      </w:rPr>
                      <w:t>| Worked directly with the city Parks and Recreation department</w:t>
                    </w:r>
                  </w:p>
                </w:sdtContent>
              </w:sdt>
            </w:sdtContent>
          </w:sdt>
        </w:tc>
        <w:tc>
          <w:tcPr>
            <w:tcW w:w="1519" w:type="pct"/>
          </w:tcPr>
          <w:p w14:paraId="00B87B8D" w14:textId="77777777" w:rsidR="001663F1" w:rsidRDefault="001663F1"/>
        </w:tc>
        <w:tc>
          <w:tcPr>
            <w:tcW w:w="1521" w:type="pct"/>
          </w:tcPr>
          <w:sdt>
            <w:sdtPr>
              <w:rPr>
                <w:rFonts w:asciiTheme="minorHAnsi" w:eastAsiaTheme="minorEastAsia" w:hAnsiTheme="minorHAnsi" w:cstheme="minorBidi"/>
                <w:bCs w:val="0"/>
                <w:color w:val="7F7F7F" w:themeColor="text1" w:themeTint="80"/>
                <w:szCs w:val="22"/>
              </w:rPr>
              <w:id w:val="-2738600"/>
              <w:placeholder>
                <w:docPart w:val="A9D34953B8B9E844BFECD61593867FF2"/>
              </w:placeholder>
            </w:sdtPr>
            <w:sdtContent>
              <w:sdt>
                <w:sdtPr>
                  <w:rPr>
                    <w:rFonts w:asciiTheme="minorHAnsi" w:eastAsiaTheme="minorEastAsia" w:hAnsiTheme="minorHAnsi" w:cstheme="minorBidi"/>
                    <w:bCs w:val="0"/>
                    <w:color w:val="7F7F7F" w:themeColor="text1" w:themeTint="80"/>
                    <w:szCs w:val="22"/>
                  </w:rPr>
                  <w:id w:val="368119046"/>
                  <w:placeholder>
                    <w:docPart w:val="CF72AFC8A6D5E243A95899D89080C952"/>
                  </w:placeholder>
                </w:sdtPr>
                <w:sdtEndPr>
                  <w:rPr>
                    <w:rFonts w:asciiTheme="majorHAnsi" w:eastAsiaTheme="majorEastAsia" w:hAnsiTheme="majorHAnsi" w:cstheme="majorBidi"/>
                    <w:bCs/>
                    <w:color w:val="333333" w:themeColor="text2"/>
                    <w:szCs w:val="20"/>
                  </w:rPr>
                </w:sdtEndPr>
                <w:sdtContent>
                  <w:sdt>
                    <w:sdtPr>
                      <w:rPr>
                        <w:rFonts w:asciiTheme="minorHAnsi" w:eastAsiaTheme="minorEastAsia" w:hAnsiTheme="minorHAnsi" w:cstheme="minorBidi"/>
                        <w:bCs w:val="0"/>
                        <w:color w:val="7F7F7F" w:themeColor="text1" w:themeTint="80"/>
                        <w:szCs w:val="22"/>
                      </w:rPr>
                      <w:id w:val="-265846113"/>
                      <w:placeholder>
                        <w:docPart w:val="176EF7BD68C4D4478AAC2E7096F24BEC"/>
                      </w:placeholder>
                    </w:sdtPr>
                    <w:sdtEndPr>
                      <w:rPr>
                        <w:rFonts w:asciiTheme="majorHAnsi" w:eastAsiaTheme="majorEastAsia" w:hAnsiTheme="majorHAnsi" w:cstheme="majorBidi"/>
                        <w:bCs/>
                        <w:color w:val="333333" w:themeColor="text2"/>
                        <w:szCs w:val="20"/>
                      </w:rPr>
                    </w:sdtEndPr>
                    <w:sdtContent>
                      <w:p w14:paraId="0339F719" w14:textId="77777777" w:rsidR="001663F1" w:rsidRDefault="001663F1" w:rsidP="001663F1">
                        <w:pPr>
                          <w:pStyle w:val="Heading2"/>
                        </w:pPr>
                        <w:r>
                          <w:t>Wine To Water | Creative Development Intern</w:t>
                        </w:r>
                        <w:r>
                          <w:tab/>
                          <w:t>January 2017-Present</w:t>
                        </w:r>
                      </w:p>
                      <w:sdt>
                        <w:sdtPr>
                          <w:rPr>
                            <w:rFonts w:asciiTheme="minorHAnsi" w:hAnsiTheme="minorHAnsi" w:cstheme="minorHAnsi"/>
                            <w:color w:val="7F7F7F" w:themeColor="text1" w:themeTint="80"/>
                          </w:rPr>
                          <w:id w:val="1478873203"/>
                          <w:placeholder>
                            <w:docPart w:val="6FEAC0BF97F8E744915F712517D21663"/>
                          </w:placeholder>
                        </w:sdtPr>
                        <w:sdtContent>
                          <w:p w14:paraId="61C9338D" w14:textId="77777777" w:rsidR="001663F1" w:rsidRPr="001663F1" w:rsidRDefault="001663F1" w:rsidP="001663F1">
                            <w:pPr>
                              <w:pStyle w:val="Heading2"/>
                              <w:rPr>
                                <w:rFonts w:asciiTheme="minorHAnsi" w:eastAsiaTheme="minorEastAsia" w:hAnsiTheme="minorHAnsi" w:cstheme="minorBidi"/>
                                <w:b/>
                                <w:bCs w:val="0"/>
                                <w:color w:val="auto"/>
                                <w:sz w:val="24"/>
                                <w:szCs w:val="24"/>
                              </w:rPr>
                            </w:pPr>
                            <w:r>
                              <w:rPr>
                                <w:rFonts w:asciiTheme="minorHAnsi" w:hAnsiTheme="minorHAnsi" w:cstheme="minorHAnsi"/>
                                <w:color w:val="7F7F7F" w:themeColor="text1" w:themeTint="80"/>
                              </w:rPr>
                              <w:t>Developed targeted donor messages and email campaigns</w:t>
                            </w:r>
                            <w:r w:rsidRPr="00F918B0">
                              <w:rPr>
                                <w:rFonts w:asciiTheme="minorHAnsi" w:hAnsiTheme="minorHAnsi" w:cstheme="minorHAnsi"/>
                                <w:color w:val="7F7F7F" w:themeColor="text1" w:themeTint="80"/>
                              </w:rPr>
                              <w:t xml:space="preserve"> | </w:t>
                            </w:r>
                            <w:r>
                              <w:rPr>
                                <w:rFonts w:asciiTheme="minorHAnsi" w:hAnsiTheme="minorHAnsi" w:cstheme="minorHAnsi"/>
                                <w:color w:val="7F7F7F" w:themeColor="text1" w:themeTint="80"/>
                              </w:rPr>
                              <w:t>Tracked donor outreach</w:t>
                            </w:r>
                            <w:r w:rsidRPr="00F918B0">
                              <w:rPr>
                                <w:rFonts w:asciiTheme="minorHAnsi" w:hAnsiTheme="minorHAnsi" w:cstheme="minorHAnsi"/>
                                <w:color w:val="7F7F7F" w:themeColor="text1" w:themeTint="80"/>
                              </w:rPr>
                              <w:t xml:space="preserve"> | </w:t>
                            </w:r>
                            <w:r>
                              <w:rPr>
                                <w:rFonts w:asciiTheme="minorHAnsi" w:hAnsiTheme="minorHAnsi" w:cstheme="minorHAnsi"/>
                                <w:color w:val="7F7F7F" w:themeColor="text1" w:themeTint="80"/>
                              </w:rPr>
                              <w:t>Planned and implemented donor communication and recognition through calls, letters, emails, and meetings | Analyzed donor reports to track monetary trends</w:t>
                            </w:r>
                          </w:p>
                        </w:sdtContent>
                      </w:sdt>
                    </w:sdtContent>
                  </w:sdt>
                  <w:p w14:paraId="7ECB8E46" w14:textId="77777777" w:rsidR="001663F1" w:rsidRDefault="001663F1" w:rsidP="001663F1">
                    <w:pPr>
                      <w:pStyle w:val="Heading2"/>
                    </w:pPr>
                  </w:p>
                  <w:p w14:paraId="621E1368" w14:textId="77777777" w:rsidR="001663F1" w:rsidRDefault="001663F1" w:rsidP="001663F1">
                    <w:pPr>
                      <w:pStyle w:val="Heading2"/>
                    </w:pPr>
                    <w:r>
                      <w:t>Service Industry Experience</w:t>
                    </w:r>
                    <w:r>
                      <w:tab/>
                      <w:t>May 2011-Present</w:t>
                    </w:r>
                  </w:p>
                  <w:sdt>
                    <w:sdtPr>
                      <w:rPr>
                        <w:rFonts w:asciiTheme="minorHAnsi" w:hAnsiTheme="minorHAnsi" w:cstheme="minorHAnsi"/>
                        <w:color w:val="7F7F7F" w:themeColor="text1" w:themeTint="80"/>
                      </w:rPr>
                      <w:id w:val="564068253"/>
                      <w:placeholder>
                        <w:docPart w:val="B41579648702CF469B7FAAEEA82EA3E0"/>
                      </w:placeholder>
                    </w:sdtPr>
                    <w:sdtContent>
                      <w:p w14:paraId="36DB5FEA" w14:textId="77777777" w:rsidR="001663F1" w:rsidRPr="00F918B0" w:rsidRDefault="001663F1" w:rsidP="001663F1">
                        <w:pPr>
                          <w:pStyle w:val="Heading2"/>
                          <w:rPr>
                            <w:rFonts w:asciiTheme="minorHAnsi" w:hAnsiTheme="minorHAnsi" w:cstheme="minorHAnsi"/>
                            <w:color w:val="7F7F7F" w:themeColor="text1" w:themeTint="80"/>
                          </w:rPr>
                        </w:pPr>
                        <w:r w:rsidRPr="00F918B0">
                          <w:rPr>
                            <w:rFonts w:asciiTheme="minorHAnsi" w:hAnsiTheme="minorHAnsi" w:cstheme="minorHAnsi"/>
                            <w:color w:val="7F7F7F" w:themeColor="text1" w:themeTint="80"/>
                          </w:rPr>
                          <w:t>References and Detailed Descriptions available upon request | Currently employed at Wild Craft Eatery on King Street as a server | Proficiency in multitasking</w:t>
                        </w:r>
                        <w:r>
                          <w:rPr>
                            <w:rFonts w:asciiTheme="minorHAnsi" w:hAnsiTheme="minorHAnsi" w:cstheme="minorHAnsi"/>
                            <w:color w:val="7F7F7F" w:themeColor="text1" w:themeTint="80"/>
                          </w:rPr>
                          <w:t>, professional communication,</w:t>
                        </w:r>
                        <w:r w:rsidRPr="00F918B0">
                          <w:rPr>
                            <w:rFonts w:asciiTheme="minorHAnsi" w:hAnsiTheme="minorHAnsi" w:cstheme="minorHAnsi"/>
                            <w:color w:val="7F7F7F" w:themeColor="text1" w:themeTint="80"/>
                          </w:rPr>
                          <w:t xml:space="preserve"> and conflict resolution</w:t>
                        </w:r>
                      </w:p>
                    </w:sdtContent>
                  </w:sdt>
                </w:sdtContent>
              </w:sdt>
              <w:sdt>
                <w:sdtPr>
                  <w:rPr>
                    <w:rFonts w:asciiTheme="minorHAnsi" w:eastAsiaTheme="minorEastAsia" w:hAnsiTheme="minorHAnsi" w:cstheme="minorBidi"/>
                    <w:bCs w:val="0"/>
                    <w:color w:val="7F7F7F" w:themeColor="text1" w:themeTint="80"/>
                    <w:szCs w:val="22"/>
                  </w:rPr>
                  <w:id w:val="-1643423088"/>
                  <w:placeholder>
                    <w:docPart w:val="DB62EE84D9625F458491FE3776B664B2"/>
                  </w:placeholder>
                </w:sdtPr>
                <w:sdtContent>
                  <w:p w14:paraId="18FB5366" w14:textId="77777777" w:rsidR="001663F1" w:rsidRDefault="002A61D9" w:rsidP="001663F1">
                    <w:pPr>
                      <w:pStyle w:val="Heading2"/>
                    </w:pPr>
                    <w:sdt>
                      <w:sdtPr>
                        <w:id w:val="-1852553928"/>
                        <w:placeholder>
                          <w:docPart w:val="0EA518B925C37F489B54C75270DD8506"/>
                        </w:placeholder>
                        <w:showingPlcHdr/>
                      </w:sdtPr>
                      <w:sdtContent>
                        <w:r w:rsidR="001663F1" w:rsidRPr="001663F1">
                          <w:rPr>
                            <w:color w:val="FFFFFF" w:themeColor="background1"/>
                          </w:rPr>
                          <w:t>Lorem ipsum dolor</w:t>
                        </w:r>
                      </w:sdtContent>
                    </w:sdt>
                  </w:p>
                  <w:p w14:paraId="7CBB3D27" w14:textId="77777777" w:rsidR="001663F1" w:rsidRDefault="001663F1" w:rsidP="001663F1">
                    <w:pPr>
                      <w:pStyle w:val="Heading2"/>
                    </w:pPr>
                    <w:r>
                      <w:t>W. Kerr. Scott Star Party</w:t>
                    </w:r>
                    <w:r>
                      <w:tab/>
                      <w:t>February 2016-May 2016</w:t>
                    </w:r>
                  </w:p>
                  <w:sdt>
                    <w:sdtPr>
                      <w:id w:val="-982461551"/>
                      <w:placeholder>
                        <w:docPart w:val="1C818AEFB0526348A0E483EEC23D9C44"/>
                      </w:placeholder>
                    </w:sdtPr>
                    <w:sdtContent>
                      <w:p w14:paraId="3625FDD9" w14:textId="77777777" w:rsidR="001663F1" w:rsidRDefault="001663F1" w:rsidP="001663F1">
                        <w:pPr>
                          <w:pStyle w:val="BodyText"/>
                          <w:rPr>
                            <w:color w:val="auto"/>
                            <w:sz w:val="20"/>
                          </w:rPr>
                        </w:pPr>
                        <w:r>
                          <w:t>Helped to plan a regional segment of a statewide stargazing and astronomy education event | Responsible for social media interaction public relations | Headed contact with local schools and churches for information to potential participants | Wrote news releases for local newspapers and radio stations | Event photographer</w:t>
                        </w:r>
                      </w:p>
                    </w:sdtContent>
                  </w:sdt>
                </w:sdtContent>
              </w:sdt>
              <w:sdt>
                <w:sdtPr>
                  <w:rPr>
                    <w:rFonts w:asciiTheme="minorHAnsi" w:eastAsiaTheme="minorEastAsia" w:hAnsiTheme="minorHAnsi" w:cstheme="minorBidi"/>
                    <w:bCs w:val="0"/>
                    <w:color w:val="7F7F7F" w:themeColor="text1" w:themeTint="80"/>
                    <w:szCs w:val="22"/>
                  </w:rPr>
                  <w:id w:val="-1006279914"/>
                  <w:placeholder>
                    <w:docPart w:val="982EBCAB9220E948AD65FF0DE8CCF058"/>
                  </w:placeholder>
                </w:sdtPr>
                <w:sdtContent>
                  <w:p w14:paraId="6A885142" w14:textId="77777777" w:rsidR="001663F1" w:rsidRDefault="002A61D9" w:rsidP="001663F1">
                    <w:pPr>
                      <w:pStyle w:val="Heading2"/>
                    </w:pPr>
                    <w:sdt>
                      <w:sdtPr>
                        <w:id w:val="-1439206793"/>
                        <w:placeholder>
                          <w:docPart w:val="DACA055C6CF19E42AFD05B872E666144"/>
                        </w:placeholder>
                        <w:showingPlcHdr/>
                      </w:sdtPr>
                      <w:sdtContent>
                        <w:r w:rsidR="001663F1" w:rsidRPr="001663F1">
                          <w:rPr>
                            <w:color w:val="FFFFFF" w:themeColor="background1"/>
                          </w:rPr>
                          <w:t>Lorem ipsum dolor</w:t>
                        </w:r>
                      </w:sdtContent>
                    </w:sdt>
                  </w:p>
                  <w:p w14:paraId="0AA2529B" w14:textId="77777777" w:rsidR="001663F1" w:rsidRDefault="001663F1" w:rsidP="001663F1">
                    <w:pPr>
                      <w:pStyle w:val="Heading2"/>
                    </w:pPr>
                    <w:r>
                      <w:t>ASU Advertising Club</w:t>
                    </w:r>
                    <w:r>
                      <w:tab/>
                      <w:t>January 2014-Present</w:t>
                    </w:r>
                  </w:p>
                  <w:sdt>
                    <w:sdtPr>
                      <w:id w:val="-1767917201"/>
                      <w:placeholder>
                        <w:docPart w:val="34F7EB36789C5449928BAB1889977F94"/>
                      </w:placeholder>
                    </w:sdtPr>
                    <w:sdtContent>
                      <w:p w14:paraId="1047C0EE" w14:textId="77777777" w:rsidR="001663F1" w:rsidRDefault="001663F1" w:rsidP="001663F1">
                        <w:pPr>
                          <w:pStyle w:val="BodyText"/>
                        </w:pPr>
                        <w:r>
                          <w:t>2016/2017 Vice President | Responsible for community relations and seeking professional opportunities for members | Work directly with the president to organize and implement meetings and club special events</w:t>
                        </w:r>
                      </w:p>
                      <w:p w14:paraId="2BC11BEA" w14:textId="77777777" w:rsidR="001663F1" w:rsidRDefault="001663F1" w:rsidP="001663F1">
                        <w:pPr>
                          <w:pStyle w:val="Heading2"/>
                        </w:pPr>
                      </w:p>
                      <w:p w14:paraId="2A58B55A" w14:textId="77777777" w:rsidR="001663F1" w:rsidRDefault="001663F1" w:rsidP="001663F1">
                        <w:pPr>
                          <w:pStyle w:val="Heading2"/>
                        </w:pPr>
                        <w:r>
                          <w:t>The Odyssey Online</w:t>
                        </w:r>
                        <w:r>
                          <w:tab/>
                          <w:t>April 2016-October 2016</w:t>
                        </w:r>
                      </w:p>
                      <w:sdt>
                        <w:sdtPr>
                          <w:id w:val="1070468641"/>
                          <w:placeholder>
                            <w:docPart w:val="018304ECA11A71448DB0852392A48CCD"/>
                          </w:placeholder>
                        </w:sdtPr>
                        <w:sdtContent>
                          <w:p w14:paraId="28321344" w14:textId="77777777" w:rsidR="001663F1" w:rsidRPr="00D806A2" w:rsidRDefault="001663F1" w:rsidP="001663F1">
                            <w:pPr>
                              <w:pStyle w:val="BodyText"/>
                              <w:rPr>
                                <w:color w:val="auto"/>
                                <w:sz w:val="20"/>
                              </w:rPr>
                            </w:pPr>
                            <w:r>
                              <w:t xml:space="preserve">Responsible for posting weekly articles to be shared through social media | Utilized social media trend research to create relatable and timely content | Responsible for continuously learning about social media platforms for sharing content </w:t>
                            </w:r>
                          </w:p>
                        </w:sdtContent>
                      </w:sdt>
                    </w:sdtContent>
                  </w:sdt>
                </w:sdtContent>
              </w:sdt>
            </w:sdtContent>
          </w:sdt>
          <w:p w14:paraId="2419DBD1" w14:textId="77777777" w:rsidR="001663F1" w:rsidRDefault="002A61D9" w:rsidP="001663F1">
            <w:pPr>
              <w:pStyle w:val="Heading2"/>
            </w:pPr>
            <w:sdt>
              <w:sdtPr>
                <w:id w:val="1566677289"/>
                <w:placeholder>
                  <w:docPart w:val="BBC097010BC3544CAB1D937C0B675ACB"/>
                </w:placeholder>
                <w:showingPlcHdr/>
              </w:sdtPr>
              <w:sdtContent>
                <w:r w:rsidR="001663F1" w:rsidRPr="001663F1">
                  <w:rPr>
                    <w:color w:val="FFFFFF" w:themeColor="background1"/>
                  </w:rPr>
                  <w:t>Aliquam dapibus.</w:t>
                </w:r>
              </w:sdtContent>
            </w:sdt>
          </w:p>
          <w:p w14:paraId="0F1298AD" w14:textId="77777777" w:rsidR="001663F1" w:rsidRDefault="001663F1" w:rsidP="001663F1">
            <w:pPr>
              <w:pStyle w:val="Heading2"/>
            </w:pPr>
            <w:r>
              <w:t>City of Concord Shadow Experience</w:t>
            </w:r>
            <w:r>
              <w:tab/>
              <w:t>January 2013-May 2013</w:t>
            </w:r>
          </w:p>
          <w:sdt>
            <w:sdtPr>
              <w:id w:val="694510704"/>
              <w:placeholder>
                <w:docPart w:val="C36C08887C011E428C03155EB0346C7D"/>
              </w:placeholder>
            </w:sdtPr>
            <w:sdtContent>
              <w:p w14:paraId="5777DDB8" w14:textId="77777777" w:rsidR="001663F1" w:rsidRDefault="001663F1" w:rsidP="001663F1">
                <w:pPr>
                  <w:pStyle w:val="BodyText"/>
                </w:pPr>
                <w:r>
                  <w:t>Worked directly with the city of Concord’s mayor and city planner to organize trips to meet with each department within the city and to process new information | Learned essential professional etiquette | Exposure to professional city assemblies/meetings</w:t>
                </w:r>
              </w:p>
            </w:sdtContent>
          </w:sdt>
          <w:sdt>
            <w:sdtPr>
              <w:rPr>
                <w:rFonts w:asciiTheme="minorHAnsi" w:eastAsiaTheme="minorEastAsia" w:hAnsiTheme="minorHAnsi" w:cstheme="minorBidi"/>
                <w:bCs w:val="0"/>
                <w:color w:val="7F7F7F" w:themeColor="text1" w:themeTint="80"/>
                <w:sz w:val="20"/>
                <w:szCs w:val="22"/>
              </w:rPr>
              <w:id w:val="1686178649"/>
              <w:placeholder>
                <w:docPart w:val="50360703594C134FA28AAFFF0029EBE5"/>
              </w:placeholder>
            </w:sdtPr>
            <w:sdtEndPr>
              <w:rPr>
                <w:color w:val="auto"/>
              </w:rPr>
            </w:sdtEndPr>
            <w:sdtContent>
              <w:p w14:paraId="2C81B084" w14:textId="77777777" w:rsidR="001663F1" w:rsidRDefault="002A61D9" w:rsidP="001663F1">
                <w:pPr>
                  <w:pStyle w:val="Heading2"/>
                </w:pPr>
                <w:sdt>
                  <w:sdtPr>
                    <w:id w:val="-1897654771"/>
                    <w:placeholder>
                      <w:docPart w:val="F0FDE85154C7624CA246AD79F1BD6A1C"/>
                    </w:placeholder>
                    <w:showingPlcHdr/>
                  </w:sdtPr>
                  <w:sdtContent>
                    <w:r w:rsidR="001663F1" w:rsidRPr="001663F1">
                      <w:rPr>
                        <w:color w:val="FFFFFF" w:themeColor="background1"/>
                      </w:rPr>
                      <w:t>Lorem ipsum dolor</w:t>
                    </w:r>
                  </w:sdtContent>
                </w:sdt>
              </w:p>
              <w:p w14:paraId="065D752C" w14:textId="77777777" w:rsidR="001663F1" w:rsidRDefault="001663F1" w:rsidP="001663F1">
                <w:pPr>
                  <w:pStyle w:val="Heading2"/>
                </w:pPr>
                <w:r>
                  <w:t>City of Concord Youth Council</w:t>
                </w:r>
                <w:r>
                  <w:tab/>
                  <w:t>September 2010-May 2013</w:t>
                </w:r>
              </w:p>
              <w:sdt>
                <w:sdtPr>
                  <w:id w:val="1339803915"/>
                  <w:placeholder>
                    <w:docPart w:val="3EC848C424AB8B4BB8DDE9F8A537AAF8"/>
                  </w:placeholder>
                </w:sdtPr>
                <w:sdtContent>
                  <w:p w14:paraId="406879E2" w14:textId="4A64DBD2" w:rsidR="001663F1" w:rsidRDefault="001663F1">
                    <w:r>
                      <w:t xml:space="preserve">Member for 3 years | Marketing chair for final year | Responsible for monthly council newsletters | </w:t>
                    </w:r>
                    <w:r>
                      <w:lastRenderedPageBreak/>
                      <w:t>Responsible for heading and planning one major city event each year | Attended regular city council meetings | Worked directly with the city Parks and Recreation department</w:t>
                    </w:r>
                  </w:p>
                </w:sdtContent>
              </w:sdt>
            </w:sdtContent>
          </w:sdt>
        </w:tc>
      </w:tr>
      <w:tr w:rsidR="001663F1" w14:paraId="41F03928" w14:textId="77777777" w:rsidTr="001663F1">
        <w:trPr>
          <w:gridAfter w:val="2"/>
          <w:wAfter w:w="3040" w:type="pct"/>
        </w:trPr>
        <w:tc>
          <w:tcPr>
            <w:tcW w:w="256" w:type="pct"/>
          </w:tcPr>
          <w:p w14:paraId="49E47882" w14:textId="3985B4BE" w:rsidR="001663F1" w:rsidRDefault="001663F1" w:rsidP="001663F1">
            <w:pPr>
              <w:pStyle w:val="Heading1"/>
              <w:jc w:val="left"/>
            </w:pPr>
          </w:p>
        </w:tc>
        <w:tc>
          <w:tcPr>
            <w:tcW w:w="184" w:type="pct"/>
          </w:tcPr>
          <w:p w14:paraId="5CEFF801" w14:textId="77777777" w:rsidR="001663F1" w:rsidRPr="009F19E9" w:rsidRDefault="001663F1" w:rsidP="009F19E9"/>
        </w:tc>
        <w:tc>
          <w:tcPr>
            <w:tcW w:w="1519" w:type="pct"/>
          </w:tcPr>
          <w:p w14:paraId="4265440B" w14:textId="53953566" w:rsidR="001663F1" w:rsidRPr="009F19E9" w:rsidRDefault="001663F1" w:rsidP="00EA5526">
            <w:pPr>
              <w:pStyle w:val="BodyText"/>
            </w:pPr>
          </w:p>
        </w:tc>
      </w:tr>
      <w:tr w:rsidR="001663F1" w14:paraId="49A009CD" w14:textId="77777777" w:rsidTr="001663F1">
        <w:trPr>
          <w:gridAfter w:val="2"/>
          <w:wAfter w:w="3040" w:type="pct"/>
        </w:trPr>
        <w:tc>
          <w:tcPr>
            <w:tcW w:w="256" w:type="pct"/>
          </w:tcPr>
          <w:p w14:paraId="37CD813C" w14:textId="56913D41" w:rsidR="001663F1" w:rsidRPr="007223B1" w:rsidRDefault="007223B1" w:rsidP="009F19E9">
            <w:pPr>
              <w:pStyle w:val="SpaceBetween"/>
              <w:rPr>
                <w:rFonts w:asciiTheme="majorHAnsi" w:hAnsiTheme="majorHAnsi" w:cstheme="majorHAnsi"/>
                <w:b/>
                <w:color w:val="990000" w:themeColor="accent1"/>
                <w:sz w:val="18"/>
                <w:szCs w:val="18"/>
              </w:rPr>
            </w:pPr>
            <w:r>
              <w:rPr>
                <w:rFonts w:asciiTheme="majorHAnsi" w:hAnsiTheme="majorHAnsi" w:cstheme="majorHAnsi"/>
                <w:b/>
                <w:color w:val="990000" w:themeColor="accent1"/>
                <w:sz w:val="18"/>
                <w:szCs w:val="18"/>
              </w:rPr>
              <w:t xml:space="preserve">           </w:t>
            </w:r>
            <w:r w:rsidRPr="007223B1">
              <w:rPr>
                <w:rFonts w:asciiTheme="majorHAnsi" w:hAnsiTheme="majorHAnsi" w:cstheme="majorHAnsi"/>
                <w:b/>
                <w:color w:val="990000" w:themeColor="accent1"/>
                <w:sz w:val="18"/>
                <w:szCs w:val="18"/>
              </w:rPr>
              <w:t>Education</w:t>
            </w:r>
          </w:p>
        </w:tc>
        <w:tc>
          <w:tcPr>
            <w:tcW w:w="184" w:type="pct"/>
          </w:tcPr>
          <w:p w14:paraId="61E39C22" w14:textId="77777777" w:rsidR="001663F1" w:rsidRPr="009F19E9" w:rsidRDefault="001663F1" w:rsidP="009F19E9">
            <w:pPr>
              <w:pStyle w:val="SpaceBetween"/>
            </w:pPr>
          </w:p>
        </w:tc>
        <w:tc>
          <w:tcPr>
            <w:tcW w:w="1519" w:type="pct"/>
          </w:tcPr>
          <w:p w14:paraId="291554E7" w14:textId="4835E93A" w:rsidR="001663F1" w:rsidRDefault="00EA5526" w:rsidP="007F4AE1">
            <w:pPr>
              <w:pStyle w:val="Heading2"/>
            </w:pPr>
            <w:r>
              <w:t>Appalachian State University</w:t>
            </w:r>
            <w:r w:rsidR="001663F1">
              <w:t xml:space="preserve"> (</w:t>
            </w:r>
            <w:r>
              <w:t>Boone</w:t>
            </w:r>
            <w:r w:rsidR="001663F1">
              <w:t>, NC</w:t>
            </w:r>
            <w:proofErr w:type="gramStart"/>
            <w:r w:rsidR="001663F1">
              <w:t>)</w:t>
            </w:r>
            <w:r w:rsidR="009B0A8B">
              <w:t xml:space="preserve">                                                               </w:t>
            </w:r>
            <w:r>
              <w:t xml:space="preserve">                       May</w:t>
            </w:r>
            <w:proofErr w:type="gramEnd"/>
            <w:r>
              <w:t xml:space="preserve"> 2017</w:t>
            </w:r>
          </w:p>
          <w:sdt>
            <w:sdtPr>
              <w:id w:val="-505218539"/>
              <w:placeholder>
                <w:docPart w:val="CC3914F635374F4385A0E5EB7A1D4ED5"/>
              </w:placeholder>
            </w:sdtPr>
            <w:sdtContent>
              <w:p w14:paraId="32FFB123" w14:textId="03BD30D3" w:rsidR="00EA5526" w:rsidRDefault="00EA5526" w:rsidP="004B254E">
                <w:pPr>
                  <w:pStyle w:val="BodyText"/>
                </w:pPr>
                <w:r>
                  <w:t>Bachelor of Science in Communications</w:t>
                </w:r>
                <w:r w:rsidR="001663F1">
                  <w:t xml:space="preserve"> | </w:t>
                </w:r>
                <w:r>
                  <w:t>Major: Communications—Advertising</w:t>
                </w:r>
                <w:r w:rsidR="001663F1">
                  <w:t xml:space="preserve"> | </w:t>
                </w:r>
                <w:r>
                  <w:t>Minor: Recreation Management</w:t>
                </w:r>
                <w:r w:rsidR="001663F1">
                  <w:t xml:space="preserve"> </w:t>
                </w:r>
              </w:p>
              <w:p w14:paraId="5170B480" w14:textId="77777777" w:rsidR="00EA5526" w:rsidRDefault="00EA5526" w:rsidP="00EA5526">
                <w:pPr>
                  <w:pStyle w:val="Heading2"/>
                </w:pPr>
                <w:r>
                  <w:t>Concord High School (Concord, NC</w:t>
                </w:r>
                <w:proofErr w:type="gramStart"/>
                <w:r>
                  <w:t>)                                                                                               June</w:t>
                </w:r>
                <w:proofErr w:type="gramEnd"/>
                <w:r>
                  <w:t xml:space="preserve"> 2013</w:t>
                </w:r>
              </w:p>
              <w:sdt>
                <w:sdtPr>
                  <w:id w:val="-1029947385"/>
                  <w:placeholder>
                    <w:docPart w:val="C3D9FB01E0460A41893D9E7300BF0605"/>
                  </w:placeholder>
                </w:sdtPr>
                <w:sdtContent>
                  <w:p w14:paraId="4189416F" w14:textId="6BC96D63" w:rsidR="001663F1" w:rsidRPr="00101082" w:rsidRDefault="00EA5526" w:rsidP="00EA5526">
                    <w:pPr>
                      <w:pStyle w:val="BodyText"/>
                    </w:pPr>
                    <w:r>
                      <w:t>Graduated with honors | Cum Laude | Athletic Scholar award 2010 and 2011 | National Honors Society</w:t>
                    </w:r>
                  </w:p>
                </w:sdtContent>
              </w:sdt>
            </w:sdtContent>
          </w:sdt>
        </w:tc>
      </w:tr>
      <w:tr w:rsidR="001663F1" w14:paraId="5BD599DC" w14:textId="77777777" w:rsidTr="001663F1">
        <w:trPr>
          <w:gridAfter w:val="2"/>
          <w:wAfter w:w="3040" w:type="pct"/>
        </w:trPr>
        <w:tc>
          <w:tcPr>
            <w:tcW w:w="256" w:type="pct"/>
          </w:tcPr>
          <w:p w14:paraId="1BA4EC72" w14:textId="6608A331" w:rsidR="001663F1" w:rsidRDefault="001663F1" w:rsidP="00620EA4">
            <w:pPr>
              <w:pStyle w:val="Heading1"/>
            </w:pPr>
          </w:p>
        </w:tc>
        <w:tc>
          <w:tcPr>
            <w:tcW w:w="184" w:type="pct"/>
          </w:tcPr>
          <w:p w14:paraId="210F8544" w14:textId="77777777" w:rsidR="001663F1" w:rsidRPr="009F19E9" w:rsidRDefault="001663F1" w:rsidP="009F19E9"/>
        </w:tc>
        <w:tc>
          <w:tcPr>
            <w:tcW w:w="1519" w:type="pct"/>
          </w:tcPr>
          <w:p w14:paraId="6C217D6C" w14:textId="2D69A1D8" w:rsidR="001663F1" w:rsidRPr="009F19E9" w:rsidRDefault="001663F1" w:rsidP="00C533AD">
            <w:pPr>
              <w:pStyle w:val="BodyText"/>
            </w:pPr>
            <w:bookmarkStart w:id="0" w:name="_GoBack"/>
            <w:bookmarkEnd w:id="0"/>
          </w:p>
        </w:tc>
      </w:tr>
      <w:tr w:rsidR="001663F1" w14:paraId="54936E8D" w14:textId="77777777" w:rsidTr="001663F1">
        <w:trPr>
          <w:gridAfter w:val="2"/>
          <w:wAfter w:w="3040" w:type="pct"/>
        </w:trPr>
        <w:tc>
          <w:tcPr>
            <w:tcW w:w="256" w:type="pct"/>
          </w:tcPr>
          <w:p w14:paraId="2C7C700E" w14:textId="14D27474" w:rsidR="001663F1" w:rsidRPr="007223B1" w:rsidRDefault="009B0A8B" w:rsidP="009F19E9">
            <w:pPr>
              <w:pStyle w:val="SpaceBetween"/>
              <w:rPr>
                <w:rFonts w:asciiTheme="majorHAnsi" w:hAnsiTheme="majorHAnsi" w:cstheme="majorHAnsi"/>
                <w:b/>
                <w:color w:val="990000" w:themeColor="accent1"/>
                <w:sz w:val="18"/>
                <w:szCs w:val="18"/>
              </w:rPr>
            </w:pPr>
            <w:r>
              <w:rPr>
                <w:rFonts w:asciiTheme="majorHAnsi" w:hAnsiTheme="majorHAnsi" w:cstheme="majorHAnsi"/>
                <w:b/>
                <w:color w:val="990000" w:themeColor="accent1"/>
                <w:sz w:val="18"/>
                <w:szCs w:val="18"/>
              </w:rPr>
              <w:t xml:space="preserve">                </w:t>
            </w:r>
            <w:r w:rsidR="007223B1">
              <w:rPr>
                <w:rFonts w:asciiTheme="majorHAnsi" w:hAnsiTheme="majorHAnsi" w:cstheme="majorHAnsi"/>
                <w:b/>
                <w:color w:val="990000" w:themeColor="accent1"/>
                <w:sz w:val="18"/>
                <w:szCs w:val="18"/>
              </w:rPr>
              <w:t xml:space="preserve"> </w:t>
            </w:r>
            <w:r w:rsidR="007223B1" w:rsidRPr="007223B1">
              <w:rPr>
                <w:rFonts w:asciiTheme="majorHAnsi" w:hAnsiTheme="majorHAnsi" w:cstheme="majorHAnsi"/>
                <w:b/>
                <w:color w:val="990000" w:themeColor="accent1"/>
                <w:sz w:val="18"/>
                <w:szCs w:val="18"/>
              </w:rPr>
              <w:t>Skills</w:t>
            </w:r>
          </w:p>
        </w:tc>
        <w:tc>
          <w:tcPr>
            <w:tcW w:w="184" w:type="pct"/>
          </w:tcPr>
          <w:p w14:paraId="3CE3887A" w14:textId="77777777" w:rsidR="001663F1" w:rsidRPr="009F19E9" w:rsidRDefault="001663F1" w:rsidP="009F19E9">
            <w:pPr>
              <w:pStyle w:val="SpaceBetween"/>
            </w:pPr>
          </w:p>
        </w:tc>
        <w:tc>
          <w:tcPr>
            <w:tcW w:w="1519" w:type="pct"/>
          </w:tcPr>
          <w:sdt>
            <w:sdtPr>
              <w:id w:val="-1864048856"/>
              <w:placeholder>
                <w:docPart w:val="FB896BFAB9C1E94EA8857D80B3F00258"/>
              </w:placeholder>
            </w:sdtPr>
            <w:sdtContent>
              <w:p w14:paraId="7FF77D6B" w14:textId="31407754" w:rsidR="001663F1" w:rsidRPr="009F19E9" w:rsidRDefault="002A631E" w:rsidP="00911F46">
                <w:pPr>
                  <w:pStyle w:val="SpaceBetween"/>
                </w:pPr>
                <w:r>
                  <w:rPr>
                    <w:color w:val="666666" w:themeColor="accent6"/>
                    <w:sz w:val="18"/>
                    <w:szCs w:val="18"/>
                  </w:rPr>
                  <w:t xml:space="preserve">Hootsuite media scheduling </w:t>
                </w:r>
                <w:r w:rsidR="006853DF">
                  <w:rPr>
                    <w:color w:val="666666" w:themeColor="accent6"/>
                    <w:sz w:val="18"/>
                    <w:szCs w:val="18"/>
                  </w:rPr>
                  <w:t xml:space="preserve">and tracking </w:t>
                </w:r>
                <w:r>
                  <w:rPr>
                    <w:color w:val="666666" w:themeColor="accent6"/>
                    <w:sz w:val="18"/>
                    <w:szCs w:val="18"/>
                  </w:rPr>
                  <w:t>certification</w:t>
                </w:r>
                <w:r w:rsidR="001663F1" w:rsidRPr="007223B1">
                  <w:rPr>
                    <w:color w:val="666666" w:themeColor="accent6"/>
                    <w:sz w:val="18"/>
                    <w:szCs w:val="18"/>
                  </w:rPr>
                  <w:t xml:space="preserve"> | Proficiency in </w:t>
                </w:r>
                <w:r w:rsidR="00F11914">
                  <w:rPr>
                    <w:color w:val="666666" w:themeColor="accent6"/>
                    <w:sz w:val="18"/>
                    <w:szCs w:val="18"/>
                  </w:rPr>
                  <w:t xml:space="preserve">both </w:t>
                </w:r>
                <w:r w:rsidR="001663F1" w:rsidRPr="007223B1">
                  <w:rPr>
                    <w:color w:val="666666" w:themeColor="accent6"/>
                    <w:sz w:val="18"/>
                    <w:szCs w:val="18"/>
                  </w:rPr>
                  <w:t>Microsoft Office</w:t>
                </w:r>
                <w:r w:rsidR="00F11914">
                  <w:rPr>
                    <w:color w:val="666666" w:themeColor="accent6"/>
                    <w:sz w:val="18"/>
                    <w:szCs w:val="18"/>
                  </w:rPr>
                  <w:t xml:space="preserve"> and Google Suite</w:t>
                </w:r>
                <w:r w:rsidR="001663F1" w:rsidRPr="007223B1">
                  <w:rPr>
                    <w:color w:val="666666" w:themeColor="accent6"/>
                    <w:sz w:val="18"/>
                    <w:szCs w:val="18"/>
                  </w:rPr>
                  <w:t xml:space="preserve"> | Self-</w:t>
                </w:r>
                <w:r>
                  <w:rPr>
                    <w:color w:val="666666" w:themeColor="accent6"/>
                    <w:sz w:val="18"/>
                    <w:szCs w:val="18"/>
                  </w:rPr>
                  <w:t>teaching</w:t>
                </w:r>
                <w:r w:rsidR="001663F1" w:rsidRPr="007223B1">
                  <w:rPr>
                    <w:color w:val="666666" w:themeColor="accent6"/>
                    <w:sz w:val="18"/>
                    <w:szCs w:val="18"/>
                  </w:rPr>
                  <w:t xml:space="preserve"> on the Adobe Creative Suite</w:t>
                </w:r>
                <w:r w:rsidR="00DD5515">
                  <w:rPr>
                    <w:color w:val="666666" w:themeColor="accent6"/>
                    <w:sz w:val="18"/>
                    <w:szCs w:val="18"/>
                  </w:rPr>
                  <w:t xml:space="preserve"> | Mastery in targeted messaging through </w:t>
                </w:r>
                <w:proofErr w:type="spellStart"/>
                <w:r w:rsidR="00DD5515">
                  <w:rPr>
                    <w:color w:val="666666" w:themeColor="accent6"/>
                    <w:sz w:val="18"/>
                    <w:szCs w:val="18"/>
                  </w:rPr>
                  <w:t>Mailchimp</w:t>
                </w:r>
                <w:proofErr w:type="spellEnd"/>
                <w:r w:rsidR="00DD5515">
                  <w:rPr>
                    <w:color w:val="666666" w:themeColor="accent6"/>
                    <w:sz w:val="18"/>
                    <w:szCs w:val="18"/>
                  </w:rPr>
                  <w:t xml:space="preserve"> | Familiarity with non-profit industry databases and online platforms such as </w:t>
                </w:r>
                <w:proofErr w:type="spellStart"/>
                <w:r w:rsidR="00DD5515">
                  <w:rPr>
                    <w:color w:val="666666" w:themeColor="accent6"/>
                    <w:sz w:val="18"/>
                    <w:szCs w:val="18"/>
                  </w:rPr>
                  <w:t>Giveffect</w:t>
                </w:r>
                <w:proofErr w:type="spellEnd"/>
              </w:p>
            </w:sdtContent>
          </w:sdt>
        </w:tc>
      </w:tr>
      <w:tr w:rsidR="001663F1" w14:paraId="5BF28ADE" w14:textId="77777777" w:rsidTr="001663F1">
        <w:trPr>
          <w:gridAfter w:val="2"/>
          <w:wAfter w:w="3040" w:type="pct"/>
        </w:trPr>
        <w:tc>
          <w:tcPr>
            <w:tcW w:w="256" w:type="pct"/>
          </w:tcPr>
          <w:p w14:paraId="3704FAA7" w14:textId="73641CB2" w:rsidR="001663F1" w:rsidRDefault="001663F1" w:rsidP="007223B1">
            <w:pPr>
              <w:pStyle w:val="Heading1"/>
              <w:jc w:val="left"/>
            </w:pPr>
          </w:p>
        </w:tc>
        <w:tc>
          <w:tcPr>
            <w:tcW w:w="184" w:type="pct"/>
          </w:tcPr>
          <w:p w14:paraId="5510B3EE" w14:textId="77777777" w:rsidR="001663F1" w:rsidRPr="009F19E9" w:rsidRDefault="001663F1" w:rsidP="009F19E9"/>
        </w:tc>
        <w:tc>
          <w:tcPr>
            <w:tcW w:w="1519" w:type="pct"/>
          </w:tcPr>
          <w:p w14:paraId="7CD39470" w14:textId="4A8E2075" w:rsidR="001663F1" w:rsidRPr="009F19E9" w:rsidRDefault="001663F1" w:rsidP="00C533AD">
            <w:pPr>
              <w:pStyle w:val="BodyText"/>
            </w:pPr>
          </w:p>
        </w:tc>
      </w:tr>
      <w:tr w:rsidR="001663F1" w14:paraId="039270E0" w14:textId="77777777" w:rsidTr="001663F1">
        <w:trPr>
          <w:gridAfter w:val="2"/>
          <w:wAfter w:w="3040" w:type="pct"/>
        </w:trPr>
        <w:tc>
          <w:tcPr>
            <w:tcW w:w="256" w:type="pct"/>
          </w:tcPr>
          <w:p w14:paraId="02C63BFF" w14:textId="77777777" w:rsidR="001663F1" w:rsidRDefault="001663F1" w:rsidP="009F19E9">
            <w:pPr>
              <w:pStyle w:val="SpaceBetween"/>
            </w:pPr>
          </w:p>
        </w:tc>
        <w:tc>
          <w:tcPr>
            <w:tcW w:w="184" w:type="pct"/>
          </w:tcPr>
          <w:p w14:paraId="09F854D8" w14:textId="77777777" w:rsidR="001663F1" w:rsidRPr="009F19E9" w:rsidRDefault="001663F1" w:rsidP="009F19E9">
            <w:pPr>
              <w:pStyle w:val="SpaceBetween"/>
            </w:pPr>
          </w:p>
        </w:tc>
        <w:tc>
          <w:tcPr>
            <w:tcW w:w="1519" w:type="pct"/>
          </w:tcPr>
          <w:p w14:paraId="16DBA695" w14:textId="4980044A" w:rsidR="001663F1" w:rsidRPr="009F19E9" w:rsidRDefault="002A61D9" w:rsidP="009F19E9">
            <w:pPr>
              <w:pStyle w:val="SpaceBetween"/>
            </w:pPr>
            <w:sdt>
              <w:sdtPr>
                <w:id w:val="8394820"/>
                <w:placeholder>
                  <w:docPart w:val="D7E54BF15DF19F458CD55053C60D1B67"/>
                </w:placeholder>
                <w:showingPlcHdr/>
              </w:sdtPr>
              <w:sdtContent>
                <w:r w:rsidR="001663F1" w:rsidRPr="001663F1">
                  <w:rPr>
                    <w:color w:val="FFFFFF" w:themeColor="background1"/>
                  </w:rPr>
                  <w:t>Lorem ipsum dolor</w:t>
                </w:r>
              </w:sdtContent>
            </w:sdt>
          </w:p>
        </w:tc>
      </w:tr>
      <w:tr w:rsidR="001663F1" w14:paraId="506538B2" w14:textId="77777777" w:rsidTr="001663F1">
        <w:trPr>
          <w:gridAfter w:val="2"/>
          <w:wAfter w:w="3040" w:type="pct"/>
        </w:trPr>
        <w:tc>
          <w:tcPr>
            <w:tcW w:w="256" w:type="pct"/>
          </w:tcPr>
          <w:p w14:paraId="2400E1EF" w14:textId="77777777" w:rsidR="001663F1" w:rsidRDefault="001663F1" w:rsidP="00620EA4">
            <w:pPr>
              <w:pStyle w:val="Heading1"/>
            </w:pPr>
          </w:p>
        </w:tc>
        <w:tc>
          <w:tcPr>
            <w:tcW w:w="184" w:type="pct"/>
          </w:tcPr>
          <w:p w14:paraId="50E85185" w14:textId="77777777" w:rsidR="001663F1" w:rsidRPr="009F19E9" w:rsidRDefault="001663F1" w:rsidP="009F19E9"/>
        </w:tc>
        <w:tc>
          <w:tcPr>
            <w:tcW w:w="1519" w:type="pct"/>
          </w:tcPr>
          <w:p w14:paraId="7B8C4CA4" w14:textId="2C4F7B64" w:rsidR="001663F1" w:rsidRPr="009F19E9" w:rsidRDefault="001663F1" w:rsidP="004B254E"/>
        </w:tc>
      </w:tr>
    </w:tbl>
    <w:p w14:paraId="563CEE16" w14:textId="77777777" w:rsidR="00620EA4" w:rsidRDefault="00620EA4" w:rsidP="007F4AE1">
      <w:pPr>
        <w:pStyle w:val="BodyText"/>
      </w:pPr>
    </w:p>
    <w:sectPr w:rsidR="00620EA4" w:rsidSect="00641A62">
      <w:headerReference w:type="default" r:id="rId8"/>
      <w:footerReference w:type="default" r:id="rId9"/>
      <w:headerReference w:type="first" r:id="rId10"/>
      <w:pgSz w:w="12240" w:h="15840"/>
      <w:pgMar w:top="720" w:right="720" w:bottom="153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774DD" w14:textId="77777777" w:rsidR="002A61D9" w:rsidRDefault="002A61D9">
      <w:r>
        <w:separator/>
      </w:r>
    </w:p>
  </w:endnote>
  <w:endnote w:type="continuationSeparator" w:id="0">
    <w:p w14:paraId="2275945D" w14:textId="77777777" w:rsidR="002A61D9" w:rsidRDefault="002A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04A07" w14:textId="77777777" w:rsidR="002A61D9" w:rsidRDefault="002A61D9">
    <w:pPr>
      <w:pStyle w:val="Footer"/>
    </w:pPr>
    <w:r>
      <w:fldChar w:fldCharType="begin"/>
    </w:r>
    <w:r>
      <w:instrText xml:space="preserve"> Page </w:instrText>
    </w:r>
    <w:r>
      <w:fldChar w:fldCharType="separate"/>
    </w:r>
    <w:r w:rsidR="00911F4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6B1A2" w14:textId="77777777" w:rsidR="002A61D9" w:rsidRDefault="002A61D9">
      <w:r>
        <w:separator/>
      </w:r>
    </w:p>
  </w:footnote>
  <w:footnote w:type="continuationSeparator" w:id="0">
    <w:p w14:paraId="3186865F" w14:textId="77777777" w:rsidR="002A61D9" w:rsidRDefault="002A6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56" w:type="dxa"/>
      <w:tblLook w:val="04A0" w:firstRow="1" w:lastRow="0" w:firstColumn="1" w:lastColumn="0" w:noHBand="0" w:noVBand="1"/>
    </w:tblPr>
    <w:tblGrid>
      <w:gridCol w:w="10356"/>
    </w:tblGrid>
    <w:tr w:rsidR="002A61D9" w14:paraId="5843C6FD" w14:textId="77777777" w:rsidTr="0036479A">
      <w:trPr>
        <w:trHeight w:val="740"/>
      </w:trPr>
      <w:tc>
        <w:tcPr>
          <w:tcW w:w="10356" w:type="dxa"/>
          <w:vAlign w:val="center"/>
        </w:tcPr>
        <w:p w14:paraId="34EC5493" w14:textId="77777777" w:rsidR="002A61D9" w:rsidRDefault="002A61D9"/>
      </w:tc>
    </w:tr>
  </w:tbl>
  <w:p w14:paraId="3B35AB4E" w14:textId="77777777" w:rsidR="002A61D9" w:rsidRDefault="002A61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652B6" w14:textId="77777777" w:rsidR="002A61D9" w:rsidRDefault="002A61D9"/>
  <w:tbl>
    <w:tblPr>
      <w:tblW w:w="5000" w:type="pct"/>
      <w:tblCellMar>
        <w:left w:w="0" w:type="dxa"/>
        <w:right w:w="0" w:type="dxa"/>
      </w:tblCellMar>
      <w:tblLook w:val="04A0" w:firstRow="1" w:lastRow="0" w:firstColumn="1" w:lastColumn="0" w:noHBand="0" w:noVBand="1"/>
    </w:tblPr>
    <w:tblGrid>
      <w:gridCol w:w="9360"/>
      <w:gridCol w:w="1440"/>
    </w:tblGrid>
    <w:tr w:rsidR="002A61D9" w14:paraId="2FEDEAC5" w14:textId="77777777">
      <w:trPr>
        <w:trHeight w:hRule="exact" w:val="1440"/>
      </w:trPr>
      <w:tc>
        <w:tcPr>
          <w:tcW w:w="9360" w:type="dxa"/>
          <w:vAlign w:val="center"/>
        </w:tcPr>
        <w:p w14:paraId="5AC009CD" w14:textId="77777777" w:rsidR="002A61D9" w:rsidRDefault="002A61D9">
          <w:pPr>
            <w:pStyle w:val="ContactDetails"/>
          </w:pPr>
        </w:p>
      </w:tc>
      <w:tc>
        <w:tcPr>
          <w:tcW w:w="1440" w:type="dxa"/>
          <w:shd w:val="clear" w:color="auto" w:fill="990000" w:themeFill="accent1"/>
          <w:vAlign w:val="bottom"/>
        </w:tcPr>
        <w:p w14:paraId="1444D6B7" w14:textId="46375DB5" w:rsidR="002A61D9" w:rsidRPr="00073257" w:rsidRDefault="002A61D9" w:rsidP="00BB25B8">
          <w:pPr>
            <w:pStyle w:val="Initials"/>
            <w:rPr>
              <w:strike/>
            </w:rPr>
          </w:pPr>
          <w:r>
            <w:t xml:space="preserve">  </w:t>
          </w:r>
          <w:proofErr w:type="gramStart"/>
          <w:r w:rsidRPr="00073257">
            <w:rPr>
              <w:strike/>
            </w:rPr>
            <w:t>al</w:t>
          </w:r>
          <w:proofErr w:type="gramEnd"/>
        </w:p>
      </w:tc>
    </w:tr>
  </w:tbl>
  <w:p w14:paraId="55545B8F" w14:textId="77777777" w:rsidR="002A61D9" w:rsidRDefault="002A61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54474"/>
    <w:rsid w:val="000320CF"/>
    <w:rsid w:val="00073257"/>
    <w:rsid w:val="000B6C92"/>
    <w:rsid w:val="000D66FC"/>
    <w:rsid w:val="000F4408"/>
    <w:rsid w:val="00101082"/>
    <w:rsid w:val="00110ABE"/>
    <w:rsid w:val="001520A5"/>
    <w:rsid w:val="001663F1"/>
    <w:rsid w:val="0021680A"/>
    <w:rsid w:val="00261302"/>
    <w:rsid w:val="002617FE"/>
    <w:rsid w:val="002806BB"/>
    <w:rsid w:val="002A61D9"/>
    <w:rsid w:val="002A631E"/>
    <w:rsid w:val="002B6CDF"/>
    <w:rsid w:val="002C1586"/>
    <w:rsid w:val="002C4F6D"/>
    <w:rsid w:val="00362FE2"/>
    <w:rsid w:val="0036479A"/>
    <w:rsid w:val="003B562B"/>
    <w:rsid w:val="003C3501"/>
    <w:rsid w:val="0041305E"/>
    <w:rsid w:val="004354EF"/>
    <w:rsid w:val="0046049A"/>
    <w:rsid w:val="00497463"/>
    <w:rsid w:val="004B254E"/>
    <w:rsid w:val="00620EA4"/>
    <w:rsid w:val="00641A62"/>
    <w:rsid w:val="00654772"/>
    <w:rsid w:val="00684354"/>
    <w:rsid w:val="006853DF"/>
    <w:rsid w:val="00691707"/>
    <w:rsid w:val="006B3EE8"/>
    <w:rsid w:val="006D333B"/>
    <w:rsid w:val="00711C25"/>
    <w:rsid w:val="007223B1"/>
    <w:rsid w:val="007473DF"/>
    <w:rsid w:val="00794C0A"/>
    <w:rsid w:val="007F4AE1"/>
    <w:rsid w:val="00810AA1"/>
    <w:rsid w:val="0081622A"/>
    <w:rsid w:val="008D2965"/>
    <w:rsid w:val="00911F46"/>
    <w:rsid w:val="00954474"/>
    <w:rsid w:val="009833AB"/>
    <w:rsid w:val="009938B2"/>
    <w:rsid w:val="009B0A8B"/>
    <w:rsid w:val="009D3961"/>
    <w:rsid w:val="009F19E9"/>
    <w:rsid w:val="00A2019D"/>
    <w:rsid w:val="00A630CF"/>
    <w:rsid w:val="00AC7FB3"/>
    <w:rsid w:val="00AE32EB"/>
    <w:rsid w:val="00B13B61"/>
    <w:rsid w:val="00B41FE5"/>
    <w:rsid w:val="00BB25B8"/>
    <w:rsid w:val="00C02C18"/>
    <w:rsid w:val="00C20253"/>
    <w:rsid w:val="00C533AD"/>
    <w:rsid w:val="00CB4C28"/>
    <w:rsid w:val="00D806A2"/>
    <w:rsid w:val="00DB794E"/>
    <w:rsid w:val="00DD52DF"/>
    <w:rsid w:val="00DD5515"/>
    <w:rsid w:val="00E025D4"/>
    <w:rsid w:val="00E045F2"/>
    <w:rsid w:val="00E645F4"/>
    <w:rsid w:val="00E87A64"/>
    <w:rsid w:val="00EA5526"/>
    <w:rsid w:val="00F11914"/>
    <w:rsid w:val="00F24660"/>
    <w:rsid w:val="00F43740"/>
    <w:rsid w:val="00F606C8"/>
    <w:rsid w:val="00F72602"/>
    <w:rsid w:val="00F91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7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88BE2E94FBD60342AD264A1F3049305A">
    <w:name w:val="88BE2E94FBD60342AD264A1F3049305A"/>
    <w:rsid w:val="0046049A"/>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88BE2E94FBD60342AD264A1F3049305A">
    <w:name w:val="88BE2E94FBD60342AD264A1F3049305A"/>
    <w:rsid w:val="0046049A"/>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6E3DB124A1974E9E6B35838C5A26EF"/>
        <w:category>
          <w:name w:val="General"/>
          <w:gallery w:val="placeholder"/>
        </w:category>
        <w:types>
          <w:type w:val="bbPlcHdr"/>
        </w:types>
        <w:behaviors>
          <w:behavior w:val="content"/>
        </w:behaviors>
        <w:guid w:val="{902EE0F8-AC4A-B047-9833-64F2991EF155}"/>
      </w:docPartPr>
      <w:docPartBody>
        <w:p w:rsidR="005A2871" w:rsidRDefault="005A2871">
          <w:pPr>
            <w:pStyle w:val="C16E3DB124A1974E9E6B35838C5A26E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4DA69EEAD45C449050BF325ED059F9"/>
        <w:category>
          <w:name w:val="General"/>
          <w:gallery w:val="placeholder"/>
        </w:category>
        <w:types>
          <w:type w:val="bbPlcHdr"/>
        </w:types>
        <w:behaviors>
          <w:behavior w:val="content"/>
        </w:behaviors>
        <w:guid w:val="{53C6B793-B7B1-8C4F-ACAA-26689FB592AC}"/>
      </w:docPartPr>
      <w:docPartBody>
        <w:p w:rsidR="00D53B5F" w:rsidRDefault="00D53B5F" w:rsidP="00D53B5F">
          <w:pPr>
            <w:pStyle w:val="8E4DA69EEAD45C449050BF325ED059F9"/>
          </w:pPr>
          <w:r>
            <w:t>Lorem ipsum dolor</w:t>
          </w:r>
        </w:p>
      </w:docPartBody>
    </w:docPart>
    <w:docPart>
      <w:docPartPr>
        <w:name w:val="E192E551085D9241845B15E592932706"/>
        <w:category>
          <w:name w:val="General"/>
          <w:gallery w:val="placeholder"/>
        </w:category>
        <w:types>
          <w:type w:val="bbPlcHdr"/>
        </w:types>
        <w:behaviors>
          <w:behavior w:val="content"/>
        </w:behaviors>
        <w:guid w:val="{638249AC-EEA2-CD4C-9235-98D7A36BB456}"/>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E192E551085D9241845B15E59293270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A237BEF75087A41883A22819A4CF3EB"/>
        <w:category>
          <w:name w:val="General"/>
          <w:gallery w:val="placeholder"/>
        </w:category>
        <w:types>
          <w:type w:val="bbPlcHdr"/>
        </w:types>
        <w:behaviors>
          <w:behavior w:val="content"/>
        </w:behaviors>
        <w:guid w:val="{E9EE5541-0846-5A45-880D-75435C0AEADF}"/>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AA237BEF75087A41883A22819A4CF3E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4F120870B3D4B4B8E7D906CD0CE3B46"/>
        <w:category>
          <w:name w:val="General"/>
          <w:gallery w:val="placeholder"/>
        </w:category>
        <w:types>
          <w:type w:val="bbPlcHdr"/>
        </w:types>
        <w:behaviors>
          <w:behavior w:val="content"/>
        </w:behaviors>
        <w:guid w:val="{4E0E441F-2DEF-D448-A427-9728331AE0EF}"/>
      </w:docPartPr>
      <w:docPartBody>
        <w:p w:rsidR="00D53B5F" w:rsidRDefault="00D53B5F" w:rsidP="00D53B5F">
          <w:pPr>
            <w:pStyle w:val="64F120870B3D4B4B8E7D906CD0CE3B46"/>
          </w:pPr>
          <w:r>
            <w:t>Etiam cursus suscipit enim. Nulla facilisi. Integer eleifend diam eu diam. Donec dapibus enim sollicitudin nulla. Nam hendrerit. Nunc id nisi. Curabitur sed neque. Pellentesque placerat consequat pede.</w:t>
          </w:r>
        </w:p>
      </w:docPartBody>
    </w:docPart>
    <w:docPart>
      <w:docPartPr>
        <w:name w:val="48F38FFFEFCB764FAAEF027B6DC1FC2D"/>
        <w:category>
          <w:name w:val="General"/>
          <w:gallery w:val="placeholder"/>
        </w:category>
        <w:types>
          <w:type w:val="bbPlcHdr"/>
        </w:types>
        <w:behaviors>
          <w:behavior w:val="content"/>
        </w:behaviors>
        <w:guid w:val="{959B907B-462D-7248-BA46-7C8B025F2ED7}"/>
      </w:docPartPr>
      <w:docPartBody>
        <w:p w:rsidR="00D53B5F" w:rsidRDefault="00D53B5F" w:rsidP="00D53B5F">
          <w:pPr>
            <w:pStyle w:val="48F38FFFEFCB764FAAEF027B6DC1FC2D"/>
          </w:pPr>
          <w:r>
            <w:t>Etiam cursus suscipit enim. Nulla facilisi. Integer eleifend diam eu diam. Donec dapibus enim sollicitudin nulla. Nam hendrerit. Nunc id nisi. Curabitur sed neque. Pellentesque placerat consequat pede.</w:t>
          </w:r>
        </w:p>
      </w:docPartBody>
    </w:docPart>
    <w:docPart>
      <w:docPartPr>
        <w:name w:val="B65D8A9172879E45A45F2972DE0C0000"/>
        <w:category>
          <w:name w:val="General"/>
          <w:gallery w:val="placeholder"/>
        </w:category>
        <w:types>
          <w:type w:val="bbPlcHdr"/>
        </w:types>
        <w:behaviors>
          <w:behavior w:val="content"/>
        </w:behaviors>
        <w:guid w:val="{B6109B61-0A38-8E41-BAF8-897695EB815A}"/>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B65D8A9172879E45A45F2972DE0C00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BAFD50412521534292A32E9B3AAA38CA"/>
        <w:category>
          <w:name w:val="General"/>
          <w:gallery w:val="placeholder"/>
        </w:category>
        <w:types>
          <w:type w:val="bbPlcHdr"/>
        </w:types>
        <w:behaviors>
          <w:behavior w:val="content"/>
        </w:behaviors>
        <w:guid w:val="{316C08BA-A08C-F548-946B-036219BD776A}"/>
      </w:docPartPr>
      <w:docPartBody>
        <w:p w:rsidR="00D53B5F" w:rsidRDefault="00D53B5F" w:rsidP="00D53B5F">
          <w:pPr>
            <w:pStyle w:val="BAFD50412521534292A32E9B3AAA38CA"/>
          </w:pPr>
          <w:r>
            <w:t>Lorem ipsum dolor</w:t>
          </w:r>
        </w:p>
      </w:docPartBody>
    </w:docPart>
    <w:docPart>
      <w:docPartPr>
        <w:name w:val="8B64C9E6BF0EE5479674F034EB9B3858"/>
        <w:category>
          <w:name w:val="General"/>
          <w:gallery w:val="placeholder"/>
        </w:category>
        <w:types>
          <w:type w:val="bbPlcHdr"/>
        </w:types>
        <w:behaviors>
          <w:behavior w:val="content"/>
        </w:behaviors>
        <w:guid w:val="{04381379-CED2-E047-83B3-D098B122EAA3}"/>
      </w:docPartPr>
      <w:docPartBody>
        <w:p w:rsidR="00D53B5F" w:rsidRDefault="00D53B5F" w:rsidP="00D53B5F">
          <w:pPr>
            <w:pStyle w:val="8B64C9E6BF0EE5479674F034EB9B3858"/>
          </w:pPr>
          <w:r>
            <w:t>Etiam cursus suscipit enim. Nulla facilisi. Integer eleifend diam eu diam. Donec dapibus enim sollicitudin nulla. Nam hendrerit. Nunc id nisi. Curabitur sed neque. Pellentesque placerat consequat pede.</w:t>
          </w:r>
        </w:p>
      </w:docPartBody>
    </w:docPart>
    <w:docPart>
      <w:docPartPr>
        <w:name w:val="86DFCC8B17D1F349B073885A70FC1271"/>
        <w:category>
          <w:name w:val="General"/>
          <w:gallery w:val="placeholder"/>
        </w:category>
        <w:types>
          <w:type w:val="bbPlcHdr"/>
        </w:types>
        <w:behaviors>
          <w:behavior w:val="content"/>
        </w:behaviors>
        <w:guid w:val="{FA448A67-F7E9-1543-A91E-4F7C77D134C4}"/>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86DFCC8B17D1F349B073885A70FC127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444E5C743716B4BB9B901608741B047"/>
        <w:category>
          <w:name w:val="General"/>
          <w:gallery w:val="placeholder"/>
        </w:category>
        <w:types>
          <w:type w:val="bbPlcHdr"/>
        </w:types>
        <w:behaviors>
          <w:behavior w:val="content"/>
        </w:behaviors>
        <w:guid w:val="{539ED7A8-CAF4-7C46-B4B9-D9B77889C81A}"/>
      </w:docPartPr>
      <w:docPartBody>
        <w:p w:rsidR="00D53B5F" w:rsidRDefault="00D53B5F" w:rsidP="00D53B5F">
          <w:pPr>
            <w:pStyle w:val="C444E5C743716B4BB9B901608741B047"/>
          </w:pPr>
          <w:r>
            <w:t>Lorem ipsum dolor</w:t>
          </w:r>
        </w:p>
      </w:docPartBody>
    </w:docPart>
    <w:docPart>
      <w:docPartPr>
        <w:name w:val="0F1BD7403057CC4F97755253AA0156D3"/>
        <w:category>
          <w:name w:val="General"/>
          <w:gallery w:val="placeholder"/>
        </w:category>
        <w:types>
          <w:type w:val="bbPlcHdr"/>
        </w:types>
        <w:behaviors>
          <w:behavior w:val="content"/>
        </w:behaviors>
        <w:guid w:val="{91332D34-DC7A-7646-BCE4-A97289015070}"/>
      </w:docPartPr>
      <w:docPartBody>
        <w:p w:rsidR="00D53B5F" w:rsidRDefault="00D53B5F" w:rsidP="00D53B5F">
          <w:pPr>
            <w:pStyle w:val="0F1BD7403057CC4F97755253AA0156D3"/>
          </w:pPr>
          <w:r>
            <w:t>Etiam cursus suscipit enim. Nulla facilisi. Integer eleifend diam eu diam. Donec dapibus enim sollicitudin nulla. Nam hendrerit. Nunc id nisi. Curabitur sed neque. Pellentesque placerat consequat pede.</w:t>
          </w:r>
        </w:p>
      </w:docPartBody>
    </w:docPart>
    <w:docPart>
      <w:docPartPr>
        <w:name w:val="80E55EBF18760445B5C660BC25B38C09"/>
        <w:category>
          <w:name w:val="General"/>
          <w:gallery w:val="placeholder"/>
        </w:category>
        <w:types>
          <w:type w:val="bbPlcHdr"/>
        </w:types>
        <w:behaviors>
          <w:behavior w:val="content"/>
        </w:behaviors>
        <w:guid w:val="{435D3500-8DDB-7B45-847C-3D8C96278438}"/>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80E55EBF18760445B5C660BC25B38C0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8B87EF5F815074B8FC9B21E51AABA57"/>
        <w:category>
          <w:name w:val="General"/>
          <w:gallery w:val="placeholder"/>
        </w:category>
        <w:types>
          <w:type w:val="bbPlcHdr"/>
        </w:types>
        <w:behaviors>
          <w:behavior w:val="content"/>
        </w:behaviors>
        <w:guid w:val="{5146BF3C-F08E-B040-9ECE-0121D2924C41}"/>
      </w:docPartPr>
      <w:docPartBody>
        <w:p w:rsidR="00D53B5F" w:rsidRDefault="00D53B5F" w:rsidP="00D53B5F">
          <w:pPr>
            <w:pStyle w:val="58B87EF5F815074B8FC9B21E51AABA57"/>
          </w:pPr>
          <w:r>
            <w:t>Etiam cursus suscipit enim. Nulla facilisi. Integer eleifend diam eu diam. Donec dapibus enim sollicitudin nulla. Nam hendrerit. Nunc id nisi. Curabitur sed neque. Pellentesque placerat consequat pede.</w:t>
          </w:r>
        </w:p>
      </w:docPartBody>
    </w:docPart>
    <w:docPart>
      <w:docPartPr>
        <w:name w:val="A9D34953B8B9E844BFECD61593867FF2"/>
        <w:category>
          <w:name w:val="General"/>
          <w:gallery w:val="placeholder"/>
        </w:category>
        <w:types>
          <w:type w:val="bbPlcHdr"/>
        </w:types>
        <w:behaviors>
          <w:behavior w:val="content"/>
        </w:behaviors>
        <w:guid w:val="{0C814A41-5A76-3C47-84F5-22FD89133C7B}"/>
      </w:docPartPr>
      <w:docPartBody>
        <w:p w:rsidR="00D53B5F" w:rsidRDefault="00D53B5F" w:rsidP="00D53B5F">
          <w:pPr>
            <w:pStyle w:val="A9D34953B8B9E844BFECD61593867FF2"/>
          </w:pPr>
          <w:r>
            <w:t>Lorem ipsum dolor</w:t>
          </w:r>
        </w:p>
      </w:docPartBody>
    </w:docPart>
    <w:docPart>
      <w:docPartPr>
        <w:name w:val="CF72AFC8A6D5E243A95899D89080C952"/>
        <w:category>
          <w:name w:val="General"/>
          <w:gallery w:val="placeholder"/>
        </w:category>
        <w:types>
          <w:type w:val="bbPlcHdr"/>
        </w:types>
        <w:behaviors>
          <w:behavior w:val="content"/>
        </w:behaviors>
        <w:guid w:val="{91408D01-D111-CE4C-8D13-3BEFC48E60BA}"/>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CF72AFC8A6D5E243A95899D89080C95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76EF7BD68C4D4478AAC2E7096F24BEC"/>
        <w:category>
          <w:name w:val="General"/>
          <w:gallery w:val="placeholder"/>
        </w:category>
        <w:types>
          <w:type w:val="bbPlcHdr"/>
        </w:types>
        <w:behaviors>
          <w:behavior w:val="content"/>
        </w:behaviors>
        <w:guid w:val="{023DE5A7-85D9-4142-86DA-F32C8D3A5A09}"/>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176EF7BD68C4D4478AAC2E7096F24BE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FEAC0BF97F8E744915F712517D21663"/>
        <w:category>
          <w:name w:val="General"/>
          <w:gallery w:val="placeholder"/>
        </w:category>
        <w:types>
          <w:type w:val="bbPlcHdr"/>
        </w:types>
        <w:behaviors>
          <w:behavior w:val="content"/>
        </w:behaviors>
        <w:guid w:val="{2C3263D0-4E2F-B440-BE7D-BF63520D4E3E}"/>
      </w:docPartPr>
      <w:docPartBody>
        <w:p w:rsidR="00D53B5F" w:rsidRDefault="00D53B5F" w:rsidP="00D53B5F">
          <w:pPr>
            <w:pStyle w:val="6FEAC0BF97F8E744915F712517D21663"/>
          </w:pPr>
          <w:r>
            <w:t>Etiam cursus suscipit enim. Nulla facilisi. Integer eleifend diam eu diam. Donec dapibus enim sollicitudin nulla. Nam hendrerit. Nunc id nisi. Curabitur sed neque. Pellentesque placerat consequat pede.</w:t>
          </w:r>
        </w:p>
      </w:docPartBody>
    </w:docPart>
    <w:docPart>
      <w:docPartPr>
        <w:name w:val="B41579648702CF469B7FAAEEA82EA3E0"/>
        <w:category>
          <w:name w:val="General"/>
          <w:gallery w:val="placeholder"/>
        </w:category>
        <w:types>
          <w:type w:val="bbPlcHdr"/>
        </w:types>
        <w:behaviors>
          <w:behavior w:val="content"/>
        </w:behaviors>
        <w:guid w:val="{9019F77A-81B9-1E4B-B9AC-B8786BE0C7B4}"/>
      </w:docPartPr>
      <w:docPartBody>
        <w:p w:rsidR="00D53B5F" w:rsidRDefault="00D53B5F" w:rsidP="00D53B5F">
          <w:pPr>
            <w:pStyle w:val="B41579648702CF469B7FAAEEA82EA3E0"/>
          </w:pPr>
          <w:r>
            <w:t>Etiam cursus suscipit enim. Nulla facilisi. Integer eleifend diam eu diam. Donec dapibus enim sollicitudin nulla. Nam hendrerit. Nunc id nisi. Curabitur sed neque. Pellentesque placerat consequat pede.</w:t>
          </w:r>
        </w:p>
      </w:docPartBody>
    </w:docPart>
    <w:docPart>
      <w:docPartPr>
        <w:name w:val="DB62EE84D9625F458491FE3776B664B2"/>
        <w:category>
          <w:name w:val="General"/>
          <w:gallery w:val="placeholder"/>
        </w:category>
        <w:types>
          <w:type w:val="bbPlcHdr"/>
        </w:types>
        <w:behaviors>
          <w:behavior w:val="content"/>
        </w:behaviors>
        <w:guid w:val="{EDC656D9-268E-4D48-B2A4-006ED89087B8}"/>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DB62EE84D9625F458491FE3776B664B2"/>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A518B925C37F489B54C75270DD8506"/>
        <w:category>
          <w:name w:val="General"/>
          <w:gallery w:val="placeholder"/>
        </w:category>
        <w:types>
          <w:type w:val="bbPlcHdr"/>
        </w:types>
        <w:behaviors>
          <w:behavior w:val="content"/>
        </w:behaviors>
        <w:guid w:val="{217AED06-C1F6-D74B-8CC6-C0B9D22F6B1A}"/>
      </w:docPartPr>
      <w:docPartBody>
        <w:p w:rsidR="00D53B5F" w:rsidRDefault="00D53B5F" w:rsidP="00D53B5F">
          <w:pPr>
            <w:pStyle w:val="0EA518B925C37F489B54C75270DD8506"/>
          </w:pPr>
          <w:r>
            <w:t>Lorem ipsum dolor</w:t>
          </w:r>
        </w:p>
      </w:docPartBody>
    </w:docPart>
    <w:docPart>
      <w:docPartPr>
        <w:name w:val="1C818AEFB0526348A0E483EEC23D9C44"/>
        <w:category>
          <w:name w:val="General"/>
          <w:gallery w:val="placeholder"/>
        </w:category>
        <w:types>
          <w:type w:val="bbPlcHdr"/>
        </w:types>
        <w:behaviors>
          <w:behavior w:val="content"/>
        </w:behaviors>
        <w:guid w:val="{D29DC0DB-B42E-9B4D-ACA7-F6EB043F9FD7}"/>
      </w:docPartPr>
      <w:docPartBody>
        <w:p w:rsidR="00D53B5F" w:rsidRDefault="00D53B5F" w:rsidP="00D53B5F">
          <w:pPr>
            <w:pStyle w:val="1C818AEFB0526348A0E483EEC23D9C44"/>
          </w:pPr>
          <w:r>
            <w:t>Etiam cursus suscipit enim. Nulla facilisi. Integer eleifend diam eu diam. Donec dapibus enim sollicitudin nulla. Nam hendrerit. Nunc id nisi. Curabitur sed neque. Pellentesque placerat consequat pede.</w:t>
          </w:r>
        </w:p>
      </w:docPartBody>
    </w:docPart>
    <w:docPart>
      <w:docPartPr>
        <w:name w:val="982EBCAB9220E948AD65FF0DE8CCF058"/>
        <w:category>
          <w:name w:val="General"/>
          <w:gallery w:val="placeholder"/>
        </w:category>
        <w:types>
          <w:type w:val="bbPlcHdr"/>
        </w:types>
        <w:behaviors>
          <w:behavior w:val="content"/>
        </w:behaviors>
        <w:guid w:val="{EC716550-2D49-204C-B7DD-343475C9DD9B}"/>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982EBCAB9220E948AD65FF0DE8CCF05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ACA055C6CF19E42AFD05B872E666144"/>
        <w:category>
          <w:name w:val="General"/>
          <w:gallery w:val="placeholder"/>
        </w:category>
        <w:types>
          <w:type w:val="bbPlcHdr"/>
        </w:types>
        <w:behaviors>
          <w:behavior w:val="content"/>
        </w:behaviors>
        <w:guid w:val="{47F72FBB-1F79-B246-8B3E-0E30A0C768BA}"/>
      </w:docPartPr>
      <w:docPartBody>
        <w:p w:rsidR="00D53B5F" w:rsidRDefault="00D53B5F" w:rsidP="00D53B5F">
          <w:pPr>
            <w:pStyle w:val="DACA055C6CF19E42AFD05B872E666144"/>
          </w:pPr>
          <w:r>
            <w:t>Lorem ipsum dolor</w:t>
          </w:r>
        </w:p>
      </w:docPartBody>
    </w:docPart>
    <w:docPart>
      <w:docPartPr>
        <w:name w:val="34F7EB36789C5449928BAB1889977F94"/>
        <w:category>
          <w:name w:val="General"/>
          <w:gallery w:val="placeholder"/>
        </w:category>
        <w:types>
          <w:type w:val="bbPlcHdr"/>
        </w:types>
        <w:behaviors>
          <w:behavior w:val="content"/>
        </w:behaviors>
        <w:guid w:val="{64C2D1D9-B8C3-414B-8F01-E22AB0E106B2}"/>
      </w:docPartPr>
      <w:docPartBody>
        <w:p w:rsidR="00D53B5F" w:rsidRDefault="00D53B5F" w:rsidP="00D53B5F">
          <w:pPr>
            <w:pStyle w:val="34F7EB36789C5449928BAB1889977F94"/>
          </w:pPr>
          <w:r>
            <w:t>Etiam cursus suscipit enim. Nulla facilisi. Integer eleifend diam eu diam. Donec dapibus enim sollicitudin nulla. Nam hendrerit. Nunc id nisi. Curabitur sed neque. Pellentesque placerat consequat pede.</w:t>
          </w:r>
        </w:p>
      </w:docPartBody>
    </w:docPart>
    <w:docPart>
      <w:docPartPr>
        <w:name w:val="018304ECA11A71448DB0852392A48CCD"/>
        <w:category>
          <w:name w:val="General"/>
          <w:gallery w:val="placeholder"/>
        </w:category>
        <w:types>
          <w:type w:val="bbPlcHdr"/>
        </w:types>
        <w:behaviors>
          <w:behavior w:val="content"/>
        </w:behaviors>
        <w:guid w:val="{7565BB6C-2502-904D-B573-629AC46DCF84}"/>
      </w:docPartPr>
      <w:docPartBody>
        <w:p w:rsidR="00D53B5F" w:rsidRDefault="00D53B5F" w:rsidP="00D53B5F">
          <w:pPr>
            <w:pStyle w:val="018304ECA11A71448DB0852392A48CCD"/>
          </w:pPr>
          <w:r>
            <w:t>Etiam cursus suscipit enim. Nulla facilisi. Integer eleifend diam eu diam. Donec dapibus enim sollicitudin nulla. Nam hendrerit. Nunc id nisi. Curabitur sed neque. Pellentesque placerat consequat pede.</w:t>
          </w:r>
        </w:p>
      </w:docPartBody>
    </w:docPart>
    <w:docPart>
      <w:docPartPr>
        <w:name w:val="BBC097010BC3544CAB1D937C0B675ACB"/>
        <w:category>
          <w:name w:val="General"/>
          <w:gallery w:val="placeholder"/>
        </w:category>
        <w:types>
          <w:type w:val="bbPlcHdr"/>
        </w:types>
        <w:behaviors>
          <w:behavior w:val="content"/>
        </w:behaviors>
        <w:guid w:val="{85AC9445-FC73-DA4E-B725-B374A0D43DCD}"/>
      </w:docPartPr>
      <w:docPartBody>
        <w:p w:rsidR="00D53B5F" w:rsidRDefault="00D53B5F" w:rsidP="00D53B5F">
          <w:pPr>
            <w:pStyle w:val="BBC097010BC3544CAB1D937C0B675ACB"/>
          </w:pPr>
          <w:r>
            <w:t>Aliquam dapibus.</w:t>
          </w:r>
        </w:p>
      </w:docPartBody>
    </w:docPart>
    <w:docPart>
      <w:docPartPr>
        <w:name w:val="C36C08887C011E428C03155EB0346C7D"/>
        <w:category>
          <w:name w:val="General"/>
          <w:gallery w:val="placeholder"/>
        </w:category>
        <w:types>
          <w:type w:val="bbPlcHdr"/>
        </w:types>
        <w:behaviors>
          <w:behavior w:val="content"/>
        </w:behaviors>
        <w:guid w:val="{CEDE3684-6CB2-1A4E-822A-A39D114C7077}"/>
      </w:docPartPr>
      <w:docPartBody>
        <w:p w:rsidR="00D53B5F" w:rsidRDefault="00D53B5F" w:rsidP="00D53B5F">
          <w:pPr>
            <w:pStyle w:val="C36C08887C011E428C03155EB0346C7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0360703594C134FA28AAFFF0029EBE5"/>
        <w:category>
          <w:name w:val="General"/>
          <w:gallery w:val="placeholder"/>
        </w:category>
        <w:types>
          <w:type w:val="bbPlcHdr"/>
        </w:types>
        <w:behaviors>
          <w:behavior w:val="content"/>
        </w:behaviors>
        <w:guid w:val="{37E7BAFC-2B8A-D042-A4DB-E5EF48AB7A1F}"/>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50360703594C134FA28AAFFF0029EB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0FDE85154C7624CA246AD79F1BD6A1C"/>
        <w:category>
          <w:name w:val="General"/>
          <w:gallery w:val="placeholder"/>
        </w:category>
        <w:types>
          <w:type w:val="bbPlcHdr"/>
        </w:types>
        <w:behaviors>
          <w:behavior w:val="content"/>
        </w:behaviors>
        <w:guid w:val="{499F0B5F-C95C-7441-A812-6A238160DEBD}"/>
      </w:docPartPr>
      <w:docPartBody>
        <w:p w:rsidR="00D53B5F" w:rsidRDefault="00D53B5F" w:rsidP="00D53B5F">
          <w:pPr>
            <w:pStyle w:val="F0FDE85154C7624CA246AD79F1BD6A1C"/>
          </w:pPr>
          <w:r>
            <w:t>Lorem ipsum dolor</w:t>
          </w:r>
        </w:p>
      </w:docPartBody>
    </w:docPart>
    <w:docPart>
      <w:docPartPr>
        <w:name w:val="3EC848C424AB8B4BB8DDE9F8A537AAF8"/>
        <w:category>
          <w:name w:val="General"/>
          <w:gallery w:val="placeholder"/>
        </w:category>
        <w:types>
          <w:type w:val="bbPlcHdr"/>
        </w:types>
        <w:behaviors>
          <w:behavior w:val="content"/>
        </w:behaviors>
        <w:guid w:val="{9556DF89-D8FC-8C4C-A1E7-69BA6E895E4C}"/>
      </w:docPartPr>
      <w:docPartBody>
        <w:p w:rsidR="00D53B5F" w:rsidRDefault="00D53B5F" w:rsidP="00D53B5F">
          <w:pPr>
            <w:pStyle w:val="3EC848C424AB8B4BB8DDE9F8A537AAF8"/>
          </w:pPr>
          <w:r>
            <w:t>Etiam cursus suscipit enim. Nulla facilisi. Integer eleifend diam eu diam. Donec dapibus enim sollicitudin nulla. Nam hendrerit. Nunc id nisi. Curabitur sed neque. Pellentesque placerat consequat pede.</w:t>
          </w:r>
        </w:p>
      </w:docPartBody>
    </w:docPart>
    <w:docPart>
      <w:docPartPr>
        <w:name w:val="CC3914F635374F4385A0E5EB7A1D4ED5"/>
        <w:category>
          <w:name w:val="General"/>
          <w:gallery w:val="placeholder"/>
        </w:category>
        <w:types>
          <w:type w:val="bbPlcHdr"/>
        </w:types>
        <w:behaviors>
          <w:behavior w:val="content"/>
        </w:behaviors>
        <w:guid w:val="{08302DD1-E141-E645-8B99-D02449DFF282}"/>
      </w:docPartPr>
      <w:docPartBody>
        <w:p w:rsidR="00D53B5F" w:rsidRDefault="00D53B5F" w:rsidP="00D53B5F">
          <w:pPr>
            <w:pStyle w:val="CC3914F635374F4385A0E5EB7A1D4ED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B896BFAB9C1E94EA8857D80B3F00258"/>
        <w:category>
          <w:name w:val="General"/>
          <w:gallery w:val="placeholder"/>
        </w:category>
        <w:types>
          <w:type w:val="bbPlcHdr"/>
        </w:types>
        <w:behaviors>
          <w:behavior w:val="content"/>
        </w:behaviors>
        <w:guid w:val="{B770F996-7412-AE40-94A1-F1A19E026F29}"/>
      </w:docPartPr>
      <w:docPartBody>
        <w:p w:rsidR="00D53B5F" w:rsidRDefault="00D53B5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D53B5F" w:rsidRDefault="00D53B5F" w:rsidP="00D53B5F">
          <w:pPr>
            <w:pStyle w:val="FB896BFAB9C1E94EA8857D80B3F0025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7E54BF15DF19F458CD55053C60D1B67"/>
        <w:category>
          <w:name w:val="General"/>
          <w:gallery w:val="placeholder"/>
        </w:category>
        <w:types>
          <w:type w:val="bbPlcHdr"/>
        </w:types>
        <w:behaviors>
          <w:behavior w:val="content"/>
        </w:behaviors>
        <w:guid w:val="{E93BA113-ED49-4B4B-B5AD-6B0C9D66DB8C}"/>
      </w:docPartPr>
      <w:docPartBody>
        <w:p w:rsidR="00D53B5F" w:rsidRDefault="00D53B5F" w:rsidP="00D53B5F">
          <w:pPr>
            <w:pStyle w:val="D7E54BF15DF19F458CD55053C60D1B67"/>
          </w:pPr>
          <w:r>
            <w:t>Lorem ipsum dolor</w:t>
          </w:r>
        </w:p>
      </w:docPartBody>
    </w:docPart>
    <w:docPart>
      <w:docPartPr>
        <w:name w:val="C3D9FB01E0460A41893D9E7300BF0605"/>
        <w:category>
          <w:name w:val="General"/>
          <w:gallery w:val="placeholder"/>
        </w:category>
        <w:types>
          <w:type w:val="bbPlcHdr"/>
        </w:types>
        <w:behaviors>
          <w:behavior w:val="content"/>
        </w:behaviors>
        <w:guid w:val="{131B7ECB-71A1-9046-AD45-3ED21911E748}"/>
      </w:docPartPr>
      <w:docPartBody>
        <w:p w:rsidR="00B410B6" w:rsidRDefault="00B410B6" w:rsidP="00B410B6">
          <w:pPr>
            <w:pStyle w:val="C3D9FB01E0460A41893D9E7300BF060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5A9A87C66400941946D971909DFBC87"/>
        <w:category>
          <w:name w:val="General"/>
          <w:gallery w:val="placeholder"/>
        </w:category>
        <w:types>
          <w:type w:val="bbPlcHdr"/>
        </w:types>
        <w:behaviors>
          <w:behavior w:val="content"/>
        </w:behaviors>
        <w:guid w:val="{A6966B31-880E-6B4D-AFCA-74A00B52D1B5}"/>
      </w:docPartPr>
      <w:docPartBody>
        <w:p w:rsidR="00B410B6" w:rsidRDefault="00B410B6" w:rsidP="00B410B6">
          <w:pPr>
            <w:pStyle w:val="B5A9A87C66400941946D971909DFBC87"/>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871"/>
    <w:rsid w:val="001B61DF"/>
    <w:rsid w:val="005A2871"/>
    <w:rsid w:val="00B410B6"/>
    <w:rsid w:val="00D0002B"/>
    <w:rsid w:val="00D53B5F"/>
    <w:rsid w:val="00EB7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E3DB124A1974E9E6B35838C5A26EF">
    <w:name w:val="C16E3DB124A1974E9E6B35838C5A26EF"/>
  </w:style>
  <w:style w:type="paragraph" w:customStyle="1" w:styleId="5FCF5918A83A4744A0886F031DF678A1">
    <w:name w:val="5FCF5918A83A4744A0886F031DF678A1"/>
  </w:style>
  <w:style w:type="paragraph" w:customStyle="1" w:styleId="C9546E8B37AE1547B67178E1F7EF97DB">
    <w:name w:val="C9546E8B37AE1547B67178E1F7EF97DB"/>
  </w:style>
  <w:style w:type="paragraph" w:customStyle="1" w:styleId="06F2F573F59F474AA8A1DE2F3ACA429F">
    <w:name w:val="06F2F573F59F474AA8A1DE2F3ACA429F"/>
  </w:style>
  <w:style w:type="paragraph" w:customStyle="1" w:styleId="D8936ECBE31E40478CCF824D6A6BD4BF">
    <w:name w:val="D8936ECBE31E40478CCF824D6A6BD4BF"/>
  </w:style>
  <w:style w:type="paragraph" w:styleId="BodyText">
    <w:name w:val="Body Text"/>
    <w:basedOn w:val="Normal"/>
    <w:link w:val="BodyTextChar"/>
    <w:rsid w:val="00D53B5F"/>
    <w:pPr>
      <w:spacing w:after="200"/>
    </w:pPr>
    <w:rPr>
      <w:rFonts w:eastAsiaTheme="minorHAnsi"/>
      <w:sz w:val="20"/>
      <w:szCs w:val="22"/>
      <w:lang w:eastAsia="en-US"/>
    </w:rPr>
  </w:style>
  <w:style w:type="character" w:customStyle="1" w:styleId="BodyTextChar">
    <w:name w:val="Body Text Char"/>
    <w:basedOn w:val="DefaultParagraphFont"/>
    <w:link w:val="BodyText"/>
    <w:rsid w:val="00D53B5F"/>
    <w:rPr>
      <w:rFonts w:eastAsiaTheme="minorHAnsi"/>
      <w:sz w:val="20"/>
      <w:szCs w:val="22"/>
      <w:lang w:eastAsia="en-US"/>
    </w:rPr>
  </w:style>
  <w:style w:type="paragraph" w:customStyle="1" w:styleId="FD108AF61FF15046B24EB14CE8E221B2">
    <w:name w:val="FD108AF61FF15046B24EB14CE8E221B2"/>
  </w:style>
  <w:style w:type="paragraph" w:customStyle="1" w:styleId="F146C1852E02AA4799ADF1DFFB8EC6A2">
    <w:name w:val="F146C1852E02AA4799ADF1DFFB8EC6A2"/>
  </w:style>
  <w:style w:type="paragraph" w:customStyle="1" w:styleId="A1492C7F8C52B64C8546A398F4A355C2">
    <w:name w:val="A1492C7F8C52B64C8546A398F4A355C2"/>
  </w:style>
  <w:style w:type="paragraph" w:customStyle="1" w:styleId="88BE2E94FBD60342AD264A1F3049305A">
    <w:name w:val="88BE2E94FBD60342AD264A1F3049305A"/>
  </w:style>
  <w:style w:type="paragraph" w:customStyle="1" w:styleId="C0566F74F847AF4798C59DCD2A0FCDA5">
    <w:name w:val="C0566F74F847AF4798C59DCD2A0FCDA5"/>
  </w:style>
  <w:style w:type="paragraph" w:customStyle="1" w:styleId="9BD0ABC65D0CB44F81332285F4EAC38C">
    <w:name w:val="9BD0ABC65D0CB44F81332285F4EAC38C"/>
  </w:style>
  <w:style w:type="paragraph" w:customStyle="1" w:styleId="C5DA5E25D4F92A4BBBCBC025D96110A2">
    <w:name w:val="C5DA5E25D4F92A4BBBCBC025D96110A2"/>
  </w:style>
  <w:style w:type="paragraph" w:customStyle="1" w:styleId="90BA7D595B812841B9F7ECBE32712D2D">
    <w:name w:val="90BA7D595B812841B9F7ECBE32712D2D"/>
    <w:rsid w:val="005A2871"/>
  </w:style>
  <w:style w:type="paragraph" w:customStyle="1" w:styleId="EEFFB520A16E7C4099D72975A6049AAF">
    <w:name w:val="EEFFB520A16E7C4099D72975A6049AAF"/>
    <w:rsid w:val="005A2871"/>
  </w:style>
  <w:style w:type="paragraph" w:customStyle="1" w:styleId="2B267D7F3AAEA1488E3F86CF1EDB4D39">
    <w:name w:val="2B267D7F3AAEA1488E3F86CF1EDB4D39"/>
    <w:rsid w:val="005A2871"/>
  </w:style>
  <w:style w:type="paragraph" w:customStyle="1" w:styleId="46C759EEA49B0B45BF05FEDB568D6A0F">
    <w:name w:val="46C759EEA49B0B45BF05FEDB568D6A0F"/>
    <w:rsid w:val="005A2871"/>
  </w:style>
  <w:style w:type="paragraph" w:customStyle="1" w:styleId="9D16F4FB5A982B439865B55FD95BA076">
    <w:name w:val="9D16F4FB5A982B439865B55FD95BA076"/>
    <w:rsid w:val="005A2871"/>
  </w:style>
  <w:style w:type="paragraph" w:customStyle="1" w:styleId="260A3FE40D58614EB9B11A69F0E23815">
    <w:name w:val="260A3FE40D58614EB9B11A69F0E23815"/>
    <w:rsid w:val="005A2871"/>
  </w:style>
  <w:style w:type="paragraph" w:customStyle="1" w:styleId="A9B0B7F588990D44847AD3BDBA658FB0">
    <w:name w:val="A9B0B7F588990D44847AD3BDBA658FB0"/>
    <w:rsid w:val="005A2871"/>
  </w:style>
  <w:style w:type="paragraph" w:customStyle="1" w:styleId="44D9FA59457AF042ABD45CD5F2000474">
    <w:name w:val="44D9FA59457AF042ABD45CD5F2000474"/>
    <w:rsid w:val="005A2871"/>
  </w:style>
  <w:style w:type="paragraph" w:customStyle="1" w:styleId="8F3447B67FDA1E43ABA191227F08CA91">
    <w:name w:val="8F3447B67FDA1E43ABA191227F08CA91"/>
    <w:rsid w:val="005A2871"/>
  </w:style>
  <w:style w:type="paragraph" w:customStyle="1" w:styleId="80F1BC0475EDB44A86750190EFE01213">
    <w:name w:val="80F1BC0475EDB44A86750190EFE01213"/>
    <w:rsid w:val="005A2871"/>
  </w:style>
  <w:style w:type="paragraph" w:customStyle="1" w:styleId="A22F0DA457FF8B40866160E91D242835">
    <w:name w:val="A22F0DA457FF8B40866160E91D242835"/>
    <w:rsid w:val="005A2871"/>
  </w:style>
  <w:style w:type="paragraph" w:customStyle="1" w:styleId="E07DDE988B0183409F6599C8E70E5F95">
    <w:name w:val="E07DDE988B0183409F6599C8E70E5F95"/>
    <w:rsid w:val="005A2871"/>
  </w:style>
  <w:style w:type="paragraph" w:customStyle="1" w:styleId="6E70384341E77244A2818DA26944BB51">
    <w:name w:val="6E70384341E77244A2818DA26944BB51"/>
    <w:rsid w:val="005A2871"/>
  </w:style>
  <w:style w:type="paragraph" w:customStyle="1" w:styleId="853EEE448DA8A2469116075B051EDA60">
    <w:name w:val="853EEE448DA8A2469116075B051EDA60"/>
    <w:rsid w:val="005A2871"/>
  </w:style>
  <w:style w:type="paragraph" w:customStyle="1" w:styleId="1A00EC830DB59844B138431A492692A3">
    <w:name w:val="1A00EC830DB59844B138431A492692A3"/>
    <w:rsid w:val="005A2871"/>
  </w:style>
  <w:style w:type="paragraph" w:customStyle="1" w:styleId="7B479A75EDB14040812D7F30B8E65ECF">
    <w:name w:val="7B479A75EDB14040812D7F30B8E65ECF"/>
    <w:rsid w:val="005A2871"/>
  </w:style>
  <w:style w:type="paragraph" w:customStyle="1" w:styleId="82F68686F628D741BF3BB82D307E2A86">
    <w:name w:val="82F68686F628D741BF3BB82D307E2A86"/>
    <w:rsid w:val="005A2871"/>
  </w:style>
  <w:style w:type="paragraph" w:customStyle="1" w:styleId="3E5B45B0AB10BF4F8A56BEE6BAC0F607">
    <w:name w:val="3E5B45B0AB10BF4F8A56BEE6BAC0F607"/>
    <w:rsid w:val="005A2871"/>
  </w:style>
  <w:style w:type="paragraph" w:customStyle="1" w:styleId="ABED2FF21BB4A841843C120D2CE67646">
    <w:name w:val="ABED2FF21BB4A841843C120D2CE67646"/>
    <w:rsid w:val="005A2871"/>
  </w:style>
  <w:style w:type="paragraph" w:customStyle="1" w:styleId="414BDFED319858478AD28F6C32AC603B">
    <w:name w:val="414BDFED319858478AD28F6C32AC603B"/>
    <w:rsid w:val="005A2871"/>
  </w:style>
  <w:style w:type="paragraph" w:customStyle="1" w:styleId="21EF74BD348FB54BA8311F89517AE0AD">
    <w:name w:val="21EF74BD348FB54BA8311F89517AE0AD"/>
    <w:rsid w:val="005A2871"/>
  </w:style>
  <w:style w:type="paragraph" w:customStyle="1" w:styleId="B637F6C9698A9548AB14EC855CA2BB72">
    <w:name w:val="B637F6C9698A9548AB14EC855CA2BB72"/>
    <w:rsid w:val="005A2871"/>
  </w:style>
  <w:style w:type="paragraph" w:customStyle="1" w:styleId="893668A41ED3344888AD4AACE6514FF1">
    <w:name w:val="893668A41ED3344888AD4AACE6514FF1"/>
    <w:rsid w:val="005A2871"/>
  </w:style>
  <w:style w:type="paragraph" w:customStyle="1" w:styleId="85DE3DC84A822B4D85F01FCAFB0A8AC7">
    <w:name w:val="85DE3DC84A822B4D85F01FCAFB0A8AC7"/>
    <w:rsid w:val="005A2871"/>
  </w:style>
  <w:style w:type="paragraph" w:customStyle="1" w:styleId="9BA023827A62EE4B9D226E5C15D7BC6F">
    <w:name w:val="9BA023827A62EE4B9D226E5C15D7BC6F"/>
    <w:rsid w:val="00D53B5F"/>
  </w:style>
  <w:style w:type="paragraph" w:customStyle="1" w:styleId="83CBAB0DD8126B4E8DC6FB8A62BDA325">
    <w:name w:val="83CBAB0DD8126B4E8DC6FB8A62BDA325"/>
    <w:rsid w:val="00D53B5F"/>
  </w:style>
  <w:style w:type="paragraph" w:customStyle="1" w:styleId="D2A7BA3DAF41CE4490631A55E322620A">
    <w:name w:val="D2A7BA3DAF41CE4490631A55E322620A"/>
    <w:rsid w:val="00D53B5F"/>
  </w:style>
  <w:style w:type="paragraph" w:customStyle="1" w:styleId="2269187588AA8442B96022908D3DFB3A">
    <w:name w:val="2269187588AA8442B96022908D3DFB3A"/>
    <w:rsid w:val="00D53B5F"/>
  </w:style>
  <w:style w:type="paragraph" w:customStyle="1" w:styleId="5031562BFA89C84FB82A145FEE4F9034">
    <w:name w:val="5031562BFA89C84FB82A145FEE4F9034"/>
    <w:rsid w:val="00D53B5F"/>
  </w:style>
  <w:style w:type="paragraph" w:customStyle="1" w:styleId="DA36BDB23CFE71468A7FE2E326592B5E">
    <w:name w:val="DA36BDB23CFE71468A7FE2E326592B5E"/>
    <w:rsid w:val="00D53B5F"/>
  </w:style>
  <w:style w:type="paragraph" w:customStyle="1" w:styleId="1F92D9E9326DD84F8F8C0021BD6CBCD2">
    <w:name w:val="1F92D9E9326DD84F8F8C0021BD6CBCD2"/>
    <w:rsid w:val="00D53B5F"/>
  </w:style>
  <w:style w:type="paragraph" w:customStyle="1" w:styleId="D871C4059A4488469D9705C0860D64F6">
    <w:name w:val="D871C4059A4488469D9705C0860D64F6"/>
    <w:rsid w:val="00D53B5F"/>
  </w:style>
  <w:style w:type="paragraph" w:customStyle="1" w:styleId="3C86DD9EAEAF7A408383EEBF7D4DEDE5">
    <w:name w:val="3C86DD9EAEAF7A408383EEBF7D4DEDE5"/>
    <w:rsid w:val="00D53B5F"/>
  </w:style>
  <w:style w:type="paragraph" w:customStyle="1" w:styleId="3AB295622EF12446A91CB1D60E66D58F">
    <w:name w:val="3AB295622EF12446A91CB1D60E66D58F"/>
    <w:rsid w:val="00D53B5F"/>
  </w:style>
  <w:style w:type="paragraph" w:customStyle="1" w:styleId="7E53C7E05217AE4AB3E8E6B0421C6F64">
    <w:name w:val="7E53C7E05217AE4AB3E8E6B0421C6F64"/>
    <w:rsid w:val="00D53B5F"/>
  </w:style>
  <w:style w:type="paragraph" w:customStyle="1" w:styleId="EC7CDAFCB2D73A4AA6CB48043D96FB50">
    <w:name w:val="EC7CDAFCB2D73A4AA6CB48043D96FB50"/>
    <w:rsid w:val="00D53B5F"/>
  </w:style>
  <w:style w:type="paragraph" w:customStyle="1" w:styleId="9A2B77FFD47F384EB582869CD3559D2E">
    <w:name w:val="9A2B77FFD47F384EB582869CD3559D2E"/>
    <w:rsid w:val="00D53B5F"/>
  </w:style>
  <w:style w:type="paragraph" w:customStyle="1" w:styleId="FCF2026B29144F4A9BC7DCF00048F144">
    <w:name w:val="FCF2026B29144F4A9BC7DCF00048F144"/>
    <w:rsid w:val="00D53B5F"/>
  </w:style>
  <w:style w:type="paragraph" w:customStyle="1" w:styleId="58218C0383BAC045908924A65A2EB043">
    <w:name w:val="58218C0383BAC045908924A65A2EB043"/>
    <w:rsid w:val="00D53B5F"/>
  </w:style>
  <w:style w:type="paragraph" w:customStyle="1" w:styleId="BCF5F204D93DEF44AA53543856A7BC31">
    <w:name w:val="BCF5F204D93DEF44AA53543856A7BC31"/>
    <w:rsid w:val="00D53B5F"/>
  </w:style>
  <w:style w:type="paragraph" w:customStyle="1" w:styleId="1E8CA6E8378CA0429CB3CB9927F99AD3">
    <w:name w:val="1E8CA6E8378CA0429CB3CB9927F99AD3"/>
    <w:rsid w:val="00D53B5F"/>
  </w:style>
  <w:style w:type="paragraph" w:customStyle="1" w:styleId="6E92BFA336608144A83F63795FFF8482">
    <w:name w:val="6E92BFA336608144A83F63795FFF8482"/>
    <w:rsid w:val="00D53B5F"/>
  </w:style>
  <w:style w:type="paragraph" w:customStyle="1" w:styleId="AF19C34B5B94584EA3B3B73417DB1AA0">
    <w:name w:val="AF19C34B5B94584EA3B3B73417DB1AA0"/>
    <w:rsid w:val="00D53B5F"/>
  </w:style>
  <w:style w:type="paragraph" w:customStyle="1" w:styleId="972702DC03080A4EB75E7917B46D3C55">
    <w:name w:val="972702DC03080A4EB75E7917B46D3C55"/>
    <w:rsid w:val="00D53B5F"/>
  </w:style>
  <w:style w:type="paragraph" w:customStyle="1" w:styleId="60B61D955F11EC48839D6F71D3A71959">
    <w:name w:val="60B61D955F11EC48839D6F71D3A71959"/>
    <w:rsid w:val="00D53B5F"/>
  </w:style>
  <w:style w:type="paragraph" w:customStyle="1" w:styleId="3E09BD462094484689F4239F6C604241">
    <w:name w:val="3E09BD462094484689F4239F6C604241"/>
    <w:rsid w:val="00D53B5F"/>
  </w:style>
  <w:style w:type="paragraph" w:customStyle="1" w:styleId="44AE7B6044ACC74894552401781A06FC">
    <w:name w:val="44AE7B6044ACC74894552401781A06FC"/>
    <w:rsid w:val="00D53B5F"/>
  </w:style>
  <w:style w:type="paragraph" w:customStyle="1" w:styleId="35363F2227001945AC6321C061007229">
    <w:name w:val="35363F2227001945AC6321C061007229"/>
    <w:rsid w:val="00D53B5F"/>
  </w:style>
  <w:style w:type="paragraph" w:customStyle="1" w:styleId="B41F8DD3AF36AA4EB6B1B66307BB7179">
    <w:name w:val="B41F8DD3AF36AA4EB6B1B66307BB7179"/>
    <w:rsid w:val="00D53B5F"/>
  </w:style>
  <w:style w:type="paragraph" w:customStyle="1" w:styleId="2BB7EF13C0CBA341BC0B16F64A05479E">
    <w:name w:val="2BB7EF13C0CBA341BC0B16F64A05479E"/>
    <w:rsid w:val="00D53B5F"/>
  </w:style>
  <w:style w:type="paragraph" w:customStyle="1" w:styleId="E9D8D72130674B4883CD13671AE9B06E">
    <w:name w:val="E9D8D72130674B4883CD13671AE9B06E"/>
    <w:rsid w:val="00D53B5F"/>
  </w:style>
  <w:style w:type="paragraph" w:customStyle="1" w:styleId="E6C8E5235A7ED94F914A1577D3B3FB3C">
    <w:name w:val="E6C8E5235A7ED94F914A1577D3B3FB3C"/>
    <w:rsid w:val="00D53B5F"/>
  </w:style>
  <w:style w:type="paragraph" w:customStyle="1" w:styleId="7F357E9FC96AFA42AA138F992F6EEAD3">
    <w:name w:val="7F357E9FC96AFA42AA138F992F6EEAD3"/>
    <w:rsid w:val="00D53B5F"/>
  </w:style>
  <w:style w:type="paragraph" w:customStyle="1" w:styleId="D55EDD6AF256F240BD040C5EC40675EC">
    <w:name w:val="D55EDD6AF256F240BD040C5EC40675EC"/>
    <w:rsid w:val="00D53B5F"/>
  </w:style>
  <w:style w:type="paragraph" w:customStyle="1" w:styleId="2973F25095E0934DB23C95006AC802C7">
    <w:name w:val="2973F25095E0934DB23C95006AC802C7"/>
    <w:rsid w:val="00D53B5F"/>
  </w:style>
  <w:style w:type="paragraph" w:customStyle="1" w:styleId="50A42BBD63C50746ACDD3BE68D6D76C6">
    <w:name w:val="50A42BBD63C50746ACDD3BE68D6D76C6"/>
    <w:rsid w:val="00D53B5F"/>
  </w:style>
  <w:style w:type="paragraph" w:customStyle="1" w:styleId="D0571C6933CA3042B2DFC610A7DDEDDE">
    <w:name w:val="D0571C6933CA3042B2DFC610A7DDEDDE"/>
    <w:rsid w:val="00D53B5F"/>
  </w:style>
  <w:style w:type="paragraph" w:customStyle="1" w:styleId="E50054A994CEBE41A41E538DD621203C">
    <w:name w:val="E50054A994CEBE41A41E538DD621203C"/>
    <w:rsid w:val="00D53B5F"/>
  </w:style>
  <w:style w:type="paragraph" w:customStyle="1" w:styleId="9C20CCFC50C8D742B5397517D0A26982">
    <w:name w:val="9C20CCFC50C8D742B5397517D0A26982"/>
    <w:rsid w:val="00D53B5F"/>
  </w:style>
  <w:style w:type="paragraph" w:customStyle="1" w:styleId="8CF5A60AABECD2458EC84CF1A2D4CB49">
    <w:name w:val="8CF5A60AABECD2458EC84CF1A2D4CB49"/>
    <w:rsid w:val="00D53B5F"/>
  </w:style>
  <w:style w:type="paragraph" w:customStyle="1" w:styleId="5A52CE1BC1A71548A0D9DB587D50A9F2">
    <w:name w:val="5A52CE1BC1A71548A0D9DB587D50A9F2"/>
    <w:rsid w:val="00D53B5F"/>
  </w:style>
  <w:style w:type="paragraph" w:customStyle="1" w:styleId="D59A4695775C2A48A8B84C6BC8607384">
    <w:name w:val="D59A4695775C2A48A8B84C6BC8607384"/>
    <w:rsid w:val="00D53B5F"/>
  </w:style>
  <w:style w:type="paragraph" w:customStyle="1" w:styleId="A282BFC501AF3E479F9690C0C5E06D71">
    <w:name w:val="A282BFC501AF3E479F9690C0C5E06D71"/>
    <w:rsid w:val="00D53B5F"/>
  </w:style>
  <w:style w:type="paragraph" w:customStyle="1" w:styleId="147AE2E50606C147A41005429313D6A8">
    <w:name w:val="147AE2E50606C147A41005429313D6A8"/>
    <w:rsid w:val="00D53B5F"/>
  </w:style>
  <w:style w:type="paragraph" w:customStyle="1" w:styleId="AB755D9746FBE34797A6B9555F48C5F8">
    <w:name w:val="AB755D9746FBE34797A6B9555F48C5F8"/>
    <w:rsid w:val="00D53B5F"/>
  </w:style>
  <w:style w:type="paragraph" w:customStyle="1" w:styleId="E08B0919A9592F4CB24AC43112071273">
    <w:name w:val="E08B0919A9592F4CB24AC43112071273"/>
    <w:rsid w:val="00D53B5F"/>
  </w:style>
  <w:style w:type="paragraph" w:customStyle="1" w:styleId="C6BDF7F54B33184897ADB4C8D6C15930">
    <w:name w:val="C6BDF7F54B33184897ADB4C8D6C15930"/>
    <w:rsid w:val="00D53B5F"/>
  </w:style>
  <w:style w:type="paragraph" w:customStyle="1" w:styleId="21EE87A9EFBCF947B5DA274202D2343C">
    <w:name w:val="21EE87A9EFBCF947B5DA274202D2343C"/>
    <w:rsid w:val="00D53B5F"/>
  </w:style>
  <w:style w:type="paragraph" w:customStyle="1" w:styleId="E39D8A7B1598374D81B643515E529A38">
    <w:name w:val="E39D8A7B1598374D81B643515E529A38"/>
    <w:rsid w:val="00D53B5F"/>
  </w:style>
  <w:style w:type="paragraph" w:customStyle="1" w:styleId="ED7F48CD0D70D0429FACE6AFBA543DB8">
    <w:name w:val="ED7F48CD0D70D0429FACE6AFBA543DB8"/>
    <w:rsid w:val="00D53B5F"/>
  </w:style>
  <w:style w:type="paragraph" w:customStyle="1" w:styleId="25D7CFFEE4A830458B298E3A2A21A412">
    <w:name w:val="25D7CFFEE4A830458B298E3A2A21A412"/>
    <w:rsid w:val="00D53B5F"/>
  </w:style>
  <w:style w:type="paragraph" w:customStyle="1" w:styleId="919BDC4690A63D47A84368300D618FC3">
    <w:name w:val="919BDC4690A63D47A84368300D618FC3"/>
    <w:rsid w:val="00D53B5F"/>
  </w:style>
  <w:style w:type="paragraph" w:customStyle="1" w:styleId="7C55DC21B28D7942B4F2E290CEF6461A">
    <w:name w:val="7C55DC21B28D7942B4F2E290CEF6461A"/>
    <w:rsid w:val="00D53B5F"/>
  </w:style>
  <w:style w:type="paragraph" w:customStyle="1" w:styleId="0654F0CBA70CD943A95F66AEC5F11806">
    <w:name w:val="0654F0CBA70CD943A95F66AEC5F11806"/>
    <w:rsid w:val="00D53B5F"/>
  </w:style>
  <w:style w:type="paragraph" w:customStyle="1" w:styleId="C565F60AC3ED374885C72EEA8650D804">
    <w:name w:val="C565F60AC3ED374885C72EEA8650D804"/>
    <w:rsid w:val="00D53B5F"/>
  </w:style>
  <w:style w:type="paragraph" w:customStyle="1" w:styleId="38F05CF221941747BE79AFED72135EF9">
    <w:name w:val="38F05CF221941747BE79AFED72135EF9"/>
    <w:rsid w:val="00D53B5F"/>
  </w:style>
  <w:style w:type="paragraph" w:customStyle="1" w:styleId="3E0649D9D1B49E4F968224DEA7159C9F">
    <w:name w:val="3E0649D9D1B49E4F968224DEA7159C9F"/>
    <w:rsid w:val="00D53B5F"/>
  </w:style>
  <w:style w:type="paragraph" w:customStyle="1" w:styleId="D55DD1A1BEF67143823EB1D2238532F5">
    <w:name w:val="D55DD1A1BEF67143823EB1D2238532F5"/>
    <w:rsid w:val="00D53B5F"/>
  </w:style>
  <w:style w:type="paragraph" w:customStyle="1" w:styleId="8E62CAD07B96854CA09CA213B4CC722D">
    <w:name w:val="8E62CAD07B96854CA09CA213B4CC722D"/>
    <w:rsid w:val="00D53B5F"/>
  </w:style>
  <w:style w:type="paragraph" w:customStyle="1" w:styleId="FE6A67C43A833B40BD565E70641699EA">
    <w:name w:val="FE6A67C43A833B40BD565E70641699EA"/>
    <w:rsid w:val="00D53B5F"/>
  </w:style>
  <w:style w:type="paragraph" w:customStyle="1" w:styleId="717D5D39F03E8F4C9634FFFD9EBE3923">
    <w:name w:val="717D5D39F03E8F4C9634FFFD9EBE3923"/>
    <w:rsid w:val="00D53B5F"/>
  </w:style>
  <w:style w:type="paragraph" w:customStyle="1" w:styleId="06E633B4E14F834DA4DFFC788240EA5D">
    <w:name w:val="06E633B4E14F834DA4DFFC788240EA5D"/>
    <w:rsid w:val="00D53B5F"/>
  </w:style>
  <w:style w:type="paragraph" w:customStyle="1" w:styleId="19BAEB1C3BC9F849B34BF7E5B51371AE">
    <w:name w:val="19BAEB1C3BC9F849B34BF7E5B51371AE"/>
    <w:rsid w:val="00D53B5F"/>
  </w:style>
  <w:style w:type="paragraph" w:customStyle="1" w:styleId="B76540104B7DD5408418570A61E3295F">
    <w:name w:val="B76540104B7DD5408418570A61E3295F"/>
    <w:rsid w:val="00D53B5F"/>
  </w:style>
  <w:style w:type="paragraph" w:customStyle="1" w:styleId="7EA865C96623734FA3058FF4E075F355">
    <w:name w:val="7EA865C96623734FA3058FF4E075F355"/>
    <w:rsid w:val="00D53B5F"/>
  </w:style>
  <w:style w:type="paragraph" w:customStyle="1" w:styleId="52B27E95161CEF4C86AB655326CEBC49">
    <w:name w:val="52B27E95161CEF4C86AB655326CEBC49"/>
    <w:rsid w:val="00D53B5F"/>
  </w:style>
  <w:style w:type="paragraph" w:customStyle="1" w:styleId="BB2A4423584FB749874DBC9B20ABB7D4">
    <w:name w:val="BB2A4423584FB749874DBC9B20ABB7D4"/>
    <w:rsid w:val="00D53B5F"/>
  </w:style>
  <w:style w:type="paragraph" w:customStyle="1" w:styleId="B7418208BA919147916472DD9493E41D">
    <w:name w:val="B7418208BA919147916472DD9493E41D"/>
    <w:rsid w:val="00D53B5F"/>
  </w:style>
  <w:style w:type="paragraph" w:customStyle="1" w:styleId="33E7169395E06E40A25AD7BBBD1CC035">
    <w:name w:val="33E7169395E06E40A25AD7BBBD1CC035"/>
    <w:rsid w:val="00D53B5F"/>
  </w:style>
  <w:style w:type="paragraph" w:customStyle="1" w:styleId="6A5722CED478C946B45F6014B39C9A49">
    <w:name w:val="6A5722CED478C946B45F6014B39C9A49"/>
    <w:rsid w:val="00D53B5F"/>
  </w:style>
  <w:style w:type="paragraph" w:customStyle="1" w:styleId="8B0694C11989FF48800C5EB71A44504A">
    <w:name w:val="8B0694C11989FF48800C5EB71A44504A"/>
    <w:rsid w:val="00D53B5F"/>
  </w:style>
  <w:style w:type="paragraph" w:customStyle="1" w:styleId="15E6AF49EF8D76458D56677831A16EE9">
    <w:name w:val="15E6AF49EF8D76458D56677831A16EE9"/>
    <w:rsid w:val="00D53B5F"/>
  </w:style>
  <w:style w:type="paragraph" w:customStyle="1" w:styleId="D4125E6B6326CB4585A50D08380A6FA3">
    <w:name w:val="D4125E6B6326CB4585A50D08380A6FA3"/>
    <w:rsid w:val="00D53B5F"/>
  </w:style>
  <w:style w:type="paragraph" w:customStyle="1" w:styleId="3FFCC22DE735294E96FA843E14253BA9">
    <w:name w:val="3FFCC22DE735294E96FA843E14253BA9"/>
    <w:rsid w:val="00D53B5F"/>
  </w:style>
  <w:style w:type="paragraph" w:customStyle="1" w:styleId="606B5EF054CAA2498E6ACDF3E5B1D6A7">
    <w:name w:val="606B5EF054CAA2498E6ACDF3E5B1D6A7"/>
    <w:rsid w:val="00D53B5F"/>
  </w:style>
  <w:style w:type="paragraph" w:customStyle="1" w:styleId="031335797DE76D46AF3F8592114BC6D6">
    <w:name w:val="031335797DE76D46AF3F8592114BC6D6"/>
    <w:rsid w:val="00D53B5F"/>
  </w:style>
  <w:style w:type="paragraph" w:customStyle="1" w:styleId="817079DAD2F81C43A06C95FFD8565AF3">
    <w:name w:val="817079DAD2F81C43A06C95FFD8565AF3"/>
    <w:rsid w:val="00D53B5F"/>
  </w:style>
  <w:style w:type="paragraph" w:customStyle="1" w:styleId="3F70D77A1177B34CA292D57B61D5952B">
    <w:name w:val="3F70D77A1177B34CA292D57B61D5952B"/>
    <w:rsid w:val="00D53B5F"/>
  </w:style>
  <w:style w:type="paragraph" w:customStyle="1" w:styleId="B9C97FF73D8F5F4A9770EAB937F070DF">
    <w:name w:val="B9C97FF73D8F5F4A9770EAB937F070DF"/>
    <w:rsid w:val="00D53B5F"/>
  </w:style>
  <w:style w:type="paragraph" w:customStyle="1" w:styleId="9A12ECAE1052604EBCCD39A038F317C8">
    <w:name w:val="9A12ECAE1052604EBCCD39A038F317C8"/>
    <w:rsid w:val="00D53B5F"/>
  </w:style>
  <w:style w:type="paragraph" w:customStyle="1" w:styleId="54447D15F56E7147946ED02E4F5BA689">
    <w:name w:val="54447D15F56E7147946ED02E4F5BA689"/>
    <w:rsid w:val="00D53B5F"/>
  </w:style>
  <w:style w:type="paragraph" w:customStyle="1" w:styleId="CD551128E87B674199489C0972CD8698">
    <w:name w:val="CD551128E87B674199489C0972CD8698"/>
    <w:rsid w:val="00D53B5F"/>
  </w:style>
  <w:style w:type="paragraph" w:customStyle="1" w:styleId="B2822BB120A11147A737BA69FF7CF726">
    <w:name w:val="B2822BB120A11147A737BA69FF7CF726"/>
    <w:rsid w:val="00D53B5F"/>
  </w:style>
  <w:style w:type="paragraph" w:customStyle="1" w:styleId="BB6745D266F38341B74BBB25D4D49ECE">
    <w:name w:val="BB6745D266F38341B74BBB25D4D49ECE"/>
    <w:rsid w:val="00D53B5F"/>
  </w:style>
  <w:style w:type="paragraph" w:customStyle="1" w:styleId="26E5D218509ED0478FCBB74A5AC3724B">
    <w:name w:val="26E5D218509ED0478FCBB74A5AC3724B"/>
    <w:rsid w:val="00D53B5F"/>
  </w:style>
  <w:style w:type="paragraph" w:customStyle="1" w:styleId="6B5D87BA0815684DBEB5AE5B089170A3">
    <w:name w:val="6B5D87BA0815684DBEB5AE5B089170A3"/>
    <w:rsid w:val="00D53B5F"/>
  </w:style>
  <w:style w:type="paragraph" w:customStyle="1" w:styleId="8E4DA69EEAD45C449050BF325ED059F9">
    <w:name w:val="8E4DA69EEAD45C449050BF325ED059F9"/>
    <w:rsid w:val="00D53B5F"/>
  </w:style>
  <w:style w:type="paragraph" w:customStyle="1" w:styleId="E192E551085D9241845B15E592932706">
    <w:name w:val="E192E551085D9241845B15E592932706"/>
    <w:rsid w:val="00D53B5F"/>
  </w:style>
  <w:style w:type="paragraph" w:customStyle="1" w:styleId="AA237BEF75087A41883A22819A4CF3EB">
    <w:name w:val="AA237BEF75087A41883A22819A4CF3EB"/>
    <w:rsid w:val="00D53B5F"/>
  </w:style>
  <w:style w:type="paragraph" w:customStyle="1" w:styleId="64F120870B3D4B4B8E7D906CD0CE3B46">
    <w:name w:val="64F120870B3D4B4B8E7D906CD0CE3B46"/>
    <w:rsid w:val="00D53B5F"/>
  </w:style>
  <w:style w:type="paragraph" w:customStyle="1" w:styleId="48F38FFFEFCB764FAAEF027B6DC1FC2D">
    <w:name w:val="48F38FFFEFCB764FAAEF027B6DC1FC2D"/>
    <w:rsid w:val="00D53B5F"/>
  </w:style>
  <w:style w:type="paragraph" w:customStyle="1" w:styleId="B65D8A9172879E45A45F2972DE0C0000">
    <w:name w:val="B65D8A9172879E45A45F2972DE0C0000"/>
    <w:rsid w:val="00D53B5F"/>
  </w:style>
  <w:style w:type="paragraph" w:customStyle="1" w:styleId="BAFD50412521534292A32E9B3AAA38CA">
    <w:name w:val="BAFD50412521534292A32E9B3AAA38CA"/>
    <w:rsid w:val="00D53B5F"/>
  </w:style>
  <w:style w:type="paragraph" w:customStyle="1" w:styleId="8B64C9E6BF0EE5479674F034EB9B3858">
    <w:name w:val="8B64C9E6BF0EE5479674F034EB9B3858"/>
    <w:rsid w:val="00D53B5F"/>
  </w:style>
  <w:style w:type="paragraph" w:customStyle="1" w:styleId="86DFCC8B17D1F349B073885A70FC1271">
    <w:name w:val="86DFCC8B17D1F349B073885A70FC1271"/>
    <w:rsid w:val="00D53B5F"/>
  </w:style>
  <w:style w:type="paragraph" w:customStyle="1" w:styleId="C444E5C743716B4BB9B901608741B047">
    <w:name w:val="C444E5C743716B4BB9B901608741B047"/>
    <w:rsid w:val="00D53B5F"/>
  </w:style>
  <w:style w:type="paragraph" w:customStyle="1" w:styleId="0F1BD7403057CC4F97755253AA0156D3">
    <w:name w:val="0F1BD7403057CC4F97755253AA0156D3"/>
    <w:rsid w:val="00D53B5F"/>
  </w:style>
  <w:style w:type="paragraph" w:customStyle="1" w:styleId="74DC035F177BBD4C8AAF236E7BEC4F2A">
    <w:name w:val="74DC035F177BBD4C8AAF236E7BEC4F2A"/>
    <w:rsid w:val="00D53B5F"/>
  </w:style>
  <w:style w:type="paragraph" w:customStyle="1" w:styleId="BF5838B935F7C0459C676F3A69792BCC">
    <w:name w:val="BF5838B935F7C0459C676F3A69792BCC"/>
    <w:rsid w:val="00D53B5F"/>
  </w:style>
  <w:style w:type="paragraph" w:customStyle="1" w:styleId="71504FC1F3FF0F43BCD9FE9439C9B26B">
    <w:name w:val="71504FC1F3FF0F43BCD9FE9439C9B26B"/>
    <w:rsid w:val="00D53B5F"/>
  </w:style>
  <w:style w:type="paragraph" w:customStyle="1" w:styleId="80E55EBF18760445B5C660BC25B38C09">
    <w:name w:val="80E55EBF18760445B5C660BC25B38C09"/>
    <w:rsid w:val="00D53B5F"/>
  </w:style>
  <w:style w:type="paragraph" w:customStyle="1" w:styleId="0940B43A668D0542BE4FFCA491C2AE1B">
    <w:name w:val="0940B43A668D0542BE4FFCA491C2AE1B"/>
    <w:rsid w:val="00D53B5F"/>
  </w:style>
  <w:style w:type="paragraph" w:customStyle="1" w:styleId="58B87EF5F815074B8FC9B21E51AABA57">
    <w:name w:val="58B87EF5F815074B8FC9B21E51AABA57"/>
    <w:rsid w:val="00D53B5F"/>
  </w:style>
  <w:style w:type="paragraph" w:customStyle="1" w:styleId="A9D34953B8B9E844BFECD61593867FF2">
    <w:name w:val="A9D34953B8B9E844BFECD61593867FF2"/>
    <w:rsid w:val="00D53B5F"/>
  </w:style>
  <w:style w:type="paragraph" w:customStyle="1" w:styleId="CF72AFC8A6D5E243A95899D89080C952">
    <w:name w:val="CF72AFC8A6D5E243A95899D89080C952"/>
    <w:rsid w:val="00D53B5F"/>
  </w:style>
  <w:style w:type="paragraph" w:customStyle="1" w:styleId="176EF7BD68C4D4478AAC2E7096F24BEC">
    <w:name w:val="176EF7BD68C4D4478AAC2E7096F24BEC"/>
    <w:rsid w:val="00D53B5F"/>
  </w:style>
  <w:style w:type="paragraph" w:customStyle="1" w:styleId="6FEAC0BF97F8E744915F712517D21663">
    <w:name w:val="6FEAC0BF97F8E744915F712517D21663"/>
    <w:rsid w:val="00D53B5F"/>
  </w:style>
  <w:style w:type="paragraph" w:customStyle="1" w:styleId="B41579648702CF469B7FAAEEA82EA3E0">
    <w:name w:val="B41579648702CF469B7FAAEEA82EA3E0"/>
    <w:rsid w:val="00D53B5F"/>
  </w:style>
  <w:style w:type="paragraph" w:customStyle="1" w:styleId="DB62EE84D9625F458491FE3776B664B2">
    <w:name w:val="DB62EE84D9625F458491FE3776B664B2"/>
    <w:rsid w:val="00D53B5F"/>
  </w:style>
  <w:style w:type="paragraph" w:customStyle="1" w:styleId="0EA518B925C37F489B54C75270DD8506">
    <w:name w:val="0EA518B925C37F489B54C75270DD8506"/>
    <w:rsid w:val="00D53B5F"/>
  </w:style>
  <w:style w:type="paragraph" w:customStyle="1" w:styleId="1C818AEFB0526348A0E483EEC23D9C44">
    <w:name w:val="1C818AEFB0526348A0E483EEC23D9C44"/>
    <w:rsid w:val="00D53B5F"/>
  </w:style>
  <w:style w:type="paragraph" w:customStyle="1" w:styleId="982EBCAB9220E948AD65FF0DE8CCF058">
    <w:name w:val="982EBCAB9220E948AD65FF0DE8CCF058"/>
    <w:rsid w:val="00D53B5F"/>
  </w:style>
  <w:style w:type="paragraph" w:customStyle="1" w:styleId="DACA055C6CF19E42AFD05B872E666144">
    <w:name w:val="DACA055C6CF19E42AFD05B872E666144"/>
    <w:rsid w:val="00D53B5F"/>
  </w:style>
  <w:style w:type="paragraph" w:customStyle="1" w:styleId="34F7EB36789C5449928BAB1889977F94">
    <w:name w:val="34F7EB36789C5449928BAB1889977F94"/>
    <w:rsid w:val="00D53B5F"/>
  </w:style>
  <w:style w:type="paragraph" w:customStyle="1" w:styleId="018304ECA11A71448DB0852392A48CCD">
    <w:name w:val="018304ECA11A71448DB0852392A48CCD"/>
    <w:rsid w:val="00D53B5F"/>
  </w:style>
  <w:style w:type="paragraph" w:customStyle="1" w:styleId="BBC097010BC3544CAB1D937C0B675ACB">
    <w:name w:val="BBC097010BC3544CAB1D937C0B675ACB"/>
    <w:rsid w:val="00D53B5F"/>
  </w:style>
  <w:style w:type="paragraph" w:customStyle="1" w:styleId="C36C08887C011E428C03155EB0346C7D">
    <w:name w:val="C36C08887C011E428C03155EB0346C7D"/>
    <w:rsid w:val="00D53B5F"/>
  </w:style>
  <w:style w:type="paragraph" w:customStyle="1" w:styleId="50360703594C134FA28AAFFF0029EBE5">
    <w:name w:val="50360703594C134FA28AAFFF0029EBE5"/>
    <w:rsid w:val="00D53B5F"/>
  </w:style>
  <w:style w:type="paragraph" w:customStyle="1" w:styleId="F0FDE85154C7624CA246AD79F1BD6A1C">
    <w:name w:val="F0FDE85154C7624CA246AD79F1BD6A1C"/>
    <w:rsid w:val="00D53B5F"/>
  </w:style>
  <w:style w:type="paragraph" w:customStyle="1" w:styleId="3EC848C424AB8B4BB8DDE9F8A537AAF8">
    <w:name w:val="3EC848C424AB8B4BB8DDE9F8A537AAF8"/>
    <w:rsid w:val="00D53B5F"/>
  </w:style>
  <w:style w:type="paragraph" w:customStyle="1" w:styleId="73E4F334819BDC449B54EE54F2503E06">
    <w:name w:val="73E4F334819BDC449B54EE54F2503E06"/>
    <w:rsid w:val="00D53B5F"/>
  </w:style>
  <w:style w:type="paragraph" w:customStyle="1" w:styleId="D2E7D4D8EE86E64D871C63B660458188">
    <w:name w:val="D2E7D4D8EE86E64D871C63B660458188"/>
    <w:rsid w:val="00D53B5F"/>
  </w:style>
  <w:style w:type="paragraph" w:customStyle="1" w:styleId="CC3914F635374F4385A0E5EB7A1D4ED5">
    <w:name w:val="CC3914F635374F4385A0E5EB7A1D4ED5"/>
    <w:rsid w:val="00D53B5F"/>
  </w:style>
  <w:style w:type="paragraph" w:customStyle="1" w:styleId="9A13583D7246D441B01BEC7DF5DD8E1D">
    <w:name w:val="9A13583D7246D441B01BEC7DF5DD8E1D"/>
    <w:rsid w:val="00D53B5F"/>
  </w:style>
  <w:style w:type="paragraph" w:customStyle="1" w:styleId="FB896BFAB9C1E94EA8857D80B3F00258">
    <w:name w:val="FB896BFAB9C1E94EA8857D80B3F00258"/>
    <w:rsid w:val="00D53B5F"/>
  </w:style>
  <w:style w:type="paragraph" w:customStyle="1" w:styleId="D7E54BF15DF19F458CD55053C60D1B67">
    <w:name w:val="D7E54BF15DF19F458CD55053C60D1B67"/>
    <w:rsid w:val="00D53B5F"/>
  </w:style>
  <w:style w:type="paragraph" w:customStyle="1" w:styleId="E17CD4533834A647BBC25881C6F20DE4">
    <w:name w:val="E17CD4533834A647BBC25881C6F20DE4"/>
    <w:rsid w:val="00B410B6"/>
  </w:style>
  <w:style w:type="paragraph" w:customStyle="1" w:styleId="C3D9FB01E0460A41893D9E7300BF0605">
    <w:name w:val="C3D9FB01E0460A41893D9E7300BF0605"/>
    <w:rsid w:val="00B410B6"/>
  </w:style>
  <w:style w:type="paragraph" w:customStyle="1" w:styleId="5495F5F533874A4D9748BC0C95AF6359">
    <w:name w:val="5495F5F533874A4D9748BC0C95AF6359"/>
    <w:rsid w:val="00B410B6"/>
  </w:style>
  <w:style w:type="paragraph" w:customStyle="1" w:styleId="07432A693D869B4C8A6181AF312D12D3">
    <w:name w:val="07432A693D869B4C8A6181AF312D12D3"/>
    <w:rsid w:val="00B410B6"/>
  </w:style>
  <w:style w:type="paragraph" w:customStyle="1" w:styleId="B5A9A87C66400941946D971909DFBC87">
    <w:name w:val="B5A9A87C66400941946D971909DFBC87"/>
    <w:rsid w:val="00B410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E3DB124A1974E9E6B35838C5A26EF">
    <w:name w:val="C16E3DB124A1974E9E6B35838C5A26EF"/>
  </w:style>
  <w:style w:type="paragraph" w:customStyle="1" w:styleId="5FCF5918A83A4744A0886F031DF678A1">
    <w:name w:val="5FCF5918A83A4744A0886F031DF678A1"/>
  </w:style>
  <w:style w:type="paragraph" w:customStyle="1" w:styleId="C9546E8B37AE1547B67178E1F7EF97DB">
    <w:name w:val="C9546E8B37AE1547B67178E1F7EF97DB"/>
  </w:style>
  <w:style w:type="paragraph" w:customStyle="1" w:styleId="06F2F573F59F474AA8A1DE2F3ACA429F">
    <w:name w:val="06F2F573F59F474AA8A1DE2F3ACA429F"/>
  </w:style>
  <w:style w:type="paragraph" w:customStyle="1" w:styleId="D8936ECBE31E40478CCF824D6A6BD4BF">
    <w:name w:val="D8936ECBE31E40478CCF824D6A6BD4BF"/>
  </w:style>
  <w:style w:type="paragraph" w:styleId="BodyText">
    <w:name w:val="Body Text"/>
    <w:basedOn w:val="Normal"/>
    <w:link w:val="BodyTextChar"/>
    <w:rsid w:val="00D53B5F"/>
    <w:pPr>
      <w:spacing w:after="200"/>
    </w:pPr>
    <w:rPr>
      <w:rFonts w:eastAsiaTheme="minorHAnsi"/>
      <w:sz w:val="20"/>
      <w:szCs w:val="22"/>
      <w:lang w:eastAsia="en-US"/>
    </w:rPr>
  </w:style>
  <w:style w:type="character" w:customStyle="1" w:styleId="BodyTextChar">
    <w:name w:val="Body Text Char"/>
    <w:basedOn w:val="DefaultParagraphFont"/>
    <w:link w:val="BodyText"/>
    <w:rsid w:val="00D53B5F"/>
    <w:rPr>
      <w:rFonts w:eastAsiaTheme="minorHAnsi"/>
      <w:sz w:val="20"/>
      <w:szCs w:val="22"/>
      <w:lang w:eastAsia="en-US"/>
    </w:rPr>
  </w:style>
  <w:style w:type="paragraph" w:customStyle="1" w:styleId="FD108AF61FF15046B24EB14CE8E221B2">
    <w:name w:val="FD108AF61FF15046B24EB14CE8E221B2"/>
  </w:style>
  <w:style w:type="paragraph" w:customStyle="1" w:styleId="F146C1852E02AA4799ADF1DFFB8EC6A2">
    <w:name w:val="F146C1852E02AA4799ADF1DFFB8EC6A2"/>
  </w:style>
  <w:style w:type="paragraph" w:customStyle="1" w:styleId="A1492C7F8C52B64C8546A398F4A355C2">
    <w:name w:val="A1492C7F8C52B64C8546A398F4A355C2"/>
  </w:style>
  <w:style w:type="paragraph" w:customStyle="1" w:styleId="88BE2E94FBD60342AD264A1F3049305A">
    <w:name w:val="88BE2E94FBD60342AD264A1F3049305A"/>
  </w:style>
  <w:style w:type="paragraph" w:customStyle="1" w:styleId="C0566F74F847AF4798C59DCD2A0FCDA5">
    <w:name w:val="C0566F74F847AF4798C59DCD2A0FCDA5"/>
  </w:style>
  <w:style w:type="paragraph" w:customStyle="1" w:styleId="9BD0ABC65D0CB44F81332285F4EAC38C">
    <w:name w:val="9BD0ABC65D0CB44F81332285F4EAC38C"/>
  </w:style>
  <w:style w:type="paragraph" w:customStyle="1" w:styleId="C5DA5E25D4F92A4BBBCBC025D96110A2">
    <w:name w:val="C5DA5E25D4F92A4BBBCBC025D96110A2"/>
  </w:style>
  <w:style w:type="paragraph" w:customStyle="1" w:styleId="90BA7D595B812841B9F7ECBE32712D2D">
    <w:name w:val="90BA7D595B812841B9F7ECBE32712D2D"/>
    <w:rsid w:val="005A2871"/>
  </w:style>
  <w:style w:type="paragraph" w:customStyle="1" w:styleId="EEFFB520A16E7C4099D72975A6049AAF">
    <w:name w:val="EEFFB520A16E7C4099D72975A6049AAF"/>
    <w:rsid w:val="005A2871"/>
  </w:style>
  <w:style w:type="paragraph" w:customStyle="1" w:styleId="2B267D7F3AAEA1488E3F86CF1EDB4D39">
    <w:name w:val="2B267D7F3AAEA1488E3F86CF1EDB4D39"/>
    <w:rsid w:val="005A2871"/>
  </w:style>
  <w:style w:type="paragraph" w:customStyle="1" w:styleId="46C759EEA49B0B45BF05FEDB568D6A0F">
    <w:name w:val="46C759EEA49B0B45BF05FEDB568D6A0F"/>
    <w:rsid w:val="005A2871"/>
  </w:style>
  <w:style w:type="paragraph" w:customStyle="1" w:styleId="9D16F4FB5A982B439865B55FD95BA076">
    <w:name w:val="9D16F4FB5A982B439865B55FD95BA076"/>
    <w:rsid w:val="005A2871"/>
  </w:style>
  <w:style w:type="paragraph" w:customStyle="1" w:styleId="260A3FE40D58614EB9B11A69F0E23815">
    <w:name w:val="260A3FE40D58614EB9B11A69F0E23815"/>
    <w:rsid w:val="005A2871"/>
  </w:style>
  <w:style w:type="paragraph" w:customStyle="1" w:styleId="A9B0B7F588990D44847AD3BDBA658FB0">
    <w:name w:val="A9B0B7F588990D44847AD3BDBA658FB0"/>
    <w:rsid w:val="005A2871"/>
  </w:style>
  <w:style w:type="paragraph" w:customStyle="1" w:styleId="44D9FA59457AF042ABD45CD5F2000474">
    <w:name w:val="44D9FA59457AF042ABD45CD5F2000474"/>
    <w:rsid w:val="005A2871"/>
  </w:style>
  <w:style w:type="paragraph" w:customStyle="1" w:styleId="8F3447B67FDA1E43ABA191227F08CA91">
    <w:name w:val="8F3447B67FDA1E43ABA191227F08CA91"/>
    <w:rsid w:val="005A2871"/>
  </w:style>
  <w:style w:type="paragraph" w:customStyle="1" w:styleId="80F1BC0475EDB44A86750190EFE01213">
    <w:name w:val="80F1BC0475EDB44A86750190EFE01213"/>
    <w:rsid w:val="005A2871"/>
  </w:style>
  <w:style w:type="paragraph" w:customStyle="1" w:styleId="A22F0DA457FF8B40866160E91D242835">
    <w:name w:val="A22F0DA457FF8B40866160E91D242835"/>
    <w:rsid w:val="005A2871"/>
  </w:style>
  <w:style w:type="paragraph" w:customStyle="1" w:styleId="E07DDE988B0183409F6599C8E70E5F95">
    <w:name w:val="E07DDE988B0183409F6599C8E70E5F95"/>
    <w:rsid w:val="005A2871"/>
  </w:style>
  <w:style w:type="paragraph" w:customStyle="1" w:styleId="6E70384341E77244A2818DA26944BB51">
    <w:name w:val="6E70384341E77244A2818DA26944BB51"/>
    <w:rsid w:val="005A2871"/>
  </w:style>
  <w:style w:type="paragraph" w:customStyle="1" w:styleId="853EEE448DA8A2469116075B051EDA60">
    <w:name w:val="853EEE448DA8A2469116075B051EDA60"/>
    <w:rsid w:val="005A2871"/>
  </w:style>
  <w:style w:type="paragraph" w:customStyle="1" w:styleId="1A00EC830DB59844B138431A492692A3">
    <w:name w:val="1A00EC830DB59844B138431A492692A3"/>
    <w:rsid w:val="005A2871"/>
  </w:style>
  <w:style w:type="paragraph" w:customStyle="1" w:styleId="7B479A75EDB14040812D7F30B8E65ECF">
    <w:name w:val="7B479A75EDB14040812D7F30B8E65ECF"/>
    <w:rsid w:val="005A2871"/>
  </w:style>
  <w:style w:type="paragraph" w:customStyle="1" w:styleId="82F68686F628D741BF3BB82D307E2A86">
    <w:name w:val="82F68686F628D741BF3BB82D307E2A86"/>
    <w:rsid w:val="005A2871"/>
  </w:style>
  <w:style w:type="paragraph" w:customStyle="1" w:styleId="3E5B45B0AB10BF4F8A56BEE6BAC0F607">
    <w:name w:val="3E5B45B0AB10BF4F8A56BEE6BAC0F607"/>
    <w:rsid w:val="005A2871"/>
  </w:style>
  <w:style w:type="paragraph" w:customStyle="1" w:styleId="ABED2FF21BB4A841843C120D2CE67646">
    <w:name w:val="ABED2FF21BB4A841843C120D2CE67646"/>
    <w:rsid w:val="005A2871"/>
  </w:style>
  <w:style w:type="paragraph" w:customStyle="1" w:styleId="414BDFED319858478AD28F6C32AC603B">
    <w:name w:val="414BDFED319858478AD28F6C32AC603B"/>
    <w:rsid w:val="005A2871"/>
  </w:style>
  <w:style w:type="paragraph" w:customStyle="1" w:styleId="21EF74BD348FB54BA8311F89517AE0AD">
    <w:name w:val="21EF74BD348FB54BA8311F89517AE0AD"/>
    <w:rsid w:val="005A2871"/>
  </w:style>
  <w:style w:type="paragraph" w:customStyle="1" w:styleId="B637F6C9698A9548AB14EC855CA2BB72">
    <w:name w:val="B637F6C9698A9548AB14EC855CA2BB72"/>
    <w:rsid w:val="005A2871"/>
  </w:style>
  <w:style w:type="paragraph" w:customStyle="1" w:styleId="893668A41ED3344888AD4AACE6514FF1">
    <w:name w:val="893668A41ED3344888AD4AACE6514FF1"/>
    <w:rsid w:val="005A2871"/>
  </w:style>
  <w:style w:type="paragraph" w:customStyle="1" w:styleId="85DE3DC84A822B4D85F01FCAFB0A8AC7">
    <w:name w:val="85DE3DC84A822B4D85F01FCAFB0A8AC7"/>
    <w:rsid w:val="005A2871"/>
  </w:style>
  <w:style w:type="paragraph" w:customStyle="1" w:styleId="9BA023827A62EE4B9D226E5C15D7BC6F">
    <w:name w:val="9BA023827A62EE4B9D226E5C15D7BC6F"/>
    <w:rsid w:val="00D53B5F"/>
  </w:style>
  <w:style w:type="paragraph" w:customStyle="1" w:styleId="83CBAB0DD8126B4E8DC6FB8A62BDA325">
    <w:name w:val="83CBAB0DD8126B4E8DC6FB8A62BDA325"/>
    <w:rsid w:val="00D53B5F"/>
  </w:style>
  <w:style w:type="paragraph" w:customStyle="1" w:styleId="D2A7BA3DAF41CE4490631A55E322620A">
    <w:name w:val="D2A7BA3DAF41CE4490631A55E322620A"/>
    <w:rsid w:val="00D53B5F"/>
  </w:style>
  <w:style w:type="paragraph" w:customStyle="1" w:styleId="2269187588AA8442B96022908D3DFB3A">
    <w:name w:val="2269187588AA8442B96022908D3DFB3A"/>
    <w:rsid w:val="00D53B5F"/>
  </w:style>
  <w:style w:type="paragraph" w:customStyle="1" w:styleId="5031562BFA89C84FB82A145FEE4F9034">
    <w:name w:val="5031562BFA89C84FB82A145FEE4F9034"/>
    <w:rsid w:val="00D53B5F"/>
  </w:style>
  <w:style w:type="paragraph" w:customStyle="1" w:styleId="DA36BDB23CFE71468A7FE2E326592B5E">
    <w:name w:val="DA36BDB23CFE71468A7FE2E326592B5E"/>
    <w:rsid w:val="00D53B5F"/>
  </w:style>
  <w:style w:type="paragraph" w:customStyle="1" w:styleId="1F92D9E9326DD84F8F8C0021BD6CBCD2">
    <w:name w:val="1F92D9E9326DD84F8F8C0021BD6CBCD2"/>
    <w:rsid w:val="00D53B5F"/>
  </w:style>
  <w:style w:type="paragraph" w:customStyle="1" w:styleId="D871C4059A4488469D9705C0860D64F6">
    <w:name w:val="D871C4059A4488469D9705C0860D64F6"/>
    <w:rsid w:val="00D53B5F"/>
  </w:style>
  <w:style w:type="paragraph" w:customStyle="1" w:styleId="3C86DD9EAEAF7A408383EEBF7D4DEDE5">
    <w:name w:val="3C86DD9EAEAF7A408383EEBF7D4DEDE5"/>
    <w:rsid w:val="00D53B5F"/>
  </w:style>
  <w:style w:type="paragraph" w:customStyle="1" w:styleId="3AB295622EF12446A91CB1D60E66D58F">
    <w:name w:val="3AB295622EF12446A91CB1D60E66D58F"/>
    <w:rsid w:val="00D53B5F"/>
  </w:style>
  <w:style w:type="paragraph" w:customStyle="1" w:styleId="7E53C7E05217AE4AB3E8E6B0421C6F64">
    <w:name w:val="7E53C7E05217AE4AB3E8E6B0421C6F64"/>
    <w:rsid w:val="00D53B5F"/>
  </w:style>
  <w:style w:type="paragraph" w:customStyle="1" w:styleId="EC7CDAFCB2D73A4AA6CB48043D96FB50">
    <w:name w:val="EC7CDAFCB2D73A4AA6CB48043D96FB50"/>
    <w:rsid w:val="00D53B5F"/>
  </w:style>
  <w:style w:type="paragraph" w:customStyle="1" w:styleId="9A2B77FFD47F384EB582869CD3559D2E">
    <w:name w:val="9A2B77FFD47F384EB582869CD3559D2E"/>
    <w:rsid w:val="00D53B5F"/>
  </w:style>
  <w:style w:type="paragraph" w:customStyle="1" w:styleId="FCF2026B29144F4A9BC7DCF00048F144">
    <w:name w:val="FCF2026B29144F4A9BC7DCF00048F144"/>
    <w:rsid w:val="00D53B5F"/>
  </w:style>
  <w:style w:type="paragraph" w:customStyle="1" w:styleId="58218C0383BAC045908924A65A2EB043">
    <w:name w:val="58218C0383BAC045908924A65A2EB043"/>
    <w:rsid w:val="00D53B5F"/>
  </w:style>
  <w:style w:type="paragraph" w:customStyle="1" w:styleId="BCF5F204D93DEF44AA53543856A7BC31">
    <w:name w:val="BCF5F204D93DEF44AA53543856A7BC31"/>
    <w:rsid w:val="00D53B5F"/>
  </w:style>
  <w:style w:type="paragraph" w:customStyle="1" w:styleId="1E8CA6E8378CA0429CB3CB9927F99AD3">
    <w:name w:val="1E8CA6E8378CA0429CB3CB9927F99AD3"/>
    <w:rsid w:val="00D53B5F"/>
  </w:style>
  <w:style w:type="paragraph" w:customStyle="1" w:styleId="6E92BFA336608144A83F63795FFF8482">
    <w:name w:val="6E92BFA336608144A83F63795FFF8482"/>
    <w:rsid w:val="00D53B5F"/>
  </w:style>
  <w:style w:type="paragraph" w:customStyle="1" w:styleId="AF19C34B5B94584EA3B3B73417DB1AA0">
    <w:name w:val="AF19C34B5B94584EA3B3B73417DB1AA0"/>
    <w:rsid w:val="00D53B5F"/>
  </w:style>
  <w:style w:type="paragraph" w:customStyle="1" w:styleId="972702DC03080A4EB75E7917B46D3C55">
    <w:name w:val="972702DC03080A4EB75E7917B46D3C55"/>
    <w:rsid w:val="00D53B5F"/>
  </w:style>
  <w:style w:type="paragraph" w:customStyle="1" w:styleId="60B61D955F11EC48839D6F71D3A71959">
    <w:name w:val="60B61D955F11EC48839D6F71D3A71959"/>
    <w:rsid w:val="00D53B5F"/>
  </w:style>
  <w:style w:type="paragraph" w:customStyle="1" w:styleId="3E09BD462094484689F4239F6C604241">
    <w:name w:val="3E09BD462094484689F4239F6C604241"/>
    <w:rsid w:val="00D53B5F"/>
  </w:style>
  <w:style w:type="paragraph" w:customStyle="1" w:styleId="44AE7B6044ACC74894552401781A06FC">
    <w:name w:val="44AE7B6044ACC74894552401781A06FC"/>
    <w:rsid w:val="00D53B5F"/>
  </w:style>
  <w:style w:type="paragraph" w:customStyle="1" w:styleId="35363F2227001945AC6321C061007229">
    <w:name w:val="35363F2227001945AC6321C061007229"/>
    <w:rsid w:val="00D53B5F"/>
  </w:style>
  <w:style w:type="paragraph" w:customStyle="1" w:styleId="B41F8DD3AF36AA4EB6B1B66307BB7179">
    <w:name w:val="B41F8DD3AF36AA4EB6B1B66307BB7179"/>
    <w:rsid w:val="00D53B5F"/>
  </w:style>
  <w:style w:type="paragraph" w:customStyle="1" w:styleId="2BB7EF13C0CBA341BC0B16F64A05479E">
    <w:name w:val="2BB7EF13C0CBA341BC0B16F64A05479E"/>
    <w:rsid w:val="00D53B5F"/>
  </w:style>
  <w:style w:type="paragraph" w:customStyle="1" w:styleId="E9D8D72130674B4883CD13671AE9B06E">
    <w:name w:val="E9D8D72130674B4883CD13671AE9B06E"/>
    <w:rsid w:val="00D53B5F"/>
  </w:style>
  <w:style w:type="paragraph" w:customStyle="1" w:styleId="E6C8E5235A7ED94F914A1577D3B3FB3C">
    <w:name w:val="E6C8E5235A7ED94F914A1577D3B3FB3C"/>
    <w:rsid w:val="00D53B5F"/>
  </w:style>
  <w:style w:type="paragraph" w:customStyle="1" w:styleId="7F357E9FC96AFA42AA138F992F6EEAD3">
    <w:name w:val="7F357E9FC96AFA42AA138F992F6EEAD3"/>
    <w:rsid w:val="00D53B5F"/>
  </w:style>
  <w:style w:type="paragraph" w:customStyle="1" w:styleId="D55EDD6AF256F240BD040C5EC40675EC">
    <w:name w:val="D55EDD6AF256F240BD040C5EC40675EC"/>
    <w:rsid w:val="00D53B5F"/>
  </w:style>
  <w:style w:type="paragraph" w:customStyle="1" w:styleId="2973F25095E0934DB23C95006AC802C7">
    <w:name w:val="2973F25095E0934DB23C95006AC802C7"/>
    <w:rsid w:val="00D53B5F"/>
  </w:style>
  <w:style w:type="paragraph" w:customStyle="1" w:styleId="50A42BBD63C50746ACDD3BE68D6D76C6">
    <w:name w:val="50A42BBD63C50746ACDD3BE68D6D76C6"/>
    <w:rsid w:val="00D53B5F"/>
  </w:style>
  <w:style w:type="paragraph" w:customStyle="1" w:styleId="D0571C6933CA3042B2DFC610A7DDEDDE">
    <w:name w:val="D0571C6933CA3042B2DFC610A7DDEDDE"/>
    <w:rsid w:val="00D53B5F"/>
  </w:style>
  <w:style w:type="paragraph" w:customStyle="1" w:styleId="E50054A994CEBE41A41E538DD621203C">
    <w:name w:val="E50054A994CEBE41A41E538DD621203C"/>
    <w:rsid w:val="00D53B5F"/>
  </w:style>
  <w:style w:type="paragraph" w:customStyle="1" w:styleId="9C20CCFC50C8D742B5397517D0A26982">
    <w:name w:val="9C20CCFC50C8D742B5397517D0A26982"/>
    <w:rsid w:val="00D53B5F"/>
  </w:style>
  <w:style w:type="paragraph" w:customStyle="1" w:styleId="8CF5A60AABECD2458EC84CF1A2D4CB49">
    <w:name w:val="8CF5A60AABECD2458EC84CF1A2D4CB49"/>
    <w:rsid w:val="00D53B5F"/>
  </w:style>
  <w:style w:type="paragraph" w:customStyle="1" w:styleId="5A52CE1BC1A71548A0D9DB587D50A9F2">
    <w:name w:val="5A52CE1BC1A71548A0D9DB587D50A9F2"/>
    <w:rsid w:val="00D53B5F"/>
  </w:style>
  <w:style w:type="paragraph" w:customStyle="1" w:styleId="D59A4695775C2A48A8B84C6BC8607384">
    <w:name w:val="D59A4695775C2A48A8B84C6BC8607384"/>
    <w:rsid w:val="00D53B5F"/>
  </w:style>
  <w:style w:type="paragraph" w:customStyle="1" w:styleId="A282BFC501AF3E479F9690C0C5E06D71">
    <w:name w:val="A282BFC501AF3E479F9690C0C5E06D71"/>
    <w:rsid w:val="00D53B5F"/>
  </w:style>
  <w:style w:type="paragraph" w:customStyle="1" w:styleId="147AE2E50606C147A41005429313D6A8">
    <w:name w:val="147AE2E50606C147A41005429313D6A8"/>
    <w:rsid w:val="00D53B5F"/>
  </w:style>
  <w:style w:type="paragraph" w:customStyle="1" w:styleId="AB755D9746FBE34797A6B9555F48C5F8">
    <w:name w:val="AB755D9746FBE34797A6B9555F48C5F8"/>
    <w:rsid w:val="00D53B5F"/>
  </w:style>
  <w:style w:type="paragraph" w:customStyle="1" w:styleId="E08B0919A9592F4CB24AC43112071273">
    <w:name w:val="E08B0919A9592F4CB24AC43112071273"/>
    <w:rsid w:val="00D53B5F"/>
  </w:style>
  <w:style w:type="paragraph" w:customStyle="1" w:styleId="C6BDF7F54B33184897ADB4C8D6C15930">
    <w:name w:val="C6BDF7F54B33184897ADB4C8D6C15930"/>
    <w:rsid w:val="00D53B5F"/>
  </w:style>
  <w:style w:type="paragraph" w:customStyle="1" w:styleId="21EE87A9EFBCF947B5DA274202D2343C">
    <w:name w:val="21EE87A9EFBCF947B5DA274202D2343C"/>
    <w:rsid w:val="00D53B5F"/>
  </w:style>
  <w:style w:type="paragraph" w:customStyle="1" w:styleId="E39D8A7B1598374D81B643515E529A38">
    <w:name w:val="E39D8A7B1598374D81B643515E529A38"/>
    <w:rsid w:val="00D53B5F"/>
  </w:style>
  <w:style w:type="paragraph" w:customStyle="1" w:styleId="ED7F48CD0D70D0429FACE6AFBA543DB8">
    <w:name w:val="ED7F48CD0D70D0429FACE6AFBA543DB8"/>
    <w:rsid w:val="00D53B5F"/>
  </w:style>
  <w:style w:type="paragraph" w:customStyle="1" w:styleId="25D7CFFEE4A830458B298E3A2A21A412">
    <w:name w:val="25D7CFFEE4A830458B298E3A2A21A412"/>
    <w:rsid w:val="00D53B5F"/>
  </w:style>
  <w:style w:type="paragraph" w:customStyle="1" w:styleId="919BDC4690A63D47A84368300D618FC3">
    <w:name w:val="919BDC4690A63D47A84368300D618FC3"/>
    <w:rsid w:val="00D53B5F"/>
  </w:style>
  <w:style w:type="paragraph" w:customStyle="1" w:styleId="7C55DC21B28D7942B4F2E290CEF6461A">
    <w:name w:val="7C55DC21B28D7942B4F2E290CEF6461A"/>
    <w:rsid w:val="00D53B5F"/>
  </w:style>
  <w:style w:type="paragraph" w:customStyle="1" w:styleId="0654F0CBA70CD943A95F66AEC5F11806">
    <w:name w:val="0654F0CBA70CD943A95F66AEC5F11806"/>
    <w:rsid w:val="00D53B5F"/>
  </w:style>
  <w:style w:type="paragraph" w:customStyle="1" w:styleId="C565F60AC3ED374885C72EEA8650D804">
    <w:name w:val="C565F60AC3ED374885C72EEA8650D804"/>
    <w:rsid w:val="00D53B5F"/>
  </w:style>
  <w:style w:type="paragraph" w:customStyle="1" w:styleId="38F05CF221941747BE79AFED72135EF9">
    <w:name w:val="38F05CF221941747BE79AFED72135EF9"/>
    <w:rsid w:val="00D53B5F"/>
  </w:style>
  <w:style w:type="paragraph" w:customStyle="1" w:styleId="3E0649D9D1B49E4F968224DEA7159C9F">
    <w:name w:val="3E0649D9D1B49E4F968224DEA7159C9F"/>
    <w:rsid w:val="00D53B5F"/>
  </w:style>
  <w:style w:type="paragraph" w:customStyle="1" w:styleId="D55DD1A1BEF67143823EB1D2238532F5">
    <w:name w:val="D55DD1A1BEF67143823EB1D2238532F5"/>
    <w:rsid w:val="00D53B5F"/>
  </w:style>
  <w:style w:type="paragraph" w:customStyle="1" w:styleId="8E62CAD07B96854CA09CA213B4CC722D">
    <w:name w:val="8E62CAD07B96854CA09CA213B4CC722D"/>
    <w:rsid w:val="00D53B5F"/>
  </w:style>
  <w:style w:type="paragraph" w:customStyle="1" w:styleId="FE6A67C43A833B40BD565E70641699EA">
    <w:name w:val="FE6A67C43A833B40BD565E70641699EA"/>
    <w:rsid w:val="00D53B5F"/>
  </w:style>
  <w:style w:type="paragraph" w:customStyle="1" w:styleId="717D5D39F03E8F4C9634FFFD9EBE3923">
    <w:name w:val="717D5D39F03E8F4C9634FFFD9EBE3923"/>
    <w:rsid w:val="00D53B5F"/>
  </w:style>
  <w:style w:type="paragraph" w:customStyle="1" w:styleId="06E633B4E14F834DA4DFFC788240EA5D">
    <w:name w:val="06E633B4E14F834DA4DFFC788240EA5D"/>
    <w:rsid w:val="00D53B5F"/>
  </w:style>
  <w:style w:type="paragraph" w:customStyle="1" w:styleId="19BAEB1C3BC9F849B34BF7E5B51371AE">
    <w:name w:val="19BAEB1C3BC9F849B34BF7E5B51371AE"/>
    <w:rsid w:val="00D53B5F"/>
  </w:style>
  <w:style w:type="paragraph" w:customStyle="1" w:styleId="B76540104B7DD5408418570A61E3295F">
    <w:name w:val="B76540104B7DD5408418570A61E3295F"/>
    <w:rsid w:val="00D53B5F"/>
  </w:style>
  <w:style w:type="paragraph" w:customStyle="1" w:styleId="7EA865C96623734FA3058FF4E075F355">
    <w:name w:val="7EA865C96623734FA3058FF4E075F355"/>
    <w:rsid w:val="00D53B5F"/>
  </w:style>
  <w:style w:type="paragraph" w:customStyle="1" w:styleId="52B27E95161CEF4C86AB655326CEBC49">
    <w:name w:val="52B27E95161CEF4C86AB655326CEBC49"/>
    <w:rsid w:val="00D53B5F"/>
  </w:style>
  <w:style w:type="paragraph" w:customStyle="1" w:styleId="BB2A4423584FB749874DBC9B20ABB7D4">
    <w:name w:val="BB2A4423584FB749874DBC9B20ABB7D4"/>
    <w:rsid w:val="00D53B5F"/>
  </w:style>
  <w:style w:type="paragraph" w:customStyle="1" w:styleId="B7418208BA919147916472DD9493E41D">
    <w:name w:val="B7418208BA919147916472DD9493E41D"/>
    <w:rsid w:val="00D53B5F"/>
  </w:style>
  <w:style w:type="paragraph" w:customStyle="1" w:styleId="33E7169395E06E40A25AD7BBBD1CC035">
    <w:name w:val="33E7169395E06E40A25AD7BBBD1CC035"/>
    <w:rsid w:val="00D53B5F"/>
  </w:style>
  <w:style w:type="paragraph" w:customStyle="1" w:styleId="6A5722CED478C946B45F6014B39C9A49">
    <w:name w:val="6A5722CED478C946B45F6014B39C9A49"/>
    <w:rsid w:val="00D53B5F"/>
  </w:style>
  <w:style w:type="paragraph" w:customStyle="1" w:styleId="8B0694C11989FF48800C5EB71A44504A">
    <w:name w:val="8B0694C11989FF48800C5EB71A44504A"/>
    <w:rsid w:val="00D53B5F"/>
  </w:style>
  <w:style w:type="paragraph" w:customStyle="1" w:styleId="15E6AF49EF8D76458D56677831A16EE9">
    <w:name w:val="15E6AF49EF8D76458D56677831A16EE9"/>
    <w:rsid w:val="00D53B5F"/>
  </w:style>
  <w:style w:type="paragraph" w:customStyle="1" w:styleId="D4125E6B6326CB4585A50D08380A6FA3">
    <w:name w:val="D4125E6B6326CB4585A50D08380A6FA3"/>
    <w:rsid w:val="00D53B5F"/>
  </w:style>
  <w:style w:type="paragraph" w:customStyle="1" w:styleId="3FFCC22DE735294E96FA843E14253BA9">
    <w:name w:val="3FFCC22DE735294E96FA843E14253BA9"/>
    <w:rsid w:val="00D53B5F"/>
  </w:style>
  <w:style w:type="paragraph" w:customStyle="1" w:styleId="606B5EF054CAA2498E6ACDF3E5B1D6A7">
    <w:name w:val="606B5EF054CAA2498E6ACDF3E5B1D6A7"/>
    <w:rsid w:val="00D53B5F"/>
  </w:style>
  <w:style w:type="paragraph" w:customStyle="1" w:styleId="031335797DE76D46AF3F8592114BC6D6">
    <w:name w:val="031335797DE76D46AF3F8592114BC6D6"/>
    <w:rsid w:val="00D53B5F"/>
  </w:style>
  <w:style w:type="paragraph" w:customStyle="1" w:styleId="817079DAD2F81C43A06C95FFD8565AF3">
    <w:name w:val="817079DAD2F81C43A06C95FFD8565AF3"/>
    <w:rsid w:val="00D53B5F"/>
  </w:style>
  <w:style w:type="paragraph" w:customStyle="1" w:styleId="3F70D77A1177B34CA292D57B61D5952B">
    <w:name w:val="3F70D77A1177B34CA292D57B61D5952B"/>
    <w:rsid w:val="00D53B5F"/>
  </w:style>
  <w:style w:type="paragraph" w:customStyle="1" w:styleId="B9C97FF73D8F5F4A9770EAB937F070DF">
    <w:name w:val="B9C97FF73D8F5F4A9770EAB937F070DF"/>
    <w:rsid w:val="00D53B5F"/>
  </w:style>
  <w:style w:type="paragraph" w:customStyle="1" w:styleId="9A12ECAE1052604EBCCD39A038F317C8">
    <w:name w:val="9A12ECAE1052604EBCCD39A038F317C8"/>
    <w:rsid w:val="00D53B5F"/>
  </w:style>
  <w:style w:type="paragraph" w:customStyle="1" w:styleId="54447D15F56E7147946ED02E4F5BA689">
    <w:name w:val="54447D15F56E7147946ED02E4F5BA689"/>
    <w:rsid w:val="00D53B5F"/>
  </w:style>
  <w:style w:type="paragraph" w:customStyle="1" w:styleId="CD551128E87B674199489C0972CD8698">
    <w:name w:val="CD551128E87B674199489C0972CD8698"/>
    <w:rsid w:val="00D53B5F"/>
  </w:style>
  <w:style w:type="paragraph" w:customStyle="1" w:styleId="B2822BB120A11147A737BA69FF7CF726">
    <w:name w:val="B2822BB120A11147A737BA69FF7CF726"/>
    <w:rsid w:val="00D53B5F"/>
  </w:style>
  <w:style w:type="paragraph" w:customStyle="1" w:styleId="BB6745D266F38341B74BBB25D4D49ECE">
    <w:name w:val="BB6745D266F38341B74BBB25D4D49ECE"/>
    <w:rsid w:val="00D53B5F"/>
  </w:style>
  <w:style w:type="paragraph" w:customStyle="1" w:styleId="26E5D218509ED0478FCBB74A5AC3724B">
    <w:name w:val="26E5D218509ED0478FCBB74A5AC3724B"/>
    <w:rsid w:val="00D53B5F"/>
  </w:style>
  <w:style w:type="paragraph" w:customStyle="1" w:styleId="6B5D87BA0815684DBEB5AE5B089170A3">
    <w:name w:val="6B5D87BA0815684DBEB5AE5B089170A3"/>
    <w:rsid w:val="00D53B5F"/>
  </w:style>
  <w:style w:type="paragraph" w:customStyle="1" w:styleId="8E4DA69EEAD45C449050BF325ED059F9">
    <w:name w:val="8E4DA69EEAD45C449050BF325ED059F9"/>
    <w:rsid w:val="00D53B5F"/>
  </w:style>
  <w:style w:type="paragraph" w:customStyle="1" w:styleId="E192E551085D9241845B15E592932706">
    <w:name w:val="E192E551085D9241845B15E592932706"/>
    <w:rsid w:val="00D53B5F"/>
  </w:style>
  <w:style w:type="paragraph" w:customStyle="1" w:styleId="AA237BEF75087A41883A22819A4CF3EB">
    <w:name w:val="AA237BEF75087A41883A22819A4CF3EB"/>
    <w:rsid w:val="00D53B5F"/>
  </w:style>
  <w:style w:type="paragraph" w:customStyle="1" w:styleId="64F120870B3D4B4B8E7D906CD0CE3B46">
    <w:name w:val="64F120870B3D4B4B8E7D906CD0CE3B46"/>
    <w:rsid w:val="00D53B5F"/>
  </w:style>
  <w:style w:type="paragraph" w:customStyle="1" w:styleId="48F38FFFEFCB764FAAEF027B6DC1FC2D">
    <w:name w:val="48F38FFFEFCB764FAAEF027B6DC1FC2D"/>
    <w:rsid w:val="00D53B5F"/>
  </w:style>
  <w:style w:type="paragraph" w:customStyle="1" w:styleId="B65D8A9172879E45A45F2972DE0C0000">
    <w:name w:val="B65D8A9172879E45A45F2972DE0C0000"/>
    <w:rsid w:val="00D53B5F"/>
  </w:style>
  <w:style w:type="paragraph" w:customStyle="1" w:styleId="BAFD50412521534292A32E9B3AAA38CA">
    <w:name w:val="BAFD50412521534292A32E9B3AAA38CA"/>
    <w:rsid w:val="00D53B5F"/>
  </w:style>
  <w:style w:type="paragraph" w:customStyle="1" w:styleId="8B64C9E6BF0EE5479674F034EB9B3858">
    <w:name w:val="8B64C9E6BF0EE5479674F034EB9B3858"/>
    <w:rsid w:val="00D53B5F"/>
  </w:style>
  <w:style w:type="paragraph" w:customStyle="1" w:styleId="86DFCC8B17D1F349B073885A70FC1271">
    <w:name w:val="86DFCC8B17D1F349B073885A70FC1271"/>
    <w:rsid w:val="00D53B5F"/>
  </w:style>
  <w:style w:type="paragraph" w:customStyle="1" w:styleId="C444E5C743716B4BB9B901608741B047">
    <w:name w:val="C444E5C743716B4BB9B901608741B047"/>
    <w:rsid w:val="00D53B5F"/>
  </w:style>
  <w:style w:type="paragraph" w:customStyle="1" w:styleId="0F1BD7403057CC4F97755253AA0156D3">
    <w:name w:val="0F1BD7403057CC4F97755253AA0156D3"/>
    <w:rsid w:val="00D53B5F"/>
  </w:style>
  <w:style w:type="paragraph" w:customStyle="1" w:styleId="74DC035F177BBD4C8AAF236E7BEC4F2A">
    <w:name w:val="74DC035F177BBD4C8AAF236E7BEC4F2A"/>
    <w:rsid w:val="00D53B5F"/>
  </w:style>
  <w:style w:type="paragraph" w:customStyle="1" w:styleId="BF5838B935F7C0459C676F3A69792BCC">
    <w:name w:val="BF5838B935F7C0459C676F3A69792BCC"/>
    <w:rsid w:val="00D53B5F"/>
  </w:style>
  <w:style w:type="paragraph" w:customStyle="1" w:styleId="71504FC1F3FF0F43BCD9FE9439C9B26B">
    <w:name w:val="71504FC1F3FF0F43BCD9FE9439C9B26B"/>
    <w:rsid w:val="00D53B5F"/>
  </w:style>
  <w:style w:type="paragraph" w:customStyle="1" w:styleId="80E55EBF18760445B5C660BC25B38C09">
    <w:name w:val="80E55EBF18760445B5C660BC25B38C09"/>
    <w:rsid w:val="00D53B5F"/>
  </w:style>
  <w:style w:type="paragraph" w:customStyle="1" w:styleId="0940B43A668D0542BE4FFCA491C2AE1B">
    <w:name w:val="0940B43A668D0542BE4FFCA491C2AE1B"/>
    <w:rsid w:val="00D53B5F"/>
  </w:style>
  <w:style w:type="paragraph" w:customStyle="1" w:styleId="58B87EF5F815074B8FC9B21E51AABA57">
    <w:name w:val="58B87EF5F815074B8FC9B21E51AABA57"/>
    <w:rsid w:val="00D53B5F"/>
  </w:style>
  <w:style w:type="paragraph" w:customStyle="1" w:styleId="A9D34953B8B9E844BFECD61593867FF2">
    <w:name w:val="A9D34953B8B9E844BFECD61593867FF2"/>
    <w:rsid w:val="00D53B5F"/>
  </w:style>
  <w:style w:type="paragraph" w:customStyle="1" w:styleId="CF72AFC8A6D5E243A95899D89080C952">
    <w:name w:val="CF72AFC8A6D5E243A95899D89080C952"/>
    <w:rsid w:val="00D53B5F"/>
  </w:style>
  <w:style w:type="paragraph" w:customStyle="1" w:styleId="176EF7BD68C4D4478AAC2E7096F24BEC">
    <w:name w:val="176EF7BD68C4D4478AAC2E7096F24BEC"/>
    <w:rsid w:val="00D53B5F"/>
  </w:style>
  <w:style w:type="paragraph" w:customStyle="1" w:styleId="6FEAC0BF97F8E744915F712517D21663">
    <w:name w:val="6FEAC0BF97F8E744915F712517D21663"/>
    <w:rsid w:val="00D53B5F"/>
  </w:style>
  <w:style w:type="paragraph" w:customStyle="1" w:styleId="B41579648702CF469B7FAAEEA82EA3E0">
    <w:name w:val="B41579648702CF469B7FAAEEA82EA3E0"/>
    <w:rsid w:val="00D53B5F"/>
  </w:style>
  <w:style w:type="paragraph" w:customStyle="1" w:styleId="DB62EE84D9625F458491FE3776B664B2">
    <w:name w:val="DB62EE84D9625F458491FE3776B664B2"/>
    <w:rsid w:val="00D53B5F"/>
  </w:style>
  <w:style w:type="paragraph" w:customStyle="1" w:styleId="0EA518B925C37F489B54C75270DD8506">
    <w:name w:val="0EA518B925C37F489B54C75270DD8506"/>
    <w:rsid w:val="00D53B5F"/>
  </w:style>
  <w:style w:type="paragraph" w:customStyle="1" w:styleId="1C818AEFB0526348A0E483EEC23D9C44">
    <w:name w:val="1C818AEFB0526348A0E483EEC23D9C44"/>
    <w:rsid w:val="00D53B5F"/>
  </w:style>
  <w:style w:type="paragraph" w:customStyle="1" w:styleId="982EBCAB9220E948AD65FF0DE8CCF058">
    <w:name w:val="982EBCAB9220E948AD65FF0DE8CCF058"/>
    <w:rsid w:val="00D53B5F"/>
  </w:style>
  <w:style w:type="paragraph" w:customStyle="1" w:styleId="DACA055C6CF19E42AFD05B872E666144">
    <w:name w:val="DACA055C6CF19E42AFD05B872E666144"/>
    <w:rsid w:val="00D53B5F"/>
  </w:style>
  <w:style w:type="paragraph" w:customStyle="1" w:styleId="34F7EB36789C5449928BAB1889977F94">
    <w:name w:val="34F7EB36789C5449928BAB1889977F94"/>
    <w:rsid w:val="00D53B5F"/>
  </w:style>
  <w:style w:type="paragraph" w:customStyle="1" w:styleId="018304ECA11A71448DB0852392A48CCD">
    <w:name w:val="018304ECA11A71448DB0852392A48CCD"/>
    <w:rsid w:val="00D53B5F"/>
  </w:style>
  <w:style w:type="paragraph" w:customStyle="1" w:styleId="BBC097010BC3544CAB1D937C0B675ACB">
    <w:name w:val="BBC097010BC3544CAB1D937C0B675ACB"/>
    <w:rsid w:val="00D53B5F"/>
  </w:style>
  <w:style w:type="paragraph" w:customStyle="1" w:styleId="C36C08887C011E428C03155EB0346C7D">
    <w:name w:val="C36C08887C011E428C03155EB0346C7D"/>
    <w:rsid w:val="00D53B5F"/>
  </w:style>
  <w:style w:type="paragraph" w:customStyle="1" w:styleId="50360703594C134FA28AAFFF0029EBE5">
    <w:name w:val="50360703594C134FA28AAFFF0029EBE5"/>
    <w:rsid w:val="00D53B5F"/>
  </w:style>
  <w:style w:type="paragraph" w:customStyle="1" w:styleId="F0FDE85154C7624CA246AD79F1BD6A1C">
    <w:name w:val="F0FDE85154C7624CA246AD79F1BD6A1C"/>
    <w:rsid w:val="00D53B5F"/>
  </w:style>
  <w:style w:type="paragraph" w:customStyle="1" w:styleId="3EC848C424AB8B4BB8DDE9F8A537AAF8">
    <w:name w:val="3EC848C424AB8B4BB8DDE9F8A537AAF8"/>
    <w:rsid w:val="00D53B5F"/>
  </w:style>
  <w:style w:type="paragraph" w:customStyle="1" w:styleId="73E4F334819BDC449B54EE54F2503E06">
    <w:name w:val="73E4F334819BDC449B54EE54F2503E06"/>
    <w:rsid w:val="00D53B5F"/>
  </w:style>
  <w:style w:type="paragraph" w:customStyle="1" w:styleId="D2E7D4D8EE86E64D871C63B660458188">
    <w:name w:val="D2E7D4D8EE86E64D871C63B660458188"/>
    <w:rsid w:val="00D53B5F"/>
  </w:style>
  <w:style w:type="paragraph" w:customStyle="1" w:styleId="CC3914F635374F4385A0E5EB7A1D4ED5">
    <w:name w:val="CC3914F635374F4385A0E5EB7A1D4ED5"/>
    <w:rsid w:val="00D53B5F"/>
  </w:style>
  <w:style w:type="paragraph" w:customStyle="1" w:styleId="9A13583D7246D441B01BEC7DF5DD8E1D">
    <w:name w:val="9A13583D7246D441B01BEC7DF5DD8E1D"/>
    <w:rsid w:val="00D53B5F"/>
  </w:style>
  <w:style w:type="paragraph" w:customStyle="1" w:styleId="FB896BFAB9C1E94EA8857D80B3F00258">
    <w:name w:val="FB896BFAB9C1E94EA8857D80B3F00258"/>
    <w:rsid w:val="00D53B5F"/>
  </w:style>
  <w:style w:type="paragraph" w:customStyle="1" w:styleId="D7E54BF15DF19F458CD55053C60D1B67">
    <w:name w:val="D7E54BF15DF19F458CD55053C60D1B67"/>
    <w:rsid w:val="00D53B5F"/>
  </w:style>
  <w:style w:type="paragraph" w:customStyle="1" w:styleId="E17CD4533834A647BBC25881C6F20DE4">
    <w:name w:val="E17CD4533834A647BBC25881C6F20DE4"/>
    <w:rsid w:val="00B410B6"/>
  </w:style>
  <w:style w:type="paragraph" w:customStyle="1" w:styleId="C3D9FB01E0460A41893D9E7300BF0605">
    <w:name w:val="C3D9FB01E0460A41893D9E7300BF0605"/>
    <w:rsid w:val="00B410B6"/>
  </w:style>
  <w:style w:type="paragraph" w:customStyle="1" w:styleId="5495F5F533874A4D9748BC0C95AF6359">
    <w:name w:val="5495F5F533874A4D9748BC0C95AF6359"/>
    <w:rsid w:val="00B410B6"/>
  </w:style>
  <w:style w:type="paragraph" w:customStyle="1" w:styleId="07432A693D869B4C8A6181AF312D12D3">
    <w:name w:val="07432A693D869B4C8A6181AF312D12D3"/>
    <w:rsid w:val="00B410B6"/>
  </w:style>
  <w:style w:type="paragraph" w:customStyle="1" w:styleId="B5A9A87C66400941946D971909DFBC87">
    <w:name w:val="B5A9A87C66400941946D971909DFBC87"/>
    <w:rsid w:val="00B41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54</TotalTime>
  <Pages>2</Pages>
  <Words>948</Words>
  <Characters>5409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Labadie</dc:creator>
  <cp:keywords/>
  <dc:description/>
  <cp:lastModifiedBy>Alexa Labadie</cp:lastModifiedBy>
  <cp:revision>18</cp:revision>
  <dcterms:created xsi:type="dcterms:W3CDTF">2018-01-29T00:42:00Z</dcterms:created>
  <dcterms:modified xsi:type="dcterms:W3CDTF">2018-02-27T15:24:00Z</dcterms:modified>
  <cp:category/>
</cp:coreProperties>
</file>