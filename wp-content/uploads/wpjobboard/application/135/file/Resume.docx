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C62E1" w14:textId="77777777" w:rsidR="00075E2D" w:rsidRDefault="00086D53">
      <w:pPr>
        <w:pStyle w:val="Heading1"/>
      </w:pPr>
      <w:r>
        <w:t>Experience</w:t>
      </w:r>
    </w:p>
    <w:p w14:paraId="7A3A427C" w14:textId="57FB0040" w:rsidR="00075E2D" w:rsidRDefault="00EA14C8">
      <w:pPr>
        <w:pStyle w:val="Heading2"/>
      </w:pPr>
      <w:sdt>
        <w:sdtPr>
          <w:id w:val="9459739"/>
          <w:placeholder>
            <w:docPart w:val="1D5BB8BB09BD2B4EB44BDD13FFFF02DF"/>
          </w:placeholder>
        </w:sdtPr>
        <w:sdtEndPr/>
        <w:sdtContent>
          <w:r w:rsidR="001B5525">
            <w:t>Franchise Owner-Sport Clips Haircuts</w:t>
          </w:r>
          <w:r w:rsidR="001B5525">
            <w:tab/>
          </w:r>
        </w:sdtContent>
      </w:sdt>
      <w:r w:rsidR="00086D53">
        <w:tab/>
      </w:r>
      <w:r>
        <w:t>August 2011-September 2015</w:t>
      </w:r>
      <w:bookmarkStart w:id="0" w:name="_GoBack"/>
      <w:bookmarkEnd w:id="0"/>
    </w:p>
    <w:sdt>
      <w:sdtPr>
        <w:id w:val="9459741"/>
        <w:placeholder>
          <w:docPart w:val="42396D325DE416459CDC081193928B43"/>
        </w:placeholder>
      </w:sdtPr>
      <w:sdtEndPr/>
      <w:sdtContent>
        <w:p w14:paraId="28157EEB" w14:textId="77777777" w:rsidR="001B5525" w:rsidRDefault="001B5525" w:rsidP="001B5525">
          <w:pPr>
            <w:pStyle w:val="ListBullet"/>
          </w:pPr>
          <w:r>
            <w:t xml:space="preserve">Developed a new market for the Sport Clips brand in the state of Alaska.  </w:t>
          </w:r>
        </w:p>
        <w:p w14:paraId="5BB2B830" w14:textId="77777777" w:rsidR="001B5525" w:rsidRDefault="001B5525" w:rsidP="001B5525">
          <w:pPr>
            <w:pStyle w:val="ListBullet"/>
          </w:pPr>
          <w:r>
            <w:t>Implemented a comprehensive marketing plan, hired and trained employees, managed the overall operations of three locations.</w:t>
          </w:r>
        </w:p>
        <w:p w14:paraId="7250F9D4" w14:textId="77777777" w:rsidR="001B5525" w:rsidRDefault="001B5525" w:rsidP="001B5525">
          <w:pPr>
            <w:pStyle w:val="ListBullet"/>
          </w:pPr>
          <w:r>
            <w:t>Each store in Alaska accomplished operational break-even within 6 months.</w:t>
          </w:r>
        </w:p>
        <w:p w14:paraId="278D258A" w14:textId="77777777" w:rsidR="001B5525" w:rsidRDefault="001B5525" w:rsidP="001B5525">
          <w:pPr>
            <w:pStyle w:val="ListBullet"/>
          </w:pPr>
          <w:r>
            <w:t>Recognized as “Rookie Team Leader of the Year” 2013.</w:t>
          </w:r>
        </w:p>
        <w:p w14:paraId="6CE5EBC8" w14:textId="298FC1C5" w:rsidR="00075E2D" w:rsidRDefault="001B5525" w:rsidP="001B5525">
          <w:pPr>
            <w:pStyle w:val="ListBullet"/>
          </w:pPr>
          <w:r>
            <w:t>Appointed to a natio</w:t>
          </w:r>
          <w:r w:rsidR="00DB6B20">
            <w:t xml:space="preserve">nal advisory leadership committee </w:t>
          </w:r>
          <w:r>
            <w:t>by the CEO of Sport Clips, Inc. 2014.</w:t>
          </w:r>
        </w:p>
      </w:sdtContent>
    </w:sdt>
    <w:p w14:paraId="4B9350E4" w14:textId="77777777" w:rsidR="00075E2D" w:rsidRDefault="00EA14C8">
      <w:pPr>
        <w:pStyle w:val="Heading2"/>
      </w:pPr>
      <w:sdt>
        <w:sdtPr>
          <w:id w:val="9459744"/>
          <w:placeholder>
            <w:docPart w:val="9A9DB8A70D36D34B984CC579E236BA18"/>
          </w:placeholder>
        </w:sdtPr>
        <w:sdtEndPr/>
        <w:sdtContent>
          <w:r w:rsidR="001B5525">
            <w:t>Merrill Lynch</w:t>
          </w:r>
        </w:sdtContent>
      </w:sdt>
      <w:r w:rsidR="00086D53">
        <w:tab/>
      </w:r>
      <w:r w:rsidR="001B5525">
        <w:tab/>
        <w:t>September 1994- January 2001</w:t>
      </w:r>
    </w:p>
    <w:p w14:paraId="6D9310C5" w14:textId="77777777" w:rsidR="00C25B05" w:rsidRPr="00C25B05" w:rsidRDefault="00C25B05" w:rsidP="00C25B05">
      <w:pPr>
        <w:pStyle w:val="BodyText"/>
      </w:pPr>
      <w:r>
        <w:t>Vice President/Sales Manager Oregon Complex</w:t>
      </w:r>
    </w:p>
    <w:sdt>
      <w:sdtPr>
        <w:id w:val="9459797"/>
        <w:placeholder>
          <w:docPart w:val="8B67F9CAEBFE4A4C85277C9AC2D403BD"/>
        </w:placeholder>
      </w:sdtPr>
      <w:sdtEndPr/>
      <w:sdtContent>
        <w:p w14:paraId="3DF73C85" w14:textId="77777777" w:rsidR="001B5525" w:rsidRDefault="001B5525" w:rsidP="00C25B05">
          <w:pPr>
            <w:pStyle w:val="ListBullet"/>
          </w:pPr>
          <w:r>
            <w:t>Directed the sales efforts of a complex generating $64 million in revenue.</w:t>
          </w:r>
        </w:p>
        <w:p w14:paraId="50D983F8" w14:textId="77777777" w:rsidR="001B5525" w:rsidRDefault="001B5525" w:rsidP="001B5525">
          <w:pPr>
            <w:pStyle w:val="ListBullet"/>
          </w:pPr>
          <w:r>
            <w:t>Assisted in the management of 8 offices and 160 financial advisors.</w:t>
          </w:r>
        </w:p>
        <w:p w14:paraId="43A8B023" w14:textId="77777777" w:rsidR="00C25B05" w:rsidRDefault="00C25B05" w:rsidP="001B5525">
          <w:pPr>
            <w:pStyle w:val="ListBullet"/>
          </w:pPr>
          <w:r>
            <w:t>Conducted sales meeting, prepared and presented sales and marketing ideas.</w:t>
          </w:r>
        </w:p>
        <w:p w14:paraId="397A0FE6" w14:textId="77777777" w:rsidR="00C25B05" w:rsidRDefault="00C25B05" w:rsidP="001B5525">
          <w:pPr>
            <w:pStyle w:val="ListBullet"/>
          </w:pPr>
          <w:r>
            <w:t>Coached and mentored new financial advisors.</w:t>
          </w:r>
        </w:p>
        <w:p w14:paraId="1AC0B496" w14:textId="77777777" w:rsidR="00C25B05" w:rsidRDefault="00C25B05" w:rsidP="00C25B05">
          <w:pPr>
            <w:pStyle w:val="ListBullet"/>
            <w:numPr>
              <w:ilvl w:val="0"/>
              <w:numId w:val="0"/>
            </w:numPr>
            <w:ind w:left="288"/>
          </w:pPr>
        </w:p>
        <w:p w14:paraId="6DDCA3A6" w14:textId="77777777" w:rsidR="00C25B05" w:rsidRDefault="00C25B05" w:rsidP="00C25B05">
          <w:pPr>
            <w:pStyle w:val="ListBullet"/>
            <w:numPr>
              <w:ilvl w:val="0"/>
              <w:numId w:val="0"/>
            </w:numPr>
            <w:ind w:left="288" w:hanging="288"/>
          </w:pPr>
          <w:r>
            <w:t>Mutual Funds Marketing Manager</w:t>
          </w:r>
        </w:p>
        <w:p w14:paraId="447F0A3F" w14:textId="77777777" w:rsidR="00C25B05" w:rsidRDefault="00C25B05" w:rsidP="001B5525">
          <w:pPr>
            <w:pStyle w:val="ListBullet"/>
          </w:pPr>
          <w:r>
            <w:t>Successfully managed a district of three states (Oregon, Washington, Alaska) and 550 financial advisors</w:t>
          </w:r>
        </w:p>
        <w:p w14:paraId="58B8DEF0" w14:textId="77777777" w:rsidR="00C25B05" w:rsidRDefault="00C25B05" w:rsidP="001B5525">
          <w:pPr>
            <w:pStyle w:val="ListBullet"/>
          </w:pPr>
          <w:r>
            <w:t>Generated $500 million in sales</w:t>
          </w:r>
        </w:p>
        <w:p w14:paraId="474D850A" w14:textId="77777777" w:rsidR="00C25B05" w:rsidRDefault="00C25B05" w:rsidP="00C25B05">
          <w:pPr>
            <w:pStyle w:val="ListBullet"/>
          </w:pPr>
          <w:r>
            <w:t>Recognized as a member of Chairman’s Club for the top 3 in sales nationally.</w:t>
          </w:r>
        </w:p>
        <w:p w14:paraId="03F5A109" w14:textId="77777777" w:rsidR="00C25B05" w:rsidRDefault="00C25B05" w:rsidP="00C25B05">
          <w:pPr>
            <w:pStyle w:val="ListBullet"/>
          </w:pPr>
          <w:r>
            <w:t>Provided education and training to financial advisors and clients on topics of financial planning, asset allocation, managed money, technology, market trends, and mutual fund selections.</w:t>
          </w:r>
        </w:p>
        <w:p w14:paraId="012F85EE" w14:textId="77777777" w:rsidR="00075E2D" w:rsidRDefault="00C25B05" w:rsidP="00C25B05">
          <w:pPr>
            <w:pStyle w:val="ListBullet"/>
          </w:pPr>
          <w:r>
            <w:t>Provided continuing education credits to CPAs and attorneys on Qualified State Tuition Programs (Section 529-college savings plan).</w:t>
          </w:r>
        </w:p>
      </w:sdtContent>
    </w:sdt>
    <w:p w14:paraId="17319CA8" w14:textId="77777777" w:rsidR="00075E2D" w:rsidRDefault="00086D53">
      <w:pPr>
        <w:pStyle w:val="Heading1"/>
      </w:pPr>
      <w:r>
        <w:t>Education</w:t>
      </w:r>
    </w:p>
    <w:p w14:paraId="65539E6A" w14:textId="77777777" w:rsidR="001B5525" w:rsidRDefault="00EA14C8">
      <w:pPr>
        <w:pStyle w:val="Heading2"/>
      </w:pPr>
      <w:sdt>
        <w:sdtPr>
          <w:id w:val="9459748"/>
          <w:placeholder>
            <w:docPart w:val="3C3D3399AEB1084F936B0C28DB67184B"/>
          </w:placeholder>
        </w:sdtPr>
        <w:sdtEndPr/>
        <w:sdtContent>
          <w:r w:rsidR="001B5525">
            <w:t>Alaska Pacific University</w:t>
          </w:r>
          <w:r w:rsidR="001B5525">
            <w:tab/>
          </w:r>
          <w:r w:rsidR="001B5525">
            <w:tab/>
            <w:t>2009-2010</w:t>
          </w:r>
        </w:sdtContent>
      </w:sdt>
    </w:p>
    <w:p w14:paraId="53F1357D" w14:textId="77777777" w:rsidR="001B5525" w:rsidRPr="007D073F" w:rsidRDefault="007D073F" w:rsidP="007D073F">
      <w:pPr>
        <w:widowControl w:val="0"/>
        <w:autoSpaceDE w:val="0"/>
        <w:autoSpaceDN w:val="0"/>
        <w:adjustRightInd w:val="0"/>
        <w:spacing w:after="240" w:line="240" w:lineRule="auto"/>
        <w:rPr>
          <w:rFonts w:ascii="Times" w:hAnsi="Times" w:cs="Times"/>
          <w:sz w:val="24"/>
          <w:szCs w:val="24"/>
        </w:rPr>
      </w:pPr>
      <w:r>
        <w:t>Received 9 graduate credits in Certification Option for Teachers K-8</w:t>
      </w:r>
    </w:p>
    <w:p w14:paraId="679DF0FF" w14:textId="77777777" w:rsidR="00075E2D" w:rsidRDefault="001B5525">
      <w:pPr>
        <w:pStyle w:val="Heading2"/>
      </w:pPr>
      <w:r>
        <w:t>La Salle University Philadelphia, PA</w:t>
      </w:r>
      <w:r w:rsidR="00086D53">
        <w:tab/>
      </w:r>
      <w:r>
        <w:tab/>
        <w:t>1989-1993</w:t>
      </w:r>
    </w:p>
    <w:sdt>
      <w:sdtPr>
        <w:id w:val="9459749"/>
        <w:placeholder>
          <w:docPart w:val="B83D461247D0CF41A27F7C26A24FD5B0"/>
        </w:placeholder>
      </w:sdtPr>
      <w:sdtEndPr/>
      <w:sdtContent>
        <w:p w14:paraId="313358C1" w14:textId="77777777" w:rsidR="00075E2D" w:rsidRDefault="001B5525">
          <w:pPr>
            <w:pStyle w:val="BodyText"/>
          </w:pPr>
          <w:r>
            <w:t>Bachelor of Science Business Administration</w:t>
          </w:r>
        </w:p>
      </w:sdtContent>
    </w:sdt>
    <w:p w14:paraId="19E0B018" w14:textId="77777777" w:rsidR="00075E2D" w:rsidRDefault="00086D53">
      <w:pPr>
        <w:pStyle w:val="Heading1"/>
      </w:pPr>
      <w:r>
        <w:t>Skills</w:t>
      </w:r>
    </w:p>
    <w:sdt>
      <w:sdtPr>
        <w:id w:val="9459754"/>
        <w:placeholder>
          <w:docPart w:val="2B26ECD5EB0FD34181641FB29F495474"/>
        </w:placeholder>
      </w:sdtPr>
      <w:sdtEndPr/>
      <w:sdtContent>
        <w:p w14:paraId="5BD0433D" w14:textId="77777777" w:rsidR="007D073F" w:rsidRDefault="007D073F">
          <w:pPr>
            <w:pStyle w:val="BodyText"/>
          </w:pPr>
          <w:r>
            <w:t>Leadership/Management Skills--goal driven leader who maintains a positive environment, confidently motivates and coaches managers and employees to a high performance standard.</w:t>
          </w:r>
        </w:p>
        <w:p w14:paraId="5FB04FAD" w14:textId="77777777" w:rsidR="00075E2D" w:rsidRDefault="00EA14C8">
          <w:pPr>
            <w:pStyle w:val="BodyText"/>
          </w:pPr>
        </w:p>
      </w:sdtContent>
    </w:sdt>
    <w:p w14:paraId="09ED9BDC" w14:textId="77777777" w:rsidR="00075E2D" w:rsidRDefault="00075E2D"/>
    <w:sectPr w:rsidR="00075E2D"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0742C" w14:textId="77777777" w:rsidR="00C25B05" w:rsidRDefault="00C25B05">
      <w:pPr>
        <w:spacing w:line="240" w:lineRule="auto"/>
      </w:pPr>
      <w:r>
        <w:separator/>
      </w:r>
    </w:p>
  </w:endnote>
  <w:endnote w:type="continuationSeparator" w:id="0">
    <w:p w14:paraId="35855526" w14:textId="77777777" w:rsidR="00C25B05" w:rsidRDefault="00C25B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E601F" w14:textId="77777777" w:rsidR="00C25B05" w:rsidRDefault="00C25B05">
    <w:pPr>
      <w:pStyle w:val="Footer"/>
    </w:pPr>
    <w:r>
      <w:fldChar w:fldCharType="begin"/>
    </w:r>
    <w:r>
      <w:instrText xml:space="preserve"> Page </w:instrText>
    </w:r>
    <w:r>
      <w:fldChar w:fldCharType="separate"/>
    </w:r>
    <w:r w:rsidR="00527C6C">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0EBA2" w14:textId="77777777" w:rsidR="00C25B05" w:rsidRDefault="00C25B05">
      <w:pPr>
        <w:spacing w:line="240" w:lineRule="auto"/>
      </w:pPr>
      <w:r>
        <w:separator/>
      </w:r>
    </w:p>
  </w:footnote>
  <w:footnote w:type="continuationSeparator" w:id="0">
    <w:p w14:paraId="7AE0F892" w14:textId="77777777" w:rsidR="00C25B05" w:rsidRDefault="00C25B0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C25B05" w14:paraId="76A23842" w14:textId="77777777">
      <w:tc>
        <w:tcPr>
          <w:tcW w:w="8298" w:type="dxa"/>
          <w:vAlign w:val="center"/>
        </w:tcPr>
        <w:p w14:paraId="107C388F" w14:textId="77777777" w:rsidR="00C25B05" w:rsidRDefault="00C25B05">
          <w:pPr>
            <w:pStyle w:val="Title"/>
          </w:pPr>
        </w:p>
      </w:tc>
      <w:tc>
        <w:tcPr>
          <w:tcW w:w="2718" w:type="dxa"/>
          <w:vAlign w:val="center"/>
        </w:tcPr>
        <w:p w14:paraId="08927BC0" w14:textId="77777777" w:rsidR="00C25B05" w:rsidRDefault="00C25B05">
          <w:pPr>
            <w:pStyle w:val="Boxes"/>
          </w:pPr>
          <w:r>
            <w:rPr>
              <w:noProof/>
            </w:rPr>
            <w:drawing>
              <wp:inline distT="0" distB="0" distL="0" distR="0" wp14:anchorId="3C038BC9" wp14:editId="6F166666">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496342BA" wp14:editId="0003B42A">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235386" wp14:editId="4B481239">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26EFF481" wp14:editId="5E83C849">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00A7870B" wp14:editId="35F46167">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48552F11" w14:textId="77777777" w:rsidR="00C25B05" w:rsidRDefault="00C25B0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C25B05" w14:paraId="34085799" w14:textId="77777777">
      <w:tc>
        <w:tcPr>
          <w:tcW w:w="8298" w:type="dxa"/>
          <w:vAlign w:val="center"/>
        </w:tcPr>
        <w:p w14:paraId="5DEDB8C0" w14:textId="77777777" w:rsidR="00C25B05" w:rsidRDefault="00C25B05">
          <w:pPr>
            <w:pStyle w:val="Title"/>
          </w:pPr>
          <w:r>
            <w:t>Colleen M. Peterson</w:t>
          </w:r>
        </w:p>
      </w:tc>
      <w:tc>
        <w:tcPr>
          <w:tcW w:w="2718" w:type="dxa"/>
          <w:vAlign w:val="center"/>
        </w:tcPr>
        <w:p w14:paraId="03D596D7" w14:textId="77777777" w:rsidR="00C25B05" w:rsidRDefault="00C25B05">
          <w:pPr>
            <w:pStyle w:val="Boxes"/>
          </w:pPr>
          <w:r>
            <w:rPr>
              <w:noProof/>
            </w:rPr>
            <w:drawing>
              <wp:inline distT="0" distB="0" distL="0" distR="0" wp14:anchorId="7B496CEE" wp14:editId="4AE4DAD3">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48ABADF0" wp14:editId="7D3CAF7E">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1C2576C7" wp14:editId="644A6976">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15BCC46A" wp14:editId="05C7C33E">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B99E5DB" wp14:editId="3A13F593">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F1569D7" w14:textId="77777777" w:rsidR="00C25B05" w:rsidRDefault="00C25B05">
    <w:pPr>
      <w:pStyle w:val="ContactDetails"/>
    </w:pPr>
    <w:r>
      <w:t>3315 NW Panorama Drive</w:t>
    </w:r>
    <w:r>
      <w:sym w:font="Wingdings 2" w:char="F097"/>
    </w:r>
    <w:r>
      <w:t xml:space="preserve"> Bend, OR 97701 </w:t>
    </w:r>
    <w:r>
      <w:sym w:font="Wingdings 2" w:char="F097"/>
    </w:r>
    <w:r>
      <w:t xml:space="preserve"> Phone: 541-213-9810 </w:t>
    </w:r>
    <w:r>
      <w:sym w:font="Wingdings 2" w:char="F097"/>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separate"/>
    </w:r>
    <w:r>
      <w:rPr>
        <w:noProof/>
      </w:rPr>
      <w:instrText>cmvpeterson@gmail.com</w:instrText>
    </w:r>
    <w:r>
      <w:fldChar w:fldCharType="end"/>
    </w:r>
    <w:r>
      <w:instrText xml:space="preserve">="" "[Your E-Mail]" </w:instrText>
    </w:r>
    <w:r>
      <w:fldChar w:fldCharType="begin"/>
    </w:r>
    <w:r>
      <w:instrText xml:space="preserve"> USERPROPERTY EmailAddress1 </w:instrText>
    </w:r>
    <w:r>
      <w:fldChar w:fldCharType="separate"/>
    </w:r>
    <w:r>
      <w:rPr>
        <w:noProof/>
      </w:rPr>
      <w:instrText>cmvpeterson@gmail.com</w:instrText>
    </w:r>
    <w:r>
      <w:fldChar w:fldCharType="end"/>
    </w:r>
    <w:r>
      <w:fldChar w:fldCharType="separate"/>
    </w:r>
    <w:r>
      <w:rPr>
        <w:noProof/>
      </w:rPr>
      <w:instrText>cmvpeterson@gmail.com</w:instrText>
    </w:r>
    <w:r>
      <w:fldChar w:fldCharType="end"/>
    </w:r>
    <w:r>
      <w:instrText xml:space="preserve"> \* MERGEFORMAT</w:instrText>
    </w:r>
    <w:r>
      <w:fldChar w:fldCharType="separate"/>
    </w:r>
    <w:r w:rsidR="00EA14C8">
      <w:t>cmvpeterson@gmail.com</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1B5525"/>
    <w:rsid w:val="00075E2D"/>
    <w:rsid w:val="00086D53"/>
    <w:rsid w:val="001B5525"/>
    <w:rsid w:val="003D270A"/>
    <w:rsid w:val="004E3669"/>
    <w:rsid w:val="00527C6C"/>
    <w:rsid w:val="007D073F"/>
    <w:rsid w:val="008A1340"/>
    <w:rsid w:val="00951A32"/>
    <w:rsid w:val="00974B9C"/>
    <w:rsid w:val="00BE2BC8"/>
    <w:rsid w:val="00C25B05"/>
    <w:rsid w:val="00C87FD5"/>
    <w:rsid w:val="00D548A5"/>
    <w:rsid w:val="00DB6B20"/>
    <w:rsid w:val="00EA14C8"/>
    <w:rsid w:val="00FA0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A8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5BB8BB09BD2B4EB44BDD13FFFF02DF"/>
        <w:category>
          <w:name w:val="General"/>
          <w:gallery w:val="placeholder"/>
        </w:category>
        <w:types>
          <w:type w:val="bbPlcHdr"/>
        </w:types>
        <w:behaviors>
          <w:behavior w:val="content"/>
        </w:behaviors>
        <w:guid w:val="{684EE621-92E8-D74B-857D-304AFBFF50C5}"/>
      </w:docPartPr>
      <w:docPartBody>
        <w:p w:rsidR="00A357DC" w:rsidRDefault="00A357DC">
          <w:pPr>
            <w:pStyle w:val="1D5BB8BB09BD2B4EB44BDD13FFFF02DF"/>
          </w:pPr>
          <w:r>
            <w:t>Lorem ipsum dolor</w:t>
          </w:r>
        </w:p>
      </w:docPartBody>
    </w:docPart>
    <w:docPart>
      <w:docPartPr>
        <w:name w:val="42396D325DE416459CDC081193928B43"/>
        <w:category>
          <w:name w:val="General"/>
          <w:gallery w:val="placeholder"/>
        </w:category>
        <w:types>
          <w:type w:val="bbPlcHdr"/>
        </w:types>
        <w:behaviors>
          <w:behavior w:val="content"/>
        </w:behaviors>
        <w:guid w:val="{8491541B-4E04-BF40-9E40-21614798B26B}"/>
      </w:docPartPr>
      <w:docPartBody>
        <w:p w:rsidR="005619AC" w:rsidRDefault="00A357DC">
          <w:pPr>
            <w:pStyle w:val="ListBullet"/>
          </w:pPr>
          <w:r>
            <w:t>Etiam cursus suscipit enim. Nulla facilisi. Integer eleifend diam eu diam. Donec dapibus enim sollicitudin nulla. Nam hendrerit. Nunc id nisi. Curabitur sed neque. Pellentesque placerat consequat pede.</w:t>
          </w:r>
        </w:p>
        <w:p w:rsidR="005619AC" w:rsidRDefault="00A357DC">
          <w:pPr>
            <w:pStyle w:val="ListBullet"/>
          </w:pPr>
          <w:r>
            <w:t>Nullam dapibus elementum metus. Aenean libero sem, commodo euismod, imperdiet et, molestie vel, neque. Duis nec sapien eu pede consectetuer placerat.</w:t>
          </w:r>
        </w:p>
        <w:p w:rsidR="00A357DC" w:rsidRDefault="00A357DC">
          <w:pPr>
            <w:pStyle w:val="42396D325DE416459CDC081193928B43"/>
          </w:pPr>
          <w:r>
            <w:t>Pellentesque interdum, tellus non consectetuer mattis, lectus eros volutpat nunc, auctor nonummy nulla lectus nec tellus. Aliquam hendrerit lorem vulputate turpis.</w:t>
          </w:r>
        </w:p>
      </w:docPartBody>
    </w:docPart>
    <w:docPart>
      <w:docPartPr>
        <w:name w:val="9A9DB8A70D36D34B984CC579E236BA18"/>
        <w:category>
          <w:name w:val="General"/>
          <w:gallery w:val="placeholder"/>
        </w:category>
        <w:types>
          <w:type w:val="bbPlcHdr"/>
        </w:types>
        <w:behaviors>
          <w:behavior w:val="content"/>
        </w:behaviors>
        <w:guid w:val="{623BE3A3-A55C-2B48-8C3D-03ADE2725933}"/>
      </w:docPartPr>
      <w:docPartBody>
        <w:p w:rsidR="00A357DC" w:rsidRDefault="00A357DC">
          <w:pPr>
            <w:pStyle w:val="9A9DB8A70D36D34B984CC579E236BA18"/>
          </w:pPr>
          <w:r>
            <w:t>Lorem ipsum dolor</w:t>
          </w:r>
        </w:p>
      </w:docPartBody>
    </w:docPart>
    <w:docPart>
      <w:docPartPr>
        <w:name w:val="8B67F9CAEBFE4A4C85277C9AC2D403BD"/>
        <w:category>
          <w:name w:val="General"/>
          <w:gallery w:val="placeholder"/>
        </w:category>
        <w:types>
          <w:type w:val="bbPlcHdr"/>
        </w:types>
        <w:behaviors>
          <w:behavior w:val="content"/>
        </w:behaviors>
        <w:guid w:val="{D26CBBD7-6EF1-B443-90DC-DFACB10D0EF8}"/>
      </w:docPartPr>
      <w:docPartBody>
        <w:p w:rsidR="005619AC" w:rsidRDefault="00A357DC">
          <w:pPr>
            <w:pStyle w:val="ListBullet"/>
          </w:pPr>
          <w:r>
            <w:t>Etiam cursus suscipit enim. Nulla facilisi. Integer eleifend diam eu diam. Donec dapibus enim sollicitudin nulla. Nam hendrerit. Nunc id nisi. Curabitur sed neque. Pellentesque placerat consequat pede.</w:t>
          </w:r>
        </w:p>
        <w:p w:rsidR="005619AC" w:rsidRDefault="00A357DC">
          <w:pPr>
            <w:pStyle w:val="ListBullet"/>
          </w:pPr>
          <w:r>
            <w:t>Nullam dapibus elementum metus. Aenean libero sem, commodo euismod, imperdiet et, molestie vel, neque. Duis nec sapien eu pede consectetuer placerat.</w:t>
          </w:r>
        </w:p>
        <w:p w:rsidR="00A357DC" w:rsidRDefault="00A357DC">
          <w:pPr>
            <w:pStyle w:val="8B67F9CAEBFE4A4C85277C9AC2D403BD"/>
          </w:pPr>
          <w:r>
            <w:t>Pellentesque interdum, tellus non consectetuer mattis, lectus eros volutpat nunc, auctor nonummy nulla lectus nec tellus. Aliquam hendrerit lorem vulputate turpis.</w:t>
          </w:r>
        </w:p>
      </w:docPartBody>
    </w:docPart>
    <w:docPart>
      <w:docPartPr>
        <w:name w:val="3C3D3399AEB1084F936B0C28DB67184B"/>
        <w:category>
          <w:name w:val="General"/>
          <w:gallery w:val="placeholder"/>
        </w:category>
        <w:types>
          <w:type w:val="bbPlcHdr"/>
        </w:types>
        <w:behaviors>
          <w:behavior w:val="content"/>
        </w:behaviors>
        <w:guid w:val="{B1CC2FF1-336E-9342-937A-ACE89648DE0A}"/>
      </w:docPartPr>
      <w:docPartBody>
        <w:p w:rsidR="00A357DC" w:rsidRDefault="00A357DC">
          <w:pPr>
            <w:pStyle w:val="3C3D3399AEB1084F936B0C28DB67184B"/>
          </w:pPr>
          <w:r>
            <w:t>Aliquam dapibus.</w:t>
          </w:r>
        </w:p>
      </w:docPartBody>
    </w:docPart>
    <w:docPart>
      <w:docPartPr>
        <w:name w:val="B83D461247D0CF41A27F7C26A24FD5B0"/>
        <w:category>
          <w:name w:val="General"/>
          <w:gallery w:val="placeholder"/>
        </w:category>
        <w:types>
          <w:type w:val="bbPlcHdr"/>
        </w:types>
        <w:behaviors>
          <w:behavior w:val="content"/>
        </w:behaviors>
        <w:guid w:val="{F34384BF-7527-D043-9CDD-E0709C5E897B}"/>
      </w:docPartPr>
      <w:docPartBody>
        <w:p w:rsidR="00A357DC" w:rsidRDefault="00A357DC">
          <w:pPr>
            <w:pStyle w:val="B83D461247D0CF41A27F7C26A24FD5B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B26ECD5EB0FD34181641FB29F495474"/>
        <w:category>
          <w:name w:val="General"/>
          <w:gallery w:val="placeholder"/>
        </w:category>
        <w:types>
          <w:type w:val="bbPlcHdr"/>
        </w:types>
        <w:behaviors>
          <w:behavior w:val="content"/>
        </w:behaviors>
        <w:guid w:val="{7DB106B9-A28F-664B-AB1F-10A51CDB84A1}"/>
      </w:docPartPr>
      <w:docPartBody>
        <w:p w:rsidR="00A357DC" w:rsidRDefault="00A357DC">
          <w:pPr>
            <w:pStyle w:val="2B26ECD5EB0FD34181641FB29F495474"/>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7DC"/>
    <w:rsid w:val="00A35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D5105D3FF82C9947BB566BAF72919CAF">
    <w:name w:val="D5105D3FF82C9947BB566BAF72919CAF"/>
  </w:style>
  <w:style w:type="paragraph" w:customStyle="1" w:styleId="1D5BB8BB09BD2B4EB44BDD13FFFF02DF">
    <w:name w:val="1D5BB8BB09BD2B4EB44BDD13FFFF02DF"/>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42396D325DE416459CDC081193928B43">
    <w:name w:val="42396D325DE416459CDC081193928B43"/>
  </w:style>
  <w:style w:type="paragraph" w:customStyle="1" w:styleId="9A9DB8A70D36D34B984CC579E236BA18">
    <w:name w:val="9A9DB8A70D36D34B984CC579E236BA18"/>
  </w:style>
  <w:style w:type="paragraph" w:customStyle="1" w:styleId="8B67F9CAEBFE4A4C85277C9AC2D403BD">
    <w:name w:val="8B67F9CAEBFE4A4C85277C9AC2D403BD"/>
  </w:style>
  <w:style w:type="paragraph" w:customStyle="1" w:styleId="3C3D3399AEB1084F936B0C28DB67184B">
    <w:name w:val="3C3D3399AEB1084F936B0C28DB67184B"/>
  </w:style>
  <w:style w:type="paragraph" w:customStyle="1" w:styleId="B83D461247D0CF41A27F7C26A24FD5B0">
    <w:name w:val="B83D461247D0CF41A27F7C26A24FD5B0"/>
  </w:style>
  <w:style w:type="paragraph" w:customStyle="1" w:styleId="B244E0C35EADD943890979E12D0D8CE1">
    <w:name w:val="B244E0C35EADD943890979E12D0D8CE1"/>
  </w:style>
  <w:style w:type="paragraph" w:customStyle="1" w:styleId="B13A5DB3912FDF46B4DECF04B5A9ECD4">
    <w:name w:val="B13A5DB3912FDF46B4DECF04B5A9ECD4"/>
  </w:style>
  <w:style w:type="paragraph" w:customStyle="1" w:styleId="2B26ECD5EB0FD34181641FB29F495474">
    <w:name w:val="2B26ECD5EB0FD34181641FB29F49547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D5105D3FF82C9947BB566BAF72919CAF">
    <w:name w:val="D5105D3FF82C9947BB566BAF72919CAF"/>
  </w:style>
  <w:style w:type="paragraph" w:customStyle="1" w:styleId="1D5BB8BB09BD2B4EB44BDD13FFFF02DF">
    <w:name w:val="1D5BB8BB09BD2B4EB44BDD13FFFF02DF"/>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42396D325DE416459CDC081193928B43">
    <w:name w:val="42396D325DE416459CDC081193928B43"/>
  </w:style>
  <w:style w:type="paragraph" w:customStyle="1" w:styleId="9A9DB8A70D36D34B984CC579E236BA18">
    <w:name w:val="9A9DB8A70D36D34B984CC579E236BA18"/>
  </w:style>
  <w:style w:type="paragraph" w:customStyle="1" w:styleId="8B67F9CAEBFE4A4C85277C9AC2D403BD">
    <w:name w:val="8B67F9CAEBFE4A4C85277C9AC2D403BD"/>
  </w:style>
  <w:style w:type="paragraph" w:customStyle="1" w:styleId="3C3D3399AEB1084F936B0C28DB67184B">
    <w:name w:val="3C3D3399AEB1084F936B0C28DB67184B"/>
  </w:style>
  <w:style w:type="paragraph" w:customStyle="1" w:styleId="B83D461247D0CF41A27F7C26A24FD5B0">
    <w:name w:val="B83D461247D0CF41A27F7C26A24FD5B0"/>
  </w:style>
  <w:style w:type="paragraph" w:customStyle="1" w:styleId="B244E0C35EADD943890979E12D0D8CE1">
    <w:name w:val="B244E0C35EADD943890979E12D0D8CE1"/>
  </w:style>
  <w:style w:type="paragraph" w:customStyle="1" w:styleId="B13A5DB3912FDF46B4DECF04B5A9ECD4">
    <w:name w:val="B13A5DB3912FDF46B4DECF04B5A9ECD4"/>
  </w:style>
  <w:style w:type="paragraph" w:customStyle="1" w:styleId="2B26ECD5EB0FD34181641FB29F495474">
    <w:name w:val="2B26ECD5EB0FD34181641FB29F4954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43</TotalTime>
  <Pages>1</Pages>
  <Words>271</Words>
  <Characters>1545</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1813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Peterson</dc:creator>
  <cp:keywords/>
  <dc:description/>
  <cp:lastModifiedBy>Colleen Peterson</cp:lastModifiedBy>
  <cp:revision>5</cp:revision>
  <dcterms:created xsi:type="dcterms:W3CDTF">2015-06-05T16:56:00Z</dcterms:created>
  <dcterms:modified xsi:type="dcterms:W3CDTF">2015-10-07T18:58:00Z</dcterms:modified>
  <cp:category/>
</cp:coreProperties>
</file>