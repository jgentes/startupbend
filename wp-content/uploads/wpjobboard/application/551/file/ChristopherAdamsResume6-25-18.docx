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A39B1" w:rsidP="00913946">
            <w:pPr>
              <w:pStyle w:val="Title"/>
            </w:pPr>
            <w:r>
              <w:t>Christopher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Adams</w:t>
            </w:r>
          </w:p>
          <w:p w:rsidR="00692703" w:rsidRPr="00CF1A49" w:rsidRDefault="009A39B1" w:rsidP="00913946">
            <w:pPr>
              <w:pStyle w:val="ContactInfo"/>
              <w:contextualSpacing w:val="0"/>
            </w:pPr>
            <w:r>
              <w:t>10A Coastal Court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31618308096914EB8C887BB82FAB5A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8606174625</w:t>
            </w:r>
          </w:p>
          <w:p w:rsidR="00692703" w:rsidRPr="009A39B1" w:rsidRDefault="009A39B1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9A39B1">
              <w:rPr>
                <w:sz w:val="20"/>
                <w:szCs w:val="20"/>
              </w:rPr>
              <w:t>chrismichaeladams@gmail.com</w:t>
            </w:r>
            <w:r w:rsidR="00692703" w:rsidRPr="009A39B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C6C166BAF73FC145B70B33CAA9FF82F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A39B1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9A39B1">
              <w:rPr>
                <w:sz w:val="20"/>
                <w:szCs w:val="20"/>
              </w:rPr>
              <w:t xml:space="preserve"> </w:t>
            </w:r>
            <w:r w:rsidRPr="009A39B1">
              <w:rPr>
                <w:sz w:val="20"/>
                <w:szCs w:val="20"/>
              </w:rPr>
              <w:t>linkedin.com/in/</w:t>
            </w:r>
            <w:proofErr w:type="spellStart"/>
            <w:r w:rsidRPr="009A39B1">
              <w:rPr>
                <w:sz w:val="20"/>
                <w:szCs w:val="20"/>
              </w:rPr>
              <w:t>ctchrisadams</w:t>
            </w:r>
            <w:proofErr w:type="spellEnd"/>
            <w:r w:rsidR="00692703" w:rsidRPr="009A39B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D5A65E824E54D54CAD8EDEC04E3B48E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A39B1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9A39B1">
              <w:rPr>
                <w:sz w:val="20"/>
                <w:szCs w:val="20"/>
              </w:rPr>
              <w:t xml:space="preserve"> </w:t>
            </w:r>
            <w:r w:rsidRPr="009A39B1">
              <w:rPr>
                <w:sz w:val="20"/>
                <w:szCs w:val="20"/>
              </w:rPr>
              <w:t>@</w:t>
            </w:r>
            <w:proofErr w:type="spellStart"/>
            <w:r w:rsidRPr="009A39B1">
              <w:rPr>
                <w:sz w:val="20"/>
                <w:szCs w:val="20"/>
              </w:rPr>
              <w:t>computerChris</w:t>
            </w:r>
            <w:proofErr w:type="spellEnd"/>
            <w:r w:rsidRPr="009A39B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155758140"/>
                <w:placeholder>
                  <w:docPart w:val="F07441804E368348A984263479387C26"/>
                </w:placeholder>
                <w:temporary/>
                <w:showingPlcHdr/>
                <w15:appearance w15:val="hidden"/>
              </w:sdtPr>
              <w:sdtContent>
                <w:r w:rsidRPr="009A39B1">
                  <w:rPr>
                    <w:sz w:val="20"/>
                    <w:szCs w:val="20"/>
                  </w:rPr>
                  <w:t>·</w:t>
                </w:r>
              </w:sdtContent>
            </w:sdt>
            <w:r w:rsidRPr="009A39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Git: </w:t>
            </w:r>
            <w:r w:rsidRPr="009A39B1">
              <w:rPr>
                <w:sz w:val="20"/>
                <w:szCs w:val="20"/>
              </w:rPr>
              <w:t>@</w:t>
            </w:r>
            <w:proofErr w:type="spellStart"/>
            <w:r w:rsidRPr="009A39B1">
              <w:rPr>
                <w:sz w:val="20"/>
                <w:szCs w:val="20"/>
              </w:rPr>
              <w:t>GitChrisAdams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A39B1" w:rsidP="00913946">
            <w:pPr>
              <w:contextualSpacing w:val="0"/>
            </w:pPr>
            <w:r>
              <w:t>Passionate about software development and mastering current computer programming skills and learning new ones. I love creating</w:t>
            </w:r>
            <w:r w:rsidR="006248B4">
              <w:t xml:space="preserve"> and troubleshooting computer software. Since my Atari 2600 game system</w:t>
            </w:r>
            <w:r w:rsidR="002379ED">
              <w:t>,</w:t>
            </w:r>
            <w:r w:rsidR="006248B4">
              <w:t xml:space="preserve"> I’ve been tinkering with computers and figuring out what makes them tick. </w:t>
            </w:r>
          </w:p>
        </w:tc>
      </w:tr>
    </w:tbl>
    <w:p w:rsidR="004E01EB" w:rsidRPr="00CF1A49" w:rsidRDefault="00806D1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0553F2ACE4041BA0D6385B736D233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248B4" w:rsidP="001D0BF1">
            <w:pPr>
              <w:pStyle w:val="Heading3"/>
              <w:contextualSpacing w:val="0"/>
              <w:outlineLvl w:val="2"/>
            </w:pPr>
            <w:r>
              <w:t>April 2017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6248B4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RPS Group</w:t>
            </w:r>
            <w:r w:rsidR="00BA37ED">
              <w:rPr>
                <w:rStyle w:val="SubtleReference"/>
              </w:rPr>
              <w:t xml:space="preserve"> – South Kingston, RI</w:t>
            </w:r>
          </w:p>
          <w:p w:rsidR="001E3120" w:rsidRDefault="006248B4" w:rsidP="001D0BF1">
            <w:pPr>
              <w:contextualSpacing w:val="0"/>
            </w:pPr>
            <w:r>
              <w:t xml:space="preserve">Worked on Oceans Map mapping software with </w:t>
            </w:r>
            <w:proofErr w:type="spellStart"/>
            <w:r>
              <w:t>LeafletJS</w:t>
            </w:r>
            <w:proofErr w:type="spellEnd"/>
            <w:r>
              <w:t xml:space="preserve"> and BackboneJS technologies.</w:t>
            </w:r>
          </w:p>
          <w:p w:rsidR="006248B4" w:rsidRDefault="006248B4" w:rsidP="001D0BF1">
            <w:pPr>
              <w:contextualSpacing w:val="0"/>
            </w:pPr>
            <w:r>
              <w:t>Developed in an agile environment with Jira, scrums, and sprints.</w:t>
            </w:r>
          </w:p>
          <w:p w:rsidR="006248B4" w:rsidRDefault="006248B4" w:rsidP="001D0BF1">
            <w:pPr>
              <w:contextualSpacing w:val="0"/>
            </w:pPr>
            <w:r>
              <w:t xml:space="preserve">Worked in team environment with version management </w:t>
            </w:r>
            <w:r w:rsidR="00BA37ED">
              <w:t xml:space="preserve">systems </w:t>
            </w:r>
            <w:r w:rsidR="00D652B8">
              <w:t>such as Git/Git</w:t>
            </w:r>
            <w:r>
              <w:t xml:space="preserve">Hub, Team Foundation Server(TFS), and </w:t>
            </w:r>
            <w:proofErr w:type="spellStart"/>
            <w:r>
              <w:t>BitBucket</w:t>
            </w:r>
            <w:proofErr w:type="spellEnd"/>
            <w:r>
              <w:t xml:space="preserve">. </w:t>
            </w:r>
          </w:p>
          <w:p w:rsidR="00BA37ED" w:rsidRPr="00CF1A49" w:rsidRDefault="00BA37ED" w:rsidP="001D0BF1">
            <w:pPr>
              <w:contextualSpacing w:val="0"/>
            </w:pPr>
            <w:r>
              <w:t>Worked with many front-end and back-end technologies such as JavaScript, Python, AWS, and Docker.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554D" w:rsidP="00F61DF9">
            <w:pPr>
              <w:pStyle w:val="Heading3"/>
              <w:contextualSpacing w:val="0"/>
              <w:outlineLvl w:val="2"/>
            </w:pPr>
            <w:r>
              <w:t>May 2011</w:t>
            </w:r>
            <w:r w:rsidR="00F61DF9" w:rsidRPr="00CF1A49">
              <w:t xml:space="preserve"> – </w:t>
            </w:r>
            <w:r>
              <w:t>Jan 2016</w:t>
            </w:r>
          </w:p>
          <w:p w:rsidR="00F61DF9" w:rsidRPr="00CF1A49" w:rsidRDefault="00BA37ED" w:rsidP="00F61DF9">
            <w:pPr>
              <w:pStyle w:val="Heading2"/>
              <w:contextualSpacing w:val="0"/>
              <w:outlineLvl w:val="1"/>
            </w:pPr>
            <w:r>
              <w:t>IT Computer Support Technician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Inet llc – New London, CT</w:t>
            </w:r>
          </w:p>
          <w:p w:rsidR="00F61DF9" w:rsidRDefault="00BA37ED" w:rsidP="00F61DF9">
            <w:r>
              <w:t>Provide</w:t>
            </w:r>
            <w:r w:rsidR="00F577DA">
              <w:t>d</w:t>
            </w:r>
            <w:r>
              <w:t xml:space="preserve"> computer, networking, and server support, both remote and onsite, for small to medium sized businesses.</w:t>
            </w:r>
          </w:p>
          <w:p w:rsidR="00BA37ED" w:rsidRDefault="00BA37ED" w:rsidP="00F61DF9">
            <w:r>
              <w:t>Kept detailed records of client’s networks and systems and logged all issues in a knowledge base.</w:t>
            </w:r>
          </w:p>
          <w:p w:rsidR="00BA37ED" w:rsidRDefault="00BA37ED" w:rsidP="00F61DF9">
            <w:r>
              <w:t>Trained and supervised new computer technicians on company standards and procedures.</w:t>
            </w:r>
          </w:p>
        </w:tc>
      </w:tr>
    </w:tbl>
    <w:sdt>
      <w:sdtPr>
        <w:alias w:val="Education:"/>
        <w:tag w:val="Education:"/>
        <w:id w:val="-1908763273"/>
        <w:placeholder>
          <w:docPart w:val="D5DFFD9E9BA3174C88ADBA654DEA57E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6554D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2017 - Present</w:t>
            </w:r>
          </w:p>
          <w:p w:rsidR="001D0BF1" w:rsidRPr="00CF1A49" w:rsidRDefault="00F6554D" w:rsidP="001D0BF1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Southern NH Univesity - Online</w:t>
            </w:r>
          </w:p>
          <w:p w:rsidR="007538DC" w:rsidRDefault="00F6554D" w:rsidP="007538DC">
            <w:pPr>
              <w:contextualSpacing w:val="0"/>
            </w:pPr>
            <w:r>
              <w:t xml:space="preserve">Currently enrolled in Computer Programming degree program. </w:t>
            </w:r>
          </w:p>
          <w:p w:rsidR="00F6554D" w:rsidRPr="00CF1A49" w:rsidRDefault="00F6554D" w:rsidP="007538DC">
            <w:pPr>
              <w:contextualSpacing w:val="0"/>
            </w:pPr>
            <w:r>
              <w:t>4.0 GPA to date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554D" w:rsidP="00F61DF9">
            <w:pPr>
              <w:pStyle w:val="Heading3"/>
              <w:contextualSpacing w:val="0"/>
              <w:outlineLvl w:val="2"/>
            </w:pPr>
            <w:r>
              <w:t>Jan 2016</w:t>
            </w:r>
            <w:r w:rsidR="00F61DF9" w:rsidRPr="00CF1A49">
              <w:t xml:space="preserve"> </w:t>
            </w:r>
            <w:r>
              <w:t>– May 2017</w:t>
            </w:r>
          </w:p>
          <w:p w:rsidR="00F61DF9" w:rsidRPr="00CF1A49" w:rsidRDefault="00F6554D" w:rsidP="00F61DF9">
            <w:pPr>
              <w:pStyle w:val="Heading2"/>
              <w:contextualSpacing w:val="0"/>
              <w:outlineLvl w:val="1"/>
            </w:pPr>
            <w:r>
              <w:t>Associate of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Community College of RI – Warwick, RI</w:t>
            </w:r>
          </w:p>
          <w:p w:rsidR="00F61DF9" w:rsidRDefault="00F6554D" w:rsidP="00F61DF9">
            <w:r>
              <w:t>President of the Computer Programming and Robotics club.</w:t>
            </w:r>
          </w:p>
          <w:p w:rsidR="00F6554D" w:rsidRDefault="00F6554D" w:rsidP="00F61DF9">
            <w:r>
              <w:t>3.97 GPA</w:t>
            </w:r>
          </w:p>
        </w:tc>
      </w:tr>
    </w:tbl>
    <w:sdt>
      <w:sdtPr>
        <w:alias w:val="Skills:"/>
        <w:tag w:val="Skills:"/>
        <w:id w:val="-1392877668"/>
        <w:placeholder>
          <w:docPart w:val="1BAFB8023F07064B9A601E318CD0EC3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C33AD" w:rsidP="006E1507">
            <w:pPr>
              <w:pStyle w:val="ListBullet"/>
              <w:contextualSpacing w:val="0"/>
            </w:pPr>
            <w:r>
              <w:t>Excellent Google searching skills</w:t>
            </w:r>
          </w:p>
          <w:p w:rsidR="001F4E6D" w:rsidRPr="006E1507" w:rsidRDefault="007C33AD" w:rsidP="006E1507">
            <w:pPr>
              <w:pStyle w:val="ListBullet"/>
              <w:contextualSpacing w:val="0"/>
            </w:pPr>
            <w:r>
              <w:t>Work well in a team environment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7C33AD" w:rsidP="006E1507">
            <w:pPr>
              <w:pStyle w:val="ListBullet"/>
              <w:contextualSpacing w:val="0"/>
            </w:pPr>
            <w:r>
              <w:t>Quick at learning new technologies</w:t>
            </w:r>
          </w:p>
          <w:p w:rsidR="001E3120" w:rsidRPr="006E1507" w:rsidRDefault="007C33AD" w:rsidP="006E1507">
            <w:pPr>
              <w:pStyle w:val="ListBullet"/>
              <w:contextualSpacing w:val="0"/>
            </w:pPr>
            <w:r>
              <w:t>Thorough in documentation</w:t>
            </w:r>
          </w:p>
          <w:p w:rsidR="001E3120" w:rsidRPr="006E1507" w:rsidRDefault="001E3120" w:rsidP="007C33A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9AA216E9895CE64683FC25C43248F3F8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EB5DB9" w:rsidP="006E1507">
      <w:r>
        <w:t xml:space="preserve">Organizer of Meetup.com group, Python Backend JavaScript Frontend(PB&amp;JF). Avid runner and foosball player. </w:t>
      </w:r>
    </w:p>
    <w:p w:rsidR="007C33AD" w:rsidRDefault="007C33AD" w:rsidP="006E1507"/>
    <w:p w:rsidR="007C33AD" w:rsidRPr="00CF1A49" w:rsidRDefault="007C33AD" w:rsidP="007C33AD">
      <w:pPr>
        <w:pStyle w:val="Heading1"/>
      </w:pPr>
      <w:r>
        <w:t>Links</w:t>
      </w:r>
    </w:p>
    <w:p w:rsidR="007C33AD" w:rsidRDefault="007C33AD" w:rsidP="007C33AD">
      <w:r>
        <w:fldChar w:fldCharType="begin"/>
      </w:r>
      <w:r>
        <w:instrText xml:space="preserve"> HYPERLINK "</w:instrText>
      </w:r>
      <w:r w:rsidRPr="007C33AD">
        <w:instrText>http://github.com/gitchrisadams</w:instrText>
      </w:r>
      <w:r>
        <w:instrText xml:space="preserve">" </w:instrText>
      </w:r>
      <w:r>
        <w:fldChar w:fldCharType="separate"/>
      </w:r>
      <w:r w:rsidRPr="00A467A2">
        <w:rPr>
          <w:rStyle w:val="Hyperlink"/>
        </w:rPr>
        <w:t>http://gi</w:t>
      </w:r>
      <w:r w:rsidRPr="00A467A2">
        <w:rPr>
          <w:rStyle w:val="Hyperlink"/>
        </w:rPr>
        <w:t>thub.com/gitchrisadams</w:t>
      </w:r>
      <w:r>
        <w:fldChar w:fldCharType="end"/>
      </w:r>
    </w:p>
    <w:p w:rsidR="007C33AD" w:rsidRDefault="007C33AD" w:rsidP="007C33AD"/>
    <w:p w:rsidR="007C33AD" w:rsidRDefault="007C33AD" w:rsidP="007C33AD">
      <w:hyperlink r:id="rId7" w:history="1">
        <w:r w:rsidRPr="00A467A2">
          <w:rPr>
            <w:rStyle w:val="Hyperlink"/>
          </w:rPr>
          <w:t>https://linkedin.com/in/ctchris</w:t>
        </w:r>
        <w:r w:rsidRPr="00A467A2">
          <w:rPr>
            <w:rStyle w:val="Hyperlink"/>
          </w:rPr>
          <w:t>a</w:t>
        </w:r>
        <w:r w:rsidRPr="00A467A2">
          <w:rPr>
            <w:rStyle w:val="Hyperlink"/>
          </w:rPr>
          <w:t>dams</w:t>
        </w:r>
      </w:hyperlink>
    </w:p>
    <w:p w:rsidR="007C33AD" w:rsidRDefault="007C33AD" w:rsidP="007C33AD"/>
    <w:p w:rsidR="007C33AD" w:rsidRDefault="007C33AD" w:rsidP="007C33AD"/>
    <w:p w:rsidR="007C33AD" w:rsidRDefault="007C33AD" w:rsidP="007C33AD"/>
    <w:p w:rsidR="007C33AD" w:rsidRPr="006E1507" w:rsidRDefault="007C33AD" w:rsidP="006E1507"/>
    <w:sectPr w:rsidR="007C33AD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D17" w:rsidRDefault="00806D17" w:rsidP="0068194B">
      <w:r>
        <w:separator/>
      </w:r>
    </w:p>
    <w:p w:rsidR="00806D17" w:rsidRDefault="00806D17"/>
    <w:p w:rsidR="00806D17" w:rsidRDefault="00806D17"/>
  </w:endnote>
  <w:endnote w:type="continuationSeparator" w:id="0">
    <w:p w:rsidR="00806D17" w:rsidRDefault="00806D17" w:rsidP="0068194B">
      <w:r>
        <w:continuationSeparator/>
      </w:r>
    </w:p>
    <w:p w:rsidR="00806D17" w:rsidRDefault="00806D17"/>
    <w:p w:rsidR="00806D17" w:rsidRDefault="00806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D17" w:rsidRDefault="00806D17" w:rsidP="0068194B">
      <w:r>
        <w:separator/>
      </w:r>
    </w:p>
    <w:p w:rsidR="00806D17" w:rsidRDefault="00806D17"/>
    <w:p w:rsidR="00806D17" w:rsidRDefault="00806D17"/>
  </w:footnote>
  <w:footnote w:type="continuationSeparator" w:id="0">
    <w:p w:rsidR="00806D17" w:rsidRDefault="00806D17" w:rsidP="0068194B">
      <w:r>
        <w:continuationSeparator/>
      </w:r>
    </w:p>
    <w:p w:rsidR="00806D17" w:rsidRDefault="00806D17"/>
    <w:p w:rsidR="00806D17" w:rsidRDefault="00806D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909D5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0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379ED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48B4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AD"/>
    <w:rsid w:val="007C606B"/>
    <w:rsid w:val="007E6A61"/>
    <w:rsid w:val="00801140"/>
    <w:rsid w:val="00803404"/>
    <w:rsid w:val="00806D1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9B1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7E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2B8"/>
    <w:rsid w:val="00D66A52"/>
    <w:rsid w:val="00D66EFA"/>
    <w:rsid w:val="00D72A2D"/>
    <w:rsid w:val="00D9521A"/>
    <w:rsid w:val="00DA340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09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5DB9"/>
    <w:rsid w:val="00EC1351"/>
    <w:rsid w:val="00EC4CBF"/>
    <w:rsid w:val="00EE2CA8"/>
    <w:rsid w:val="00EF17E8"/>
    <w:rsid w:val="00EF51D9"/>
    <w:rsid w:val="00F130DD"/>
    <w:rsid w:val="00F24884"/>
    <w:rsid w:val="00F476C4"/>
    <w:rsid w:val="00F577DA"/>
    <w:rsid w:val="00F61DF9"/>
    <w:rsid w:val="00F6554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AC8D"/>
  <w15:chartTrackingRefBased/>
  <w15:docId w15:val="{6D82EAE3-29DD-D04B-BA34-EDFE0812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C33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ctchrisad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radams/Library/Containers/com.microsoft.Word/Data/Library/Application%20Support/Microsoft/Office/16.0/DTS/Search/%7bE489FA49-DE9C-794D-A4B5-BF8E50FB5FA9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1618308096914EB8C887BB82FA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9F77-D9B4-954E-B1D5-224F7394520C}"/>
      </w:docPartPr>
      <w:docPartBody>
        <w:p w:rsidR="00000000" w:rsidRDefault="00CE0492">
          <w:pPr>
            <w:pStyle w:val="631618308096914EB8C887BB82FAB5A2"/>
          </w:pPr>
          <w:r w:rsidRPr="00CF1A49">
            <w:t>·</w:t>
          </w:r>
        </w:p>
      </w:docPartBody>
    </w:docPart>
    <w:docPart>
      <w:docPartPr>
        <w:name w:val="C6C166BAF73FC145B70B33CAA9FF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08F68-76DD-5A49-AD80-64179D3DB8B3}"/>
      </w:docPartPr>
      <w:docPartBody>
        <w:p w:rsidR="00000000" w:rsidRDefault="00CE0492">
          <w:pPr>
            <w:pStyle w:val="C6C166BAF73FC145B70B33CAA9FF82F6"/>
          </w:pPr>
          <w:r w:rsidRPr="00CF1A49">
            <w:t>·</w:t>
          </w:r>
        </w:p>
      </w:docPartBody>
    </w:docPart>
    <w:docPart>
      <w:docPartPr>
        <w:name w:val="D5A65E824E54D54CAD8EDEC04E3B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5095B-9704-2745-B208-7616196E8596}"/>
      </w:docPartPr>
      <w:docPartBody>
        <w:p w:rsidR="00000000" w:rsidRDefault="00CE0492">
          <w:pPr>
            <w:pStyle w:val="D5A65E824E54D54CAD8EDEC04E3B48E3"/>
          </w:pPr>
          <w:r w:rsidRPr="00CF1A49">
            <w:t>·</w:t>
          </w:r>
        </w:p>
      </w:docPartBody>
    </w:docPart>
    <w:docPart>
      <w:docPartPr>
        <w:name w:val="BC90553F2ACE4041BA0D6385B736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9EC38-FE3B-514D-9F78-9EDE80625040}"/>
      </w:docPartPr>
      <w:docPartBody>
        <w:p w:rsidR="00000000" w:rsidRDefault="00CE0492">
          <w:pPr>
            <w:pStyle w:val="BC90553F2ACE4041BA0D6385B736D233"/>
          </w:pPr>
          <w:r w:rsidRPr="00CF1A49">
            <w:t>Experience</w:t>
          </w:r>
        </w:p>
      </w:docPartBody>
    </w:docPart>
    <w:docPart>
      <w:docPartPr>
        <w:name w:val="D5DFFD9E9BA3174C88ADBA654DEA5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FF7D-D06E-A84F-B482-45B04A973648}"/>
      </w:docPartPr>
      <w:docPartBody>
        <w:p w:rsidR="00000000" w:rsidRDefault="00CE0492">
          <w:pPr>
            <w:pStyle w:val="D5DFFD9E9BA3174C88ADBA654DEA57EA"/>
          </w:pPr>
          <w:r w:rsidRPr="00CF1A49">
            <w:t>Education</w:t>
          </w:r>
        </w:p>
      </w:docPartBody>
    </w:docPart>
    <w:docPart>
      <w:docPartPr>
        <w:name w:val="1BAFB8023F07064B9A601E318CD0E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B9F2-E238-B341-A4F7-C26A7DC3C014}"/>
      </w:docPartPr>
      <w:docPartBody>
        <w:p w:rsidR="00000000" w:rsidRDefault="00CE0492">
          <w:pPr>
            <w:pStyle w:val="1BAFB8023F07064B9A601E318CD0EC39"/>
          </w:pPr>
          <w:r w:rsidRPr="00CF1A49">
            <w:t>Skills</w:t>
          </w:r>
        </w:p>
      </w:docPartBody>
    </w:docPart>
    <w:docPart>
      <w:docPartPr>
        <w:name w:val="9AA216E9895CE64683FC25C43248F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E3E82-A3ED-EE45-B70C-54BD206BA833}"/>
      </w:docPartPr>
      <w:docPartBody>
        <w:p w:rsidR="00000000" w:rsidRDefault="00CE0492">
          <w:pPr>
            <w:pStyle w:val="9AA216E9895CE64683FC25C43248F3F8"/>
          </w:pPr>
          <w:r w:rsidRPr="00CF1A49">
            <w:t>Activities</w:t>
          </w:r>
        </w:p>
      </w:docPartBody>
    </w:docPart>
    <w:docPart>
      <w:docPartPr>
        <w:name w:val="F07441804E368348A98426347938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C6BF-4350-8C48-9C69-064D542D2AC2}"/>
      </w:docPartPr>
      <w:docPartBody>
        <w:p w:rsidR="00000000" w:rsidRDefault="003F568A" w:rsidP="003F568A">
          <w:pPr>
            <w:pStyle w:val="F07441804E368348A984263479387C2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8A"/>
    <w:rsid w:val="003F568A"/>
    <w:rsid w:val="00C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24476B57C4B840BB728518A61D65B5">
    <w:name w:val="D624476B57C4B840BB728518A61D65B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A003E169FA2C24BA1661DFE41B7E557">
    <w:name w:val="2A003E169FA2C24BA1661DFE41B7E557"/>
  </w:style>
  <w:style w:type="paragraph" w:customStyle="1" w:styleId="363AD734EB43814A8E91C2CCC96FE944">
    <w:name w:val="363AD734EB43814A8E91C2CCC96FE944"/>
  </w:style>
  <w:style w:type="paragraph" w:customStyle="1" w:styleId="631618308096914EB8C887BB82FAB5A2">
    <w:name w:val="631618308096914EB8C887BB82FAB5A2"/>
  </w:style>
  <w:style w:type="paragraph" w:customStyle="1" w:styleId="5FBE0E28D033E2429A59E2DCD2C2FB62">
    <w:name w:val="5FBE0E28D033E2429A59E2DCD2C2FB62"/>
  </w:style>
  <w:style w:type="paragraph" w:customStyle="1" w:styleId="55139A7D0A9B734786B5BA3E001038AC">
    <w:name w:val="55139A7D0A9B734786B5BA3E001038AC"/>
  </w:style>
  <w:style w:type="paragraph" w:customStyle="1" w:styleId="C6C166BAF73FC145B70B33CAA9FF82F6">
    <w:name w:val="C6C166BAF73FC145B70B33CAA9FF82F6"/>
  </w:style>
  <w:style w:type="paragraph" w:customStyle="1" w:styleId="04AE96F06AEE7948BBFC4083173AC4B5">
    <w:name w:val="04AE96F06AEE7948BBFC4083173AC4B5"/>
  </w:style>
  <w:style w:type="paragraph" w:customStyle="1" w:styleId="D5A65E824E54D54CAD8EDEC04E3B48E3">
    <w:name w:val="D5A65E824E54D54CAD8EDEC04E3B48E3"/>
  </w:style>
  <w:style w:type="paragraph" w:customStyle="1" w:styleId="64A6F62DC2094C458E204D3AC558B17B">
    <w:name w:val="64A6F62DC2094C458E204D3AC558B17B"/>
  </w:style>
  <w:style w:type="paragraph" w:customStyle="1" w:styleId="CCF0082C3B5F08438973BD973CB363E5">
    <w:name w:val="CCF0082C3B5F08438973BD973CB363E5"/>
  </w:style>
  <w:style w:type="paragraph" w:customStyle="1" w:styleId="BC90553F2ACE4041BA0D6385B736D233">
    <w:name w:val="BC90553F2ACE4041BA0D6385B736D233"/>
  </w:style>
  <w:style w:type="paragraph" w:customStyle="1" w:styleId="0E3970BCAD8CC945A1ED9FE1DFBA4368">
    <w:name w:val="0E3970BCAD8CC945A1ED9FE1DFBA4368"/>
  </w:style>
  <w:style w:type="paragraph" w:customStyle="1" w:styleId="8168742365A4494CA6A26DD0A138BB55">
    <w:name w:val="8168742365A4494CA6A26DD0A138BB55"/>
  </w:style>
  <w:style w:type="paragraph" w:customStyle="1" w:styleId="10EF90DDAC15594B9CCD711A3781D9C2">
    <w:name w:val="10EF90DDAC15594B9CCD711A3781D9C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15FA5C8ADC54445AF41B3FCEDBD9930">
    <w:name w:val="215FA5C8ADC54445AF41B3FCEDBD9930"/>
  </w:style>
  <w:style w:type="paragraph" w:customStyle="1" w:styleId="DAD7CC165E2D4E43BC9E919FB5C94254">
    <w:name w:val="DAD7CC165E2D4E43BC9E919FB5C94254"/>
  </w:style>
  <w:style w:type="paragraph" w:customStyle="1" w:styleId="82380C9118C1774E8B2616F5097587B6">
    <w:name w:val="82380C9118C1774E8B2616F5097587B6"/>
  </w:style>
  <w:style w:type="paragraph" w:customStyle="1" w:styleId="805D5FCD14C09D40A29CDF14F6B97960">
    <w:name w:val="805D5FCD14C09D40A29CDF14F6B97960"/>
  </w:style>
  <w:style w:type="paragraph" w:customStyle="1" w:styleId="AB12A67EEF63F941B11DE16DADD183D9">
    <w:name w:val="AB12A67EEF63F941B11DE16DADD183D9"/>
  </w:style>
  <w:style w:type="paragraph" w:customStyle="1" w:styleId="9624761FB4F6B146A71D7192E5972EBF">
    <w:name w:val="9624761FB4F6B146A71D7192E5972EBF"/>
  </w:style>
  <w:style w:type="paragraph" w:customStyle="1" w:styleId="F75B17EC1949C249A56D2054AE6FC253">
    <w:name w:val="F75B17EC1949C249A56D2054AE6FC253"/>
  </w:style>
  <w:style w:type="paragraph" w:customStyle="1" w:styleId="D5DFFD9E9BA3174C88ADBA654DEA57EA">
    <w:name w:val="D5DFFD9E9BA3174C88ADBA654DEA57EA"/>
  </w:style>
  <w:style w:type="paragraph" w:customStyle="1" w:styleId="6445D48601327647B6DC9320E37E820D">
    <w:name w:val="6445D48601327647B6DC9320E37E820D"/>
  </w:style>
  <w:style w:type="paragraph" w:customStyle="1" w:styleId="B4D80337B71A8444BD118D0C59E2747A">
    <w:name w:val="B4D80337B71A8444BD118D0C59E2747A"/>
  </w:style>
  <w:style w:type="paragraph" w:customStyle="1" w:styleId="79E19A4E2626024F8C3FF7A3E8429693">
    <w:name w:val="79E19A4E2626024F8C3FF7A3E8429693"/>
  </w:style>
  <w:style w:type="paragraph" w:customStyle="1" w:styleId="109C0B64D16E8B4BBAF92D6EEA5B7787">
    <w:name w:val="109C0B64D16E8B4BBAF92D6EEA5B7787"/>
  </w:style>
  <w:style w:type="paragraph" w:customStyle="1" w:styleId="1F3B2D6E3F236044939A5B74E6A60164">
    <w:name w:val="1F3B2D6E3F236044939A5B74E6A60164"/>
  </w:style>
  <w:style w:type="paragraph" w:customStyle="1" w:styleId="95203A5C1474844CAFC2D95BC5635B80">
    <w:name w:val="95203A5C1474844CAFC2D95BC5635B80"/>
  </w:style>
  <w:style w:type="paragraph" w:customStyle="1" w:styleId="0BDA2AC28799B04B95677CB018DDFBFF">
    <w:name w:val="0BDA2AC28799B04B95677CB018DDFBFF"/>
  </w:style>
  <w:style w:type="paragraph" w:customStyle="1" w:styleId="559F23D8EC88FA4887C918433F9C6ECC">
    <w:name w:val="559F23D8EC88FA4887C918433F9C6ECC"/>
  </w:style>
  <w:style w:type="paragraph" w:customStyle="1" w:styleId="21E262F5751BBE49993085EBD069B92B">
    <w:name w:val="21E262F5751BBE49993085EBD069B92B"/>
  </w:style>
  <w:style w:type="paragraph" w:customStyle="1" w:styleId="AEE38A4116A1F04888734C3FAD346419">
    <w:name w:val="AEE38A4116A1F04888734C3FAD346419"/>
  </w:style>
  <w:style w:type="paragraph" w:customStyle="1" w:styleId="1BAFB8023F07064B9A601E318CD0EC39">
    <w:name w:val="1BAFB8023F07064B9A601E318CD0EC39"/>
  </w:style>
  <w:style w:type="paragraph" w:customStyle="1" w:styleId="D642B52010521142BF7D13462D04ABD5">
    <w:name w:val="D642B52010521142BF7D13462D04ABD5"/>
  </w:style>
  <w:style w:type="paragraph" w:customStyle="1" w:styleId="08B6B99D2A798749BA612B8D4D5037CB">
    <w:name w:val="08B6B99D2A798749BA612B8D4D5037CB"/>
  </w:style>
  <w:style w:type="paragraph" w:customStyle="1" w:styleId="CC3ACED12653CE4581F850C43E4E0658">
    <w:name w:val="CC3ACED12653CE4581F850C43E4E0658"/>
  </w:style>
  <w:style w:type="paragraph" w:customStyle="1" w:styleId="C44896932D01A84D839F80608B15386A">
    <w:name w:val="C44896932D01A84D839F80608B15386A"/>
  </w:style>
  <w:style w:type="paragraph" w:customStyle="1" w:styleId="47BED99D25CFA449A0C59F40A882B4E1">
    <w:name w:val="47BED99D25CFA449A0C59F40A882B4E1"/>
  </w:style>
  <w:style w:type="paragraph" w:customStyle="1" w:styleId="9AA216E9895CE64683FC25C43248F3F8">
    <w:name w:val="9AA216E9895CE64683FC25C43248F3F8"/>
  </w:style>
  <w:style w:type="paragraph" w:customStyle="1" w:styleId="7849EF3D4726484CB3AA954281747033">
    <w:name w:val="7849EF3D4726484CB3AA954281747033"/>
  </w:style>
  <w:style w:type="paragraph" w:customStyle="1" w:styleId="F07441804E368348A984263479387C26">
    <w:name w:val="F07441804E368348A984263479387C26"/>
    <w:rsid w:val="003F568A"/>
  </w:style>
  <w:style w:type="paragraph" w:customStyle="1" w:styleId="156154F025993B4EAB56C560906CD4B8">
    <w:name w:val="156154F025993B4EAB56C560906CD4B8"/>
    <w:rsid w:val="003F5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Adams, Christopher</cp:lastModifiedBy>
  <cp:revision>5</cp:revision>
  <dcterms:created xsi:type="dcterms:W3CDTF">2018-06-25T23:19:00Z</dcterms:created>
  <dcterms:modified xsi:type="dcterms:W3CDTF">2018-07-09T23:45:00Z</dcterms:modified>
  <cp:category/>
</cp:coreProperties>
</file>