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502FA" w14:textId="77777777" w:rsidR="00842A28" w:rsidRDefault="005D38B9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6764EC626D2B1648A4FE03D55238BD0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Ty Kelly</w:t>
          </w:r>
        </w:sdtContent>
      </w:sdt>
    </w:p>
    <w:p w14:paraId="166010A8" w14:textId="55DBA474" w:rsidR="005D38B9" w:rsidRPr="005D38B9" w:rsidRDefault="00FC16D7" w:rsidP="005D38B9">
      <w:pPr>
        <w:rPr>
          <w:sz w:val="24"/>
          <w:szCs w:val="24"/>
        </w:rPr>
      </w:pPr>
      <w:r>
        <w:rPr>
          <w:sz w:val="24"/>
          <w:szCs w:val="24"/>
        </w:rPr>
        <w:t>63199 de Haviland St. Bend OR, 97701</w:t>
      </w:r>
      <w:r w:rsidR="005D38B9" w:rsidRPr="005D38B9">
        <w:rPr>
          <w:sz w:val="24"/>
          <w:szCs w:val="24"/>
        </w:rPr>
        <w:t>| </w:t>
      </w:r>
      <w:sdt>
        <w:sdtPr>
          <w:rPr>
            <w:sz w:val="24"/>
            <w:szCs w:val="24"/>
          </w:rPr>
          <w:alias w:val="Telephone"/>
          <w:tag w:val=""/>
          <w:id w:val="-1416317146"/>
          <w:placeholder>
            <w:docPart w:val="7B4D61FE851A9943B77A953D29F05A6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5D38B9" w:rsidRPr="005D38B9">
            <w:rPr>
              <w:sz w:val="24"/>
              <w:szCs w:val="24"/>
            </w:rPr>
            <w:t>507-327-4158</w:t>
          </w:r>
        </w:sdtContent>
      </w:sdt>
      <w:r w:rsidR="005D38B9" w:rsidRPr="005D38B9">
        <w:rPr>
          <w:sz w:val="24"/>
          <w:szCs w:val="24"/>
        </w:rPr>
        <w:t> | </w:t>
      </w:r>
      <w:sdt>
        <w:sdtPr>
          <w:rPr>
            <w:sz w:val="24"/>
            <w:szCs w:val="24"/>
          </w:rPr>
          <w:alias w:val="Email"/>
          <w:tag w:val=""/>
          <w:id w:val="-391963670"/>
          <w:placeholder>
            <w:docPart w:val="2F99349ADA63F9449D5D35003289FFF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5D38B9" w:rsidRPr="005D38B9">
            <w:rPr>
              <w:sz w:val="24"/>
              <w:szCs w:val="24"/>
            </w:rPr>
            <w:t>tyjkelly9@gmail.com</w:t>
          </w:r>
        </w:sdtContent>
      </w:sdt>
    </w:p>
    <w:p w14:paraId="0633C7D2" w14:textId="48AC5292" w:rsidR="005D38B9" w:rsidRPr="00C04A36" w:rsidRDefault="0003595C" w:rsidP="00C04A36">
      <w:pPr>
        <w:pStyle w:val="ListBullet"/>
        <w:numPr>
          <w:ilvl w:val="0"/>
          <w:numId w:val="0"/>
        </w:numPr>
        <w:spacing w:after="0"/>
        <w:ind w:left="144" w:hanging="144"/>
        <w:rPr>
          <w:sz w:val="24"/>
          <w:szCs w:val="24"/>
        </w:rPr>
      </w:pPr>
      <w:r>
        <w:rPr>
          <w:sz w:val="24"/>
          <w:szCs w:val="24"/>
        </w:rPr>
        <w:t>8-17</w:t>
      </w:r>
      <w:bookmarkStart w:id="0" w:name="_GoBack"/>
      <w:bookmarkEnd w:id="0"/>
      <w:r w:rsidR="002B7FCA">
        <w:rPr>
          <w:sz w:val="24"/>
          <w:szCs w:val="24"/>
        </w:rPr>
        <w:t>-</w:t>
      </w:r>
      <w:r w:rsidR="00263182">
        <w:rPr>
          <w:sz w:val="24"/>
          <w:szCs w:val="24"/>
        </w:rPr>
        <w:t>15</w:t>
      </w:r>
    </w:p>
    <w:p w14:paraId="247FD2F9" w14:textId="77777777" w:rsidR="009E6348" w:rsidRPr="00C04A36" w:rsidRDefault="009E6348" w:rsidP="00C04A36">
      <w:pPr>
        <w:pStyle w:val="ListBullet"/>
        <w:numPr>
          <w:ilvl w:val="0"/>
          <w:numId w:val="0"/>
        </w:numPr>
        <w:spacing w:after="0"/>
        <w:ind w:left="144" w:hanging="144"/>
        <w:rPr>
          <w:sz w:val="24"/>
          <w:szCs w:val="24"/>
        </w:rPr>
      </w:pPr>
    </w:p>
    <w:p w14:paraId="36EC2C99" w14:textId="5FE30122" w:rsidR="002B780C" w:rsidRPr="00C04A36" w:rsidRDefault="002B7FCA" w:rsidP="00C04A3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  <w:r w:rsidRPr="002B7FCA">
        <w:rPr>
          <w:sz w:val="24"/>
          <w:szCs w:val="24"/>
        </w:rPr>
        <w:t>To Whom It May Concern:</w:t>
      </w:r>
    </w:p>
    <w:p w14:paraId="2FAD4013" w14:textId="77777777" w:rsidR="009E6348" w:rsidRPr="00C04A36" w:rsidRDefault="009E6348" w:rsidP="00C04A3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</w:p>
    <w:p w14:paraId="79904B7F" w14:textId="5D03871F" w:rsidR="009E6348" w:rsidRPr="00C04A36" w:rsidRDefault="005D38B9" w:rsidP="00C04A3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  <w:r w:rsidRPr="00C04A36">
        <w:rPr>
          <w:sz w:val="24"/>
          <w:szCs w:val="24"/>
        </w:rPr>
        <w:t xml:space="preserve">I was excited to </w:t>
      </w:r>
      <w:r w:rsidR="00194F42" w:rsidRPr="00C04A36">
        <w:rPr>
          <w:sz w:val="24"/>
          <w:szCs w:val="24"/>
        </w:rPr>
        <w:t xml:space="preserve">learn </w:t>
      </w:r>
      <w:r w:rsidR="00263182">
        <w:rPr>
          <w:sz w:val="24"/>
          <w:szCs w:val="24"/>
        </w:rPr>
        <w:t xml:space="preserve">about </w:t>
      </w:r>
      <w:r w:rsidR="00FC16D7">
        <w:rPr>
          <w:sz w:val="24"/>
          <w:szCs w:val="24"/>
        </w:rPr>
        <w:t xml:space="preserve">the </w:t>
      </w:r>
      <w:r w:rsidR="00B859AD">
        <w:rPr>
          <w:sz w:val="24"/>
          <w:szCs w:val="24"/>
        </w:rPr>
        <w:t>Internship</w:t>
      </w:r>
      <w:r w:rsidR="00346ADF">
        <w:rPr>
          <w:sz w:val="24"/>
          <w:szCs w:val="24"/>
        </w:rPr>
        <w:t xml:space="preserve"> </w:t>
      </w:r>
      <w:r w:rsidR="00860E6B">
        <w:rPr>
          <w:sz w:val="24"/>
          <w:szCs w:val="24"/>
        </w:rPr>
        <w:t>position</w:t>
      </w:r>
      <w:r w:rsidR="00FC16D7">
        <w:rPr>
          <w:sz w:val="24"/>
          <w:szCs w:val="24"/>
        </w:rPr>
        <w:t xml:space="preserve"> </w:t>
      </w:r>
      <w:r w:rsidR="000F4D98">
        <w:rPr>
          <w:sz w:val="24"/>
          <w:szCs w:val="24"/>
        </w:rPr>
        <w:t xml:space="preserve">at </w:t>
      </w:r>
      <w:proofErr w:type="spellStart"/>
      <w:r w:rsidR="00B859AD">
        <w:rPr>
          <w:sz w:val="24"/>
          <w:szCs w:val="24"/>
        </w:rPr>
        <w:t>Odysys</w:t>
      </w:r>
      <w:proofErr w:type="spellEnd"/>
      <w:r w:rsidR="006E30AF">
        <w:rPr>
          <w:sz w:val="24"/>
          <w:szCs w:val="24"/>
        </w:rPr>
        <w:t>.</w:t>
      </w:r>
      <w:r w:rsidR="00263182">
        <w:rPr>
          <w:sz w:val="24"/>
          <w:szCs w:val="24"/>
        </w:rPr>
        <w:t xml:space="preserve"> </w:t>
      </w:r>
      <w:r w:rsidR="00194F42" w:rsidRPr="00C04A36">
        <w:rPr>
          <w:sz w:val="24"/>
          <w:szCs w:val="24"/>
        </w:rPr>
        <w:t xml:space="preserve">I </w:t>
      </w:r>
      <w:r w:rsidR="00263182">
        <w:rPr>
          <w:sz w:val="24"/>
          <w:szCs w:val="24"/>
        </w:rPr>
        <w:t>recently graduated from</w:t>
      </w:r>
      <w:r w:rsidR="00194F42" w:rsidRPr="00C04A36">
        <w:rPr>
          <w:sz w:val="24"/>
          <w:szCs w:val="24"/>
        </w:rPr>
        <w:t xml:space="preserve"> Minnesota </w:t>
      </w:r>
      <w:r w:rsidR="00191A99" w:rsidRPr="00C04A36">
        <w:rPr>
          <w:sz w:val="24"/>
          <w:szCs w:val="24"/>
        </w:rPr>
        <w:t xml:space="preserve">State University, Mankato </w:t>
      </w:r>
      <w:r w:rsidR="009E6348" w:rsidRPr="00C04A36">
        <w:rPr>
          <w:sz w:val="24"/>
          <w:szCs w:val="24"/>
        </w:rPr>
        <w:t xml:space="preserve">and </w:t>
      </w:r>
      <w:r w:rsidR="002B780C" w:rsidRPr="00C04A36">
        <w:rPr>
          <w:sz w:val="24"/>
          <w:szCs w:val="24"/>
        </w:rPr>
        <w:t>I</w:t>
      </w:r>
      <w:r w:rsidR="00194F42" w:rsidRPr="00C04A36">
        <w:rPr>
          <w:sz w:val="24"/>
          <w:szCs w:val="24"/>
        </w:rPr>
        <w:t xml:space="preserve"> </w:t>
      </w:r>
      <w:r w:rsidR="00263182">
        <w:rPr>
          <w:sz w:val="24"/>
          <w:szCs w:val="24"/>
        </w:rPr>
        <w:t xml:space="preserve">have </w:t>
      </w:r>
      <w:r w:rsidR="00DB1BAA">
        <w:rPr>
          <w:sz w:val="24"/>
          <w:szCs w:val="24"/>
        </w:rPr>
        <w:t xml:space="preserve">since </w:t>
      </w:r>
      <w:r w:rsidR="00263182">
        <w:rPr>
          <w:sz w:val="24"/>
          <w:szCs w:val="24"/>
        </w:rPr>
        <w:t xml:space="preserve">been working as an Intern at EDCO </w:t>
      </w:r>
      <w:r w:rsidR="00FC16D7">
        <w:rPr>
          <w:sz w:val="24"/>
          <w:szCs w:val="24"/>
        </w:rPr>
        <w:t>here in Bend</w:t>
      </w:r>
      <w:r w:rsidR="00263182">
        <w:rPr>
          <w:sz w:val="24"/>
          <w:szCs w:val="24"/>
        </w:rPr>
        <w:t xml:space="preserve">.  I </w:t>
      </w:r>
      <w:r w:rsidR="00B859AD">
        <w:rPr>
          <w:sz w:val="24"/>
          <w:szCs w:val="24"/>
        </w:rPr>
        <w:t>believe that my e</w:t>
      </w:r>
      <w:r w:rsidR="008909E0">
        <w:rPr>
          <w:sz w:val="24"/>
          <w:szCs w:val="24"/>
        </w:rPr>
        <w:t xml:space="preserve">ducation and experience with EDCO </w:t>
      </w:r>
      <w:r w:rsidR="00B859AD">
        <w:rPr>
          <w:sz w:val="24"/>
          <w:szCs w:val="24"/>
        </w:rPr>
        <w:t>have</w:t>
      </w:r>
      <w:r w:rsidR="00191A99" w:rsidRPr="00C04A36">
        <w:rPr>
          <w:sz w:val="24"/>
          <w:szCs w:val="24"/>
        </w:rPr>
        <w:t xml:space="preserve"> equipped me to be a </w:t>
      </w:r>
      <w:r w:rsidR="00346ADF">
        <w:rPr>
          <w:sz w:val="24"/>
          <w:szCs w:val="24"/>
        </w:rPr>
        <w:t xml:space="preserve">valuable asset to the </w:t>
      </w:r>
      <w:proofErr w:type="spellStart"/>
      <w:r w:rsidR="00B859AD">
        <w:rPr>
          <w:sz w:val="24"/>
          <w:szCs w:val="24"/>
        </w:rPr>
        <w:t>Odysys</w:t>
      </w:r>
      <w:proofErr w:type="spellEnd"/>
      <w:r w:rsidR="00B859AD">
        <w:rPr>
          <w:sz w:val="24"/>
          <w:szCs w:val="24"/>
        </w:rPr>
        <w:t xml:space="preserve"> team</w:t>
      </w:r>
      <w:r w:rsidR="00346ADF">
        <w:rPr>
          <w:sz w:val="24"/>
          <w:szCs w:val="24"/>
        </w:rPr>
        <w:t xml:space="preserve">. </w:t>
      </w:r>
    </w:p>
    <w:p w14:paraId="5E1832FA" w14:textId="77777777" w:rsidR="000965CD" w:rsidRDefault="000965CD" w:rsidP="00C04A3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</w:p>
    <w:p w14:paraId="1A9F2372" w14:textId="413EE177" w:rsidR="00191A99" w:rsidRPr="00C04A36" w:rsidRDefault="00D41BD2" w:rsidP="00C04A3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  <w:r w:rsidRPr="00C04A36">
        <w:rPr>
          <w:sz w:val="24"/>
          <w:szCs w:val="24"/>
        </w:rPr>
        <w:t xml:space="preserve">As </w:t>
      </w:r>
      <w:r w:rsidR="000F4D98">
        <w:rPr>
          <w:sz w:val="24"/>
          <w:szCs w:val="24"/>
        </w:rPr>
        <w:t>a student, and now an i</w:t>
      </w:r>
      <w:r w:rsidR="00263182">
        <w:rPr>
          <w:sz w:val="24"/>
          <w:szCs w:val="24"/>
        </w:rPr>
        <w:t>ntern</w:t>
      </w:r>
      <w:r w:rsidR="000F4D98">
        <w:rPr>
          <w:sz w:val="24"/>
          <w:szCs w:val="24"/>
        </w:rPr>
        <w:t>,</w:t>
      </w:r>
      <w:r w:rsidR="00263182">
        <w:rPr>
          <w:sz w:val="24"/>
          <w:szCs w:val="24"/>
        </w:rPr>
        <w:t xml:space="preserve"> </w:t>
      </w:r>
      <w:r w:rsidR="000525C4" w:rsidRPr="00C04A36">
        <w:rPr>
          <w:sz w:val="24"/>
          <w:szCs w:val="24"/>
        </w:rPr>
        <w:t xml:space="preserve">I </w:t>
      </w:r>
      <w:r w:rsidR="00263182">
        <w:rPr>
          <w:sz w:val="24"/>
          <w:szCs w:val="24"/>
        </w:rPr>
        <w:t xml:space="preserve">have </w:t>
      </w:r>
      <w:r w:rsidR="008635E4">
        <w:rPr>
          <w:sz w:val="24"/>
          <w:szCs w:val="24"/>
        </w:rPr>
        <w:t>refined my web development skills in addi</w:t>
      </w:r>
      <w:r w:rsidR="006F36DF">
        <w:rPr>
          <w:sz w:val="24"/>
          <w:szCs w:val="24"/>
        </w:rPr>
        <w:t xml:space="preserve">tion to </w:t>
      </w:r>
      <w:r w:rsidR="008635E4">
        <w:rPr>
          <w:sz w:val="24"/>
          <w:szCs w:val="24"/>
        </w:rPr>
        <w:t>fostering</w:t>
      </w:r>
      <w:r w:rsidR="000525C4" w:rsidRPr="00C04A36">
        <w:rPr>
          <w:sz w:val="24"/>
          <w:szCs w:val="24"/>
        </w:rPr>
        <w:t xml:space="preserve"> my business</w:t>
      </w:r>
      <w:r w:rsidR="008635E4">
        <w:rPr>
          <w:sz w:val="24"/>
          <w:szCs w:val="24"/>
        </w:rPr>
        <w:t xml:space="preserve"> and</w:t>
      </w:r>
      <w:r w:rsidR="000525C4" w:rsidRPr="00C04A36">
        <w:rPr>
          <w:sz w:val="24"/>
          <w:szCs w:val="24"/>
        </w:rPr>
        <w:t xml:space="preserve"> </w:t>
      </w:r>
      <w:r w:rsidR="00860E6B">
        <w:rPr>
          <w:sz w:val="24"/>
          <w:szCs w:val="24"/>
        </w:rPr>
        <w:t xml:space="preserve">marketing </w:t>
      </w:r>
      <w:r w:rsidR="008635E4">
        <w:rPr>
          <w:sz w:val="24"/>
          <w:szCs w:val="24"/>
        </w:rPr>
        <w:t>background.</w:t>
      </w:r>
    </w:p>
    <w:p w14:paraId="661F8761" w14:textId="06CF56D8" w:rsidR="000525C4" w:rsidRDefault="002B7FCA" w:rsidP="00C04A3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Over the course of my education</w:t>
      </w:r>
      <w:r w:rsidR="008909E0">
        <w:rPr>
          <w:sz w:val="24"/>
          <w:szCs w:val="24"/>
        </w:rPr>
        <w:t xml:space="preserve"> and internship</w:t>
      </w:r>
      <w:r w:rsidR="000525C4" w:rsidRPr="00C04A36">
        <w:rPr>
          <w:sz w:val="24"/>
          <w:szCs w:val="24"/>
        </w:rPr>
        <w:t xml:space="preserve"> I have:</w:t>
      </w:r>
    </w:p>
    <w:p w14:paraId="32718BE8" w14:textId="77777777" w:rsidR="002B7FCA" w:rsidRDefault="002B7FCA" w:rsidP="00C04A3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</w:p>
    <w:p w14:paraId="7FA19F48" w14:textId="54B9665D" w:rsidR="00346ADF" w:rsidRDefault="00346ADF" w:rsidP="00346ADF">
      <w:pPr>
        <w:pStyle w:val="ListBullet"/>
        <w:numPr>
          <w:ilvl w:val="0"/>
          <w:numId w:val="5"/>
        </w:numPr>
        <w:rPr>
          <w:sz w:val="24"/>
          <w:szCs w:val="24"/>
        </w:rPr>
      </w:pPr>
      <w:r w:rsidRPr="00346ADF">
        <w:rPr>
          <w:sz w:val="24"/>
          <w:szCs w:val="24"/>
        </w:rPr>
        <w:t xml:space="preserve">Worked on a team to create the Bend Venture Conference website, </w:t>
      </w:r>
      <w:hyperlink r:id="rId10" w:history="1">
        <w:r w:rsidRPr="00346ADF">
          <w:rPr>
            <w:rStyle w:val="Hyperlink"/>
            <w:sz w:val="24"/>
            <w:szCs w:val="24"/>
          </w:rPr>
          <w:t>www.bendvc.edcoinfo.com</w:t>
        </w:r>
      </w:hyperlink>
      <w:r w:rsidR="007E7752">
        <w:rPr>
          <w:sz w:val="24"/>
          <w:szCs w:val="24"/>
        </w:rPr>
        <w:t>,</w:t>
      </w:r>
      <w:r w:rsidRPr="00346ADF">
        <w:rPr>
          <w:sz w:val="24"/>
          <w:szCs w:val="24"/>
        </w:rPr>
        <w:t xml:space="preserve"> which demonstrates strong branding, strong SEO techniques, and a working</w:t>
      </w:r>
      <w:r w:rsidR="00B859AD">
        <w:rPr>
          <w:sz w:val="24"/>
          <w:szCs w:val="24"/>
        </w:rPr>
        <w:t xml:space="preserve"> knowledge of html, </w:t>
      </w:r>
      <w:proofErr w:type="spellStart"/>
      <w:r w:rsidR="00B859AD">
        <w:rPr>
          <w:sz w:val="24"/>
          <w:szCs w:val="24"/>
        </w:rPr>
        <w:t>css</w:t>
      </w:r>
      <w:proofErr w:type="spellEnd"/>
      <w:r w:rsidR="00B859AD">
        <w:rPr>
          <w:sz w:val="24"/>
          <w:szCs w:val="24"/>
        </w:rPr>
        <w:t>,</w:t>
      </w:r>
      <w:r w:rsidRPr="00346ADF">
        <w:rPr>
          <w:sz w:val="24"/>
          <w:szCs w:val="24"/>
        </w:rPr>
        <w:t xml:space="preserve"> and</w:t>
      </w:r>
      <w:r w:rsidR="00B859AD">
        <w:rPr>
          <w:sz w:val="24"/>
          <w:szCs w:val="24"/>
        </w:rPr>
        <w:t xml:space="preserve"> the</w:t>
      </w:r>
      <w:r w:rsidRPr="00346ADF">
        <w:rPr>
          <w:sz w:val="24"/>
          <w:szCs w:val="24"/>
        </w:rPr>
        <w:t xml:space="preserve"> ability to edit code. </w:t>
      </w:r>
    </w:p>
    <w:p w14:paraId="6798E8A1" w14:textId="7C86C879" w:rsidR="00B859AD" w:rsidRDefault="00B859AD" w:rsidP="00346ADF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a team to update and maintain the EDCO website, </w:t>
      </w:r>
      <w:hyperlink r:id="rId11" w:history="1">
        <w:r w:rsidRPr="00D66A28">
          <w:rPr>
            <w:rStyle w:val="Hyperlink"/>
            <w:sz w:val="24"/>
            <w:szCs w:val="24"/>
          </w:rPr>
          <w:t>www.edcoinfo.com</w:t>
        </w:r>
      </w:hyperlink>
      <w:r>
        <w:rPr>
          <w:sz w:val="24"/>
          <w:szCs w:val="24"/>
        </w:rPr>
        <w:t xml:space="preserve">. </w:t>
      </w:r>
    </w:p>
    <w:p w14:paraId="5B4355A3" w14:textId="6C10AABC" w:rsidR="008909E0" w:rsidRPr="00346ADF" w:rsidRDefault="008909E0" w:rsidP="00346ADF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Am currently constructing a new website from the ground up to promote a new EDCO fundraiser. </w:t>
      </w:r>
    </w:p>
    <w:p w14:paraId="03374C0B" w14:textId="64E98604" w:rsidR="00346ADF" w:rsidRDefault="00346ADF" w:rsidP="00346ADF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Worked closely with marketing teams to maintain and improve we</w:t>
      </w:r>
      <w:r w:rsidR="00AD5222">
        <w:rPr>
          <w:sz w:val="24"/>
          <w:szCs w:val="24"/>
        </w:rPr>
        <w:t>b presence via social media on all leading networking platforms.</w:t>
      </w:r>
    </w:p>
    <w:p w14:paraId="0779819A" w14:textId="103A8D03" w:rsidR="002B7FCA" w:rsidRPr="006B5051" w:rsidRDefault="008909E0" w:rsidP="006B505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Tracked data and made decisions based on information gathered through Google Analytics</w:t>
      </w:r>
    </w:p>
    <w:p w14:paraId="3B4A725A" w14:textId="7BD4F3E9" w:rsidR="00FC16D7" w:rsidRPr="00263182" w:rsidRDefault="00FC16D7" w:rsidP="00C04A36">
      <w:pPr>
        <w:pStyle w:val="ListBullet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Worked as part of a team to brainstorm and create solutions to p</w:t>
      </w:r>
      <w:r w:rsidR="0061786F">
        <w:rPr>
          <w:sz w:val="24"/>
          <w:szCs w:val="24"/>
        </w:rPr>
        <w:t>roblems that our current and prospective members face and</w:t>
      </w:r>
      <w:r>
        <w:rPr>
          <w:sz w:val="24"/>
          <w:szCs w:val="24"/>
        </w:rPr>
        <w:t xml:space="preserve"> </w:t>
      </w:r>
      <w:r w:rsidR="0061786F">
        <w:rPr>
          <w:sz w:val="24"/>
          <w:szCs w:val="24"/>
        </w:rPr>
        <w:t xml:space="preserve">problems </w:t>
      </w:r>
      <w:r>
        <w:rPr>
          <w:sz w:val="24"/>
          <w:szCs w:val="24"/>
        </w:rPr>
        <w:t xml:space="preserve">that we have as </w:t>
      </w:r>
      <w:r w:rsidR="0061786F">
        <w:rPr>
          <w:sz w:val="24"/>
          <w:szCs w:val="24"/>
        </w:rPr>
        <w:t>a growth facilitators.</w:t>
      </w:r>
    </w:p>
    <w:p w14:paraId="725ED4F4" w14:textId="32E5A4DD" w:rsidR="00504FAA" w:rsidRPr="00C04A36" w:rsidRDefault="00504FAA" w:rsidP="0061786F">
      <w:pPr>
        <w:pStyle w:val="ListBullet"/>
        <w:numPr>
          <w:ilvl w:val="0"/>
          <w:numId w:val="0"/>
        </w:numPr>
        <w:spacing w:after="0"/>
        <w:ind w:left="144" w:hanging="144"/>
        <w:rPr>
          <w:sz w:val="24"/>
          <w:szCs w:val="24"/>
        </w:rPr>
      </w:pPr>
    </w:p>
    <w:p w14:paraId="12C91CF9" w14:textId="2196626D" w:rsidR="003C40BE" w:rsidRPr="00C04A36" w:rsidRDefault="00D24584" w:rsidP="00C04A3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Although my </w:t>
      </w:r>
      <w:r w:rsidR="00174A88">
        <w:rPr>
          <w:sz w:val="24"/>
          <w:szCs w:val="24"/>
        </w:rPr>
        <w:t>post secondary education was not centered around programming or computer science</w:t>
      </w:r>
      <w:r>
        <w:rPr>
          <w:sz w:val="24"/>
          <w:szCs w:val="24"/>
        </w:rPr>
        <w:t>, I am a talented self-starter</w:t>
      </w:r>
      <w:r w:rsidR="00174A88">
        <w:rPr>
          <w:sz w:val="24"/>
          <w:szCs w:val="24"/>
        </w:rPr>
        <w:t xml:space="preserve">, </w:t>
      </w:r>
      <w:r w:rsidR="0003595C">
        <w:rPr>
          <w:sz w:val="24"/>
          <w:szCs w:val="24"/>
        </w:rPr>
        <w:t xml:space="preserve">I </w:t>
      </w:r>
      <w:r w:rsidR="00174A88">
        <w:rPr>
          <w:sz w:val="24"/>
          <w:szCs w:val="24"/>
        </w:rPr>
        <w:t>have a high aptitude for technology,</w:t>
      </w:r>
      <w:r>
        <w:rPr>
          <w:sz w:val="24"/>
          <w:szCs w:val="24"/>
        </w:rPr>
        <w:t xml:space="preserve"> and I have </w:t>
      </w:r>
      <w:r w:rsidR="0003595C">
        <w:rPr>
          <w:sz w:val="24"/>
          <w:szCs w:val="24"/>
        </w:rPr>
        <w:t>gained a solid foundation in HTML, CSS</w:t>
      </w:r>
      <w:proofErr w:type="gramStart"/>
      <w:r w:rsidR="0003595C">
        <w:rPr>
          <w:sz w:val="24"/>
          <w:szCs w:val="24"/>
        </w:rPr>
        <w:t>,  and</w:t>
      </w:r>
      <w:proofErr w:type="gramEnd"/>
      <w:r w:rsidR="0003595C">
        <w:rPr>
          <w:sz w:val="24"/>
          <w:szCs w:val="24"/>
        </w:rPr>
        <w:t xml:space="preserve"> JavaScript </w:t>
      </w:r>
      <w:r>
        <w:rPr>
          <w:sz w:val="24"/>
          <w:szCs w:val="24"/>
        </w:rPr>
        <w:t>through the projects I have been able to be a part of.</w:t>
      </w:r>
      <w:r w:rsidR="00174A88">
        <w:rPr>
          <w:sz w:val="24"/>
          <w:szCs w:val="24"/>
        </w:rPr>
        <w:t xml:space="preserve"> </w:t>
      </w:r>
      <w:r w:rsidR="00D54FAB">
        <w:rPr>
          <w:sz w:val="24"/>
          <w:szCs w:val="24"/>
        </w:rPr>
        <w:t xml:space="preserve">I would love to </w:t>
      </w:r>
      <w:r w:rsidR="00CF2268" w:rsidRPr="00C04A36">
        <w:rPr>
          <w:sz w:val="24"/>
          <w:szCs w:val="24"/>
        </w:rPr>
        <w:t>help</w:t>
      </w:r>
      <w:r w:rsidR="00263182">
        <w:rPr>
          <w:sz w:val="24"/>
          <w:szCs w:val="24"/>
        </w:rPr>
        <w:t xml:space="preserve"> </w:t>
      </w:r>
      <w:proofErr w:type="spellStart"/>
      <w:r w:rsidR="008909E0">
        <w:rPr>
          <w:sz w:val="24"/>
          <w:szCs w:val="24"/>
        </w:rPr>
        <w:t>Odysys</w:t>
      </w:r>
      <w:proofErr w:type="spellEnd"/>
      <w:r w:rsidR="008909E0">
        <w:rPr>
          <w:sz w:val="24"/>
          <w:szCs w:val="24"/>
        </w:rPr>
        <w:t xml:space="preserve"> </w:t>
      </w:r>
      <w:r w:rsidR="006F36DF">
        <w:rPr>
          <w:sz w:val="24"/>
          <w:szCs w:val="24"/>
        </w:rPr>
        <w:t>continue to develop its platform</w:t>
      </w:r>
      <w:r w:rsidR="002B7FCA">
        <w:rPr>
          <w:sz w:val="24"/>
          <w:szCs w:val="24"/>
        </w:rPr>
        <w:t xml:space="preserve"> </w:t>
      </w:r>
      <w:r w:rsidR="0023174C">
        <w:rPr>
          <w:sz w:val="24"/>
          <w:szCs w:val="24"/>
        </w:rPr>
        <w:t>and</w:t>
      </w:r>
      <w:r w:rsidR="00475B76">
        <w:rPr>
          <w:sz w:val="24"/>
          <w:szCs w:val="24"/>
        </w:rPr>
        <w:t xml:space="preserve"> continue to enhance my coding abilities.</w:t>
      </w:r>
      <w:r w:rsidR="0023174C">
        <w:rPr>
          <w:sz w:val="24"/>
          <w:szCs w:val="24"/>
        </w:rPr>
        <w:t xml:space="preserve"> I look forward to interviewing for the position. </w:t>
      </w:r>
    </w:p>
    <w:p w14:paraId="307FFFB0" w14:textId="77777777" w:rsidR="00C04A36" w:rsidRDefault="00C04A36" w:rsidP="00C04A3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</w:p>
    <w:p w14:paraId="48FCB05C" w14:textId="0623364C" w:rsidR="003C40BE" w:rsidRPr="00C04A36" w:rsidRDefault="003C40BE" w:rsidP="00C04A3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  <w:r w:rsidRPr="00C04A36">
        <w:rPr>
          <w:sz w:val="24"/>
          <w:szCs w:val="24"/>
        </w:rPr>
        <w:t>Sincerely</w:t>
      </w:r>
      <w:r w:rsidR="009E6348" w:rsidRPr="00C04A36">
        <w:rPr>
          <w:sz w:val="24"/>
          <w:szCs w:val="24"/>
        </w:rPr>
        <w:t>,</w:t>
      </w:r>
    </w:p>
    <w:p w14:paraId="35F47F95" w14:textId="77777777" w:rsidR="0061786F" w:rsidRDefault="0061786F" w:rsidP="00C04A3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</w:p>
    <w:p w14:paraId="6254D71E" w14:textId="76706D36" w:rsidR="003C40BE" w:rsidRPr="000525C4" w:rsidRDefault="003C40BE" w:rsidP="00DF1FC6">
      <w:pPr>
        <w:pStyle w:val="ListBullet"/>
        <w:numPr>
          <w:ilvl w:val="0"/>
          <w:numId w:val="0"/>
        </w:numPr>
        <w:spacing w:after="0"/>
        <w:rPr>
          <w:sz w:val="24"/>
          <w:szCs w:val="24"/>
        </w:rPr>
      </w:pPr>
      <w:r w:rsidRPr="00C04A36">
        <w:rPr>
          <w:sz w:val="24"/>
          <w:szCs w:val="24"/>
        </w:rPr>
        <w:t>Ty Kelly</w:t>
      </w:r>
    </w:p>
    <w:sectPr w:rsidR="003C40BE" w:rsidRPr="000525C4">
      <w:footerReference w:type="default" r:id="rId12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CBF1B" w14:textId="77777777" w:rsidR="0003595C" w:rsidRDefault="0003595C">
      <w:pPr>
        <w:spacing w:after="0"/>
      </w:pPr>
      <w:r>
        <w:separator/>
      </w:r>
    </w:p>
  </w:endnote>
  <w:endnote w:type="continuationSeparator" w:id="0">
    <w:p w14:paraId="6A81384B" w14:textId="77777777" w:rsidR="0003595C" w:rsidRDefault="00035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E697A" w14:textId="77777777" w:rsidR="0003595C" w:rsidRDefault="0003595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C936B" w14:textId="77777777" w:rsidR="0003595C" w:rsidRDefault="0003595C">
      <w:pPr>
        <w:spacing w:after="0"/>
      </w:pPr>
      <w:r>
        <w:separator/>
      </w:r>
    </w:p>
  </w:footnote>
  <w:footnote w:type="continuationSeparator" w:id="0">
    <w:p w14:paraId="6F17068B" w14:textId="77777777" w:rsidR="0003595C" w:rsidRDefault="000359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9B0EFC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438D2C6C"/>
    <w:multiLevelType w:val="hybridMultilevel"/>
    <w:tmpl w:val="D22C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8B9"/>
    <w:rsid w:val="0003595C"/>
    <w:rsid w:val="000525C4"/>
    <w:rsid w:val="00057AD1"/>
    <w:rsid w:val="000965CD"/>
    <w:rsid w:val="000F4D98"/>
    <w:rsid w:val="00144FF5"/>
    <w:rsid w:val="00174A88"/>
    <w:rsid w:val="00191A99"/>
    <w:rsid w:val="00194F42"/>
    <w:rsid w:val="001B64B3"/>
    <w:rsid w:val="001F1FA6"/>
    <w:rsid w:val="0023174C"/>
    <w:rsid w:val="002437C9"/>
    <w:rsid w:val="00263182"/>
    <w:rsid w:val="002B780C"/>
    <w:rsid w:val="002B7FCA"/>
    <w:rsid w:val="002E2AE9"/>
    <w:rsid w:val="003345A2"/>
    <w:rsid w:val="00346ADF"/>
    <w:rsid w:val="003A716C"/>
    <w:rsid w:val="003B6F9F"/>
    <w:rsid w:val="003C112A"/>
    <w:rsid w:val="003C40BE"/>
    <w:rsid w:val="004160E4"/>
    <w:rsid w:val="00466272"/>
    <w:rsid w:val="00475B76"/>
    <w:rsid w:val="00504FAA"/>
    <w:rsid w:val="005233BE"/>
    <w:rsid w:val="005D38B9"/>
    <w:rsid w:val="006151FF"/>
    <w:rsid w:val="0061786F"/>
    <w:rsid w:val="00684B0B"/>
    <w:rsid w:val="00693766"/>
    <w:rsid w:val="00696276"/>
    <w:rsid w:val="006B5051"/>
    <w:rsid w:val="006E30AF"/>
    <w:rsid w:val="006F36DF"/>
    <w:rsid w:val="007456F5"/>
    <w:rsid w:val="00764BFF"/>
    <w:rsid w:val="007E7752"/>
    <w:rsid w:val="00842A28"/>
    <w:rsid w:val="00860E6B"/>
    <w:rsid w:val="008635E4"/>
    <w:rsid w:val="0088210D"/>
    <w:rsid w:val="008909E0"/>
    <w:rsid w:val="008E1D23"/>
    <w:rsid w:val="008E3CCB"/>
    <w:rsid w:val="009255E6"/>
    <w:rsid w:val="00953309"/>
    <w:rsid w:val="00995AB9"/>
    <w:rsid w:val="009E6348"/>
    <w:rsid w:val="009F5165"/>
    <w:rsid w:val="00A7366F"/>
    <w:rsid w:val="00A74D39"/>
    <w:rsid w:val="00AC7DF7"/>
    <w:rsid w:val="00AD5222"/>
    <w:rsid w:val="00AD7967"/>
    <w:rsid w:val="00AF6DAF"/>
    <w:rsid w:val="00B859AD"/>
    <w:rsid w:val="00C04A36"/>
    <w:rsid w:val="00C33644"/>
    <w:rsid w:val="00C52198"/>
    <w:rsid w:val="00C7353C"/>
    <w:rsid w:val="00CF2268"/>
    <w:rsid w:val="00D24584"/>
    <w:rsid w:val="00D30461"/>
    <w:rsid w:val="00D41BD2"/>
    <w:rsid w:val="00D54FAB"/>
    <w:rsid w:val="00DB1BAA"/>
    <w:rsid w:val="00DB5091"/>
    <w:rsid w:val="00DF1FC6"/>
    <w:rsid w:val="00EF570B"/>
    <w:rsid w:val="00EF630A"/>
    <w:rsid w:val="00F5295D"/>
    <w:rsid w:val="00F60C3D"/>
    <w:rsid w:val="00F731BB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57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346ADF"/>
    <w:rPr>
      <w:color w:val="39A5B7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346ADF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dcoinfo.com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bendvc.edcoinf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ykelly:Downloads: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64EC626D2B1648A4FE03D55238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D7BF8-655A-454D-A615-E7A0AB1B5CBD}"/>
      </w:docPartPr>
      <w:docPartBody>
        <w:p w:rsidR="00341146" w:rsidRDefault="00341146">
          <w:pPr>
            <w:pStyle w:val="6764EC626D2B1648A4FE03D55238BD05"/>
          </w:pPr>
          <w:r>
            <w:t>[Your Name]</w:t>
          </w:r>
        </w:p>
      </w:docPartBody>
    </w:docPart>
    <w:docPart>
      <w:docPartPr>
        <w:name w:val="7B4D61FE851A9943B77A953D29F05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7F07C-9D67-CA43-9CCD-FCBFCF78B73C}"/>
      </w:docPartPr>
      <w:docPartBody>
        <w:p w:rsidR="00341146" w:rsidRDefault="00341146">
          <w:pPr>
            <w:pStyle w:val="7B4D61FE851A9943B77A953D29F05A68"/>
          </w:pPr>
          <w:r>
            <w:t>[Telephone]</w:t>
          </w:r>
        </w:p>
      </w:docPartBody>
    </w:docPart>
    <w:docPart>
      <w:docPartPr>
        <w:name w:val="2F99349ADA63F9449D5D35003289F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72196-B152-894F-A3DA-FD88B4DFEDAB}"/>
      </w:docPartPr>
      <w:docPartBody>
        <w:p w:rsidR="00341146" w:rsidRDefault="00341146">
          <w:pPr>
            <w:pStyle w:val="2F99349ADA63F9449D5D35003289FFFF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46"/>
    <w:rsid w:val="00341146"/>
    <w:rsid w:val="003843F0"/>
    <w:rsid w:val="00553FDF"/>
    <w:rsid w:val="00556E3F"/>
    <w:rsid w:val="006B1811"/>
    <w:rsid w:val="006B1B65"/>
    <w:rsid w:val="006B6A43"/>
    <w:rsid w:val="007B47D5"/>
    <w:rsid w:val="00821A6D"/>
    <w:rsid w:val="00B62955"/>
    <w:rsid w:val="00C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64EC626D2B1648A4FE03D55238BD05">
    <w:name w:val="6764EC626D2B1648A4FE03D55238BD05"/>
  </w:style>
  <w:style w:type="paragraph" w:customStyle="1" w:styleId="6B40279AECB22044A91AB17B38C92BB3">
    <w:name w:val="6B40279AECB22044A91AB17B38C92BB3"/>
  </w:style>
  <w:style w:type="paragraph" w:customStyle="1" w:styleId="7B4D61FE851A9943B77A953D29F05A68">
    <w:name w:val="7B4D61FE851A9943B77A953D29F05A68"/>
  </w:style>
  <w:style w:type="paragraph" w:customStyle="1" w:styleId="2F99349ADA63F9449D5D35003289FFFF">
    <w:name w:val="2F99349ADA63F9449D5D35003289FFFF"/>
  </w:style>
  <w:style w:type="paragraph" w:customStyle="1" w:styleId="B8C9424C66D0234EABA738EAA6889C2E">
    <w:name w:val="B8C9424C66D0234EABA738EAA6889C2E"/>
  </w:style>
  <w:style w:type="paragraph" w:customStyle="1" w:styleId="5584A0C37F925C49B2CAFEB291F8BE80">
    <w:name w:val="5584A0C37F925C49B2CAFEB291F8BE80"/>
  </w:style>
  <w:style w:type="paragraph" w:customStyle="1" w:styleId="13EFD6B95ADA5246B1E955DB2F51108D">
    <w:name w:val="13EFD6B95ADA5246B1E955DB2F51108D"/>
  </w:style>
  <w:style w:type="paragraph" w:customStyle="1" w:styleId="26AE50860A8A1B4BB934EDF3F670AA46">
    <w:name w:val="26AE50860A8A1B4BB934EDF3F670AA46"/>
  </w:style>
  <w:style w:type="paragraph" w:customStyle="1" w:styleId="0836A0FF7B78BF49B6251D5BEC356091">
    <w:name w:val="0836A0FF7B78BF49B6251D5BEC35609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86186E16C44F14C945355101E196C6B">
    <w:name w:val="286186E16C44F14C945355101E196C6B"/>
  </w:style>
  <w:style w:type="paragraph" w:customStyle="1" w:styleId="38BB32A6DAEB3046B7BAB646CDB12260">
    <w:name w:val="38BB32A6DAEB3046B7BAB646CDB1226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eastAsia="en-US"/>
    </w:rPr>
  </w:style>
  <w:style w:type="paragraph" w:customStyle="1" w:styleId="A91ECC235415E946A343829B7101D4F2">
    <w:name w:val="A91ECC235415E946A343829B7101D4F2"/>
  </w:style>
  <w:style w:type="paragraph" w:customStyle="1" w:styleId="AD666F4AE1AE5D4A96456F18CDE73274">
    <w:name w:val="AD666F4AE1AE5D4A96456F18CDE73274"/>
  </w:style>
  <w:style w:type="paragraph" w:customStyle="1" w:styleId="3C9F07B077445E408F5DA1E35B0C346A">
    <w:name w:val="3C9F07B077445E408F5DA1E35B0C346A"/>
  </w:style>
  <w:style w:type="paragraph" w:customStyle="1" w:styleId="0594133E0305834484DA3E43899DEA1A">
    <w:name w:val="0594133E0305834484DA3E43899DEA1A"/>
  </w:style>
  <w:style w:type="paragraph" w:customStyle="1" w:styleId="5B75AEDE590D84419E814012A8EF973B">
    <w:name w:val="5B75AEDE590D84419E814012A8EF973B"/>
  </w:style>
  <w:style w:type="paragraph" w:customStyle="1" w:styleId="75FC2F20D18DCD4CAF3195F03A9A8D2E">
    <w:name w:val="75FC2F20D18DCD4CAF3195F03A9A8D2E"/>
  </w:style>
  <w:style w:type="paragraph" w:customStyle="1" w:styleId="5FD494C0E7546043967FB6D825810610">
    <w:name w:val="5FD494C0E7546043967FB6D82581061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64EC626D2B1648A4FE03D55238BD05">
    <w:name w:val="6764EC626D2B1648A4FE03D55238BD05"/>
  </w:style>
  <w:style w:type="paragraph" w:customStyle="1" w:styleId="6B40279AECB22044A91AB17B38C92BB3">
    <w:name w:val="6B40279AECB22044A91AB17B38C92BB3"/>
  </w:style>
  <w:style w:type="paragraph" w:customStyle="1" w:styleId="7B4D61FE851A9943B77A953D29F05A68">
    <w:name w:val="7B4D61FE851A9943B77A953D29F05A68"/>
  </w:style>
  <w:style w:type="paragraph" w:customStyle="1" w:styleId="2F99349ADA63F9449D5D35003289FFFF">
    <w:name w:val="2F99349ADA63F9449D5D35003289FFFF"/>
  </w:style>
  <w:style w:type="paragraph" w:customStyle="1" w:styleId="B8C9424C66D0234EABA738EAA6889C2E">
    <w:name w:val="B8C9424C66D0234EABA738EAA6889C2E"/>
  </w:style>
  <w:style w:type="paragraph" w:customStyle="1" w:styleId="5584A0C37F925C49B2CAFEB291F8BE80">
    <w:name w:val="5584A0C37F925C49B2CAFEB291F8BE80"/>
  </w:style>
  <w:style w:type="paragraph" w:customStyle="1" w:styleId="13EFD6B95ADA5246B1E955DB2F51108D">
    <w:name w:val="13EFD6B95ADA5246B1E955DB2F51108D"/>
  </w:style>
  <w:style w:type="paragraph" w:customStyle="1" w:styleId="26AE50860A8A1B4BB934EDF3F670AA46">
    <w:name w:val="26AE50860A8A1B4BB934EDF3F670AA46"/>
  </w:style>
  <w:style w:type="paragraph" w:customStyle="1" w:styleId="0836A0FF7B78BF49B6251D5BEC356091">
    <w:name w:val="0836A0FF7B78BF49B6251D5BEC35609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86186E16C44F14C945355101E196C6B">
    <w:name w:val="286186E16C44F14C945355101E196C6B"/>
  </w:style>
  <w:style w:type="paragraph" w:customStyle="1" w:styleId="38BB32A6DAEB3046B7BAB646CDB12260">
    <w:name w:val="38BB32A6DAEB3046B7BAB646CDB1226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eastAsia="en-US"/>
    </w:rPr>
  </w:style>
  <w:style w:type="paragraph" w:customStyle="1" w:styleId="A91ECC235415E946A343829B7101D4F2">
    <w:name w:val="A91ECC235415E946A343829B7101D4F2"/>
  </w:style>
  <w:style w:type="paragraph" w:customStyle="1" w:styleId="AD666F4AE1AE5D4A96456F18CDE73274">
    <w:name w:val="AD666F4AE1AE5D4A96456F18CDE73274"/>
  </w:style>
  <w:style w:type="paragraph" w:customStyle="1" w:styleId="3C9F07B077445E408F5DA1E35B0C346A">
    <w:name w:val="3C9F07B077445E408F5DA1E35B0C346A"/>
  </w:style>
  <w:style w:type="paragraph" w:customStyle="1" w:styleId="0594133E0305834484DA3E43899DEA1A">
    <w:name w:val="0594133E0305834484DA3E43899DEA1A"/>
  </w:style>
  <w:style w:type="paragraph" w:customStyle="1" w:styleId="5B75AEDE590D84419E814012A8EF973B">
    <w:name w:val="5B75AEDE590D84419E814012A8EF973B"/>
  </w:style>
  <w:style w:type="paragraph" w:customStyle="1" w:styleId="75FC2F20D18DCD4CAF3195F03A9A8D2E">
    <w:name w:val="75FC2F20D18DCD4CAF3195F03A9A8D2E"/>
  </w:style>
  <w:style w:type="paragraph" w:customStyle="1" w:styleId="5FD494C0E7546043967FB6D825810610">
    <w:name w:val="5FD494C0E7546043967FB6D825810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504 James Ave. Appt. 303 Mankato, MN 56001</CompanyAddress>
  <CompanyPhone>507-327-4158</CompanyPhone>
  <CompanyFax/>
  <CompanyEmail>tyjkelly9@gmail.com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TS102918880.dotx</Template>
  <TotalTime>458</TotalTime>
  <Pages>1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 Kelly</dc:creator>
  <cp:keywords/>
  <cp:lastModifiedBy>Ty Kelly</cp:lastModifiedBy>
  <cp:revision>74</cp:revision>
  <dcterms:created xsi:type="dcterms:W3CDTF">2014-12-15T19:08:00Z</dcterms:created>
  <dcterms:modified xsi:type="dcterms:W3CDTF">2015-08-18T04:11:00Z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